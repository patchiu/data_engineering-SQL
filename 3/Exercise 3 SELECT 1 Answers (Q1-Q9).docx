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4A" w:rsidRDefault="00755F8F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AB1F4A">
        <w:rPr>
          <w:b/>
          <w:sz w:val="24"/>
        </w:rPr>
        <w:t>IS</w:t>
      </w:r>
      <w:r w:rsidR="00351CDE">
        <w:rPr>
          <w:b/>
          <w:sz w:val="24"/>
        </w:rPr>
        <w:t>E</w:t>
      </w:r>
      <w:r w:rsidR="00AB1F4A">
        <w:rPr>
          <w:b/>
          <w:sz w:val="24"/>
        </w:rPr>
        <w:t>M</w:t>
      </w:r>
      <w:r w:rsidR="00CA68F5">
        <w:rPr>
          <w:b/>
          <w:sz w:val="24"/>
        </w:rPr>
        <w:t xml:space="preserve"> 3006</w:t>
      </w:r>
      <w:r w:rsidR="007B43CC">
        <w:rPr>
          <w:b/>
          <w:sz w:val="24"/>
        </w:rPr>
        <w:t xml:space="preserve"> Data Management in Business</w:t>
      </w:r>
    </w:p>
    <w:p w:rsidR="00A9166C" w:rsidRDefault="00A9166C">
      <w:pPr>
        <w:jc w:val="center"/>
        <w:rPr>
          <w:b/>
          <w:sz w:val="24"/>
        </w:rPr>
      </w:pPr>
      <w:r>
        <w:rPr>
          <w:b/>
          <w:sz w:val="24"/>
        </w:rPr>
        <w:t>First Semester 2020/21</w:t>
      </w:r>
    </w:p>
    <w:p w:rsidR="00AB1F4A" w:rsidRDefault="00C81622">
      <w:pPr>
        <w:jc w:val="center"/>
        <w:rPr>
          <w:b/>
          <w:sz w:val="24"/>
        </w:rPr>
      </w:pPr>
      <w:r>
        <w:rPr>
          <w:b/>
          <w:sz w:val="24"/>
        </w:rPr>
        <w:t>Exercise</w:t>
      </w:r>
      <w:r w:rsidR="00351CDE">
        <w:rPr>
          <w:b/>
          <w:sz w:val="24"/>
        </w:rPr>
        <w:t xml:space="preserve"> 3</w:t>
      </w:r>
      <w:r w:rsidR="00C86E85">
        <w:rPr>
          <w:b/>
          <w:sz w:val="24"/>
        </w:rPr>
        <w:t xml:space="preserve"> Answers</w:t>
      </w:r>
      <w:r w:rsidR="00C50FAE">
        <w:rPr>
          <w:b/>
          <w:sz w:val="24"/>
        </w:rPr>
        <w:t xml:space="preserve"> (Q1-Q9</w:t>
      </w:r>
      <w:bookmarkStart w:id="0" w:name="_GoBack"/>
      <w:bookmarkEnd w:id="0"/>
      <w:r w:rsidR="00B158CD">
        <w:rPr>
          <w:b/>
          <w:sz w:val="24"/>
        </w:rPr>
        <w:t>)</w:t>
      </w:r>
    </w:p>
    <w:p w:rsidR="0059006C" w:rsidRDefault="0059006C">
      <w:pPr>
        <w:jc w:val="center"/>
        <w:rPr>
          <w:b/>
          <w:sz w:val="24"/>
        </w:rPr>
      </w:pPr>
      <w:r>
        <w:rPr>
          <w:b/>
          <w:sz w:val="24"/>
        </w:rPr>
        <w:t>SQL SELECT 1</w:t>
      </w:r>
    </w:p>
    <w:p w:rsidR="00C81622" w:rsidRDefault="00C81622">
      <w:pPr>
        <w:jc w:val="center"/>
        <w:rPr>
          <w:b/>
          <w:sz w:val="24"/>
        </w:rPr>
      </w:pPr>
    </w:p>
    <w:p w:rsidR="0050077C" w:rsidRPr="00957E30" w:rsidRDefault="0050077C" w:rsidP="0050077C">
      <w:pPr>
        <w:ind w:right="263"/>
        <w:jc w:val="center"/>
        <w:rPr>
          <w:szCs w:val="24"/>
          <w:u w:val="single"/>
        </w:rPr>
      </w:pPr>
      <w:r w:rsidRPr="00957E30">
        <w:rPr>
          <w:szCs w:val="24"/>
          <w:u w:val="single"/>
        </w:rPr>
        <w:t xml:space="preserve">Trustful Property Rental Company Database </w:t>
      </w:r>
    </w:p>
    <w:p w:rsidR="0050077C" w:rsidRPr="00957E30" w:rsidRDefault="0050077C" w:rsidP="0050077C">
      <w:pPr>
        <w:ind w:right="263"/>
        <w:jc w:val="both"/>
        <w:rPr>
          <w:szCs w:val="24"/>
        </w:rPr>
      </w:pPr>
    </w:p>
    <w:p w:rsidR="0050077C" w:rsidRPr="00957E30" w:rsidRDefault="0050077C" w:rsidP="0050077C">
      <w:pPr>
        <w:pStyle w:val="QuestionLevel1"/>
        <w:spacing w:line="276" w:lineRule="auto"/>
        <w:ind w:left="0" w:rightChars="71" w:right="156" w:firstLine="0"/>
        <w:rPr>
          <w:sz w:val="24"/>
          <w:szCs w:val="24"/>
        </w:rPr>
      </w:pPr>
      <w:r w:rsidRPr="00957E30">
        <w:rPr>
          <w:sz w:val="24"/>
          <w:szCs w:val="24"/>
        </w:rPr>
        <w:t>The Entity Rel</w:t>
      </w:r>
      <w:r>
        <w:rPr>
          <w:sz w:val="24"/>
          <w:szCs w:val="24"/>
        </w:rPr>
        <w:t>ationship Model</w:t>
      </w:r>
      <w:r w:rsidRPr="00957E30">
        <w:rPr>
          <w:sz w:val="24"/>
          <w:szCs w:val="24"/>
        </w:rPr>
        <w:t xml:space="preserve"> shown </w:t>
      </w:r>
      <w:r w:rsidR="005F2E6C">
        <w:rPr>
          <w:sz w:val="24"/>
          <w:szCs w:val="24"/>
        </w:rPr>
        <w:t>below</w:t>
      </w:r>
      <w:r w:rsidRPr="00957E30">
        <w:rPr>
          <w:sz w:val="24"/>
          <w:szCs w:val="24"/>
        </w:rPr>
        <w:t xml:space="preserve"> models the data requirements supporting the operation of the Trustful Property Rental Company. </w:t>
      </w:r>
    </w:p>
    <w:p w:rsidR="0050077C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  <w:r w:rsidRPr="00957E30">
        <w:rPr>
          <w:szCs w:val="24"/>
        </w:rPr>
        <w:t>Trustful Property Rental Company is a real estate agency which focuses on the residential rental market. The company has a number of branches throughout Hong Kong. Each b</w:t>
      </w:r>
      <w:r w:rsidR="005F2E6C">
        <w:rPr>
          <w:szCs w:val="24"/>
        </w:rPr>
        <w:t>ranch has a unique branch code</w:t>
      </w:r>
      <w:r w:rsidRPr="00957E30">
        <w:rPr>
          <w:szCs w:val="24"/>
        </w:rPr>
        <w:t xml:space="preserve">, a street address, a city, and a phone number. A branch employs many employees, none if it is a new branch, but an employee works in only one branch. Each employee has a unique employee ID. Name, salary, date hired of an employee are also recorded. </w:t>
      </w: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  <w:r w:rsidRPr="00957E30">
        <w:rPr>
          <w:szCs w:val="24"/>
        </w:rPr>
        <w:t>A property owner can list one or many properties for rent. One property belongs to only one property owner. Each property owner has a unique owner number. The company also records the name, street address, city, and the phone number of the owners. Each property has a unique property number. The street address, the city, property type, size</w:t>
      </w:r>
      <w:r w:rsidR="00F619D7">
        <w:rPr>
          <w:szCs w:val="24"/>
        </w:rPr>
        <w:t xml:space="preserve"> (in square feet)</w:t>
      </w:r>
      <w:r w:rsidRPr="00957E30">
        <w:rPr>
          <w:szCs w:val="24"/>
        </w:rPr>
        <w:t>, and monthly rental amount of the properties are also recorded.</w:t>
      </w: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  <w:r w:rsidRPr="00957E30">
        <w:rPr>
          <w:szCs w:val="24"/>
        </w:rPr>
        <w:t xml:space="preserve">An employee can be in charge of one or many properties, none if he or she is a new employee. A property is taken care by exactly one employee only. </w:t>
      </w: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</w:p>
    <w:p w:rsidR="0050077C" w:rsidRPr="00957E30" w:rsidRDefault="0050077C" w:rsidP="0050077C">
      <w:pPr>
        <w:tabs>
          <w:tab w:val="right" w:pos="9073"/>
        </w:tabs>
        <w:spacing w:line="276" w:lineRule="auto"/>
        <w:jc w:val="both"/>
        <w:rPr>
          <w:szCs w:val="24"/>
        </w:rPr>
      </w:pPr>
      <w:r w:rsidRPr="00957E30">
        <w:rPr>
          <w:szCs w:val="24"/>
        </w:rPr>
        <w:t>A client is a person who wants to rent a property. The company records a unique client number, name, street address, city, and phone for each of its client. A client may have viewed many properties for comparison. He/she may even view the same property a number of times. For each "Viewing", a unique viewing number is assigned; the date</w:t>
      </w:r>
      <w:r w:rsidR="00F619D7">
        <w:rPr>
          <w:szCs w:val="24"/>
        </w:rPr>
        <w:t xml:space="preserve"> and time</w:t>
      </w:r>
      <w:r w:rsidRPr="00957E30">
        <w:rPr>
          <w:szCs w:val="24"/>
        </w:rPr>
        <w:t xml:space="preserve"> viewed and the comment of the client is also recorded. A Client may have none, one, or many viewings. A viewing belongs to only one client. A property may have many viewings</w:t>
      </w:r>
      <w:r>
        <w:rPr>
          <w:szCs w:val="24"/>
        </w:rPr>
        <w:t>, none if it has not been viewed</w:t>
      </w:r>
      <w:r w:rsidRPr="00957E30">
        <w:rPr>
          <w:szCs w:val="24"/>
        </w:rPr>
        <w:t xml:space="preserve"> by anyone. A viewing only visits one property.</w:t>
      </w:r>
    </w:p>
    <w:p w:rsidR="0050077C" w:rsidRPr="00957E30" w:rsidRDefault="0050077C" w:rsidP="0050077C">
      <w:pPr>
        <w:ind w:left="540" w:hanging="540"/>
        <w:rPr>
          <w:szCs w:val="24"/>
        </w:rPr>
      </w:pPr>
    </w:p>
    <w:p w:rsidR="0050077C" w:rsidRPr="00957E30" w:rsidRDefault="0050077C" w:rsidP="0050077C">
      <w:pPr>
        <w:ind w:left="540" w:hanging="540"/>
        <w:rPr>
          <w:szCs w:val="24"/>
        </w:rPr>
      </w:pPr>
    </w:p>
    <w:p w:rsidR="0050077C" w:rsidRDefault="00754D1C" w:rsidP="0050077C">
      <w:pPr>
        <w:ind w:left="540" w:hanging="540"/>
      </w:pPr>
      <w:r>
        <w:object w:dxaOrig="10846" w:dyaOrig="6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260.95pt" o:ole="">
            <v:imagedata r:id="rId8" o:title=""/>
          </v:shape>
          <o:OLEObject Type="Embed" ProgID="Visio.Drawing.11" ShapeID="_x0000_i1025" DrawAspect="Content" ObjectID="_1666021484" r:id="rId9"/>
        </w:object>
      </w:r>
    </w:p>
    <w:p w:rsidR="0050077C" w:rsidRDefault="0050077C" w:rsidP="0050077C">
      <w:pPr>
        <w:ind w:left="540" w:hanging="540"/>
      </w:pPr>
    </w:p>
    <w:p w:rsidR="0050077C" w:rsidRDefault="0050077C" w:rsidP="0050077C">
      <w:r>
        <w:br w:type="page"/>
      </w:r>
      <w:r>
        <w:lastRenderedPageBreak/>
        <w:t xml:space="preserve">The following </w:t>
      </w:r>
      <w:r w:rsidR="00AE14BD">
        <w:t xml:space="preserve">tables show </w:t>
      </w:r>
      <w:r>
        <w:t>the rows from each table.</w:t>
      </w:r>
    </w:p>
    <w:p w:rsidR="0050077C" w:rsidRDefault="0050077C" w:rsidP="0050077C"/>
    <w:p w:rsidR="0050077C" w:rsidRDefault="0050077C" w:rsidP="0050077C">
      <w: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960"/>
        <w:gridCol w:w="1698"/>
        <w:gridCol w:w="1843"/>
      </w:tblGrid>
      <w:tr w:rsidR="00E96A16" w:rsidTr="00495F31">
        <w:tc>
          <w:tcPr>
            <w:tcW w:w="1553" w:type="dxa"/>
            <w:shd w:val="clear" w:color="auto" w:fill="auto"/>
          </w:tcPr>
          <w:p w:rsidR="00E96A16" w:rsidRPr="00202C41" w:rsidRDefault="00E96A16" w:rsidP="00495F31">
            <w:r>
              <w:t>BranchCode</w:t>
            </w:r>
          </w:p>
        </w:tc>
        <w:tc>
          <w:tcPr>
            <w:tcW w:w="1960" w:type="dxa"/>
            <w:shd w:val="clear" w:color="auto" w:fill="auto"/>
          </w:tcPr>
          <w:p w:rsidR="00E96A16" w:rsidRPr="00202C41" w:rsidRDefault="00E96A16" w:rsidP="00495F31">
            <w:r w:rsidRPr="00202C41">
              <w:t>BranchStreet</w:t>
            </w:r>
          </w:p>
        </w:tc>
        <w:tc>
          <w:tcPr>
            <w:tcW w:w="1698" w:type="dxa"/>
            <w:shd w:val="clear" w:color="auto" w:fill="auto"/>
          </w:tcPr>
          <w:p w:rsidR="00E96A16" w:rsidRPr="00202C41" w:rsidRDefault="00E96A16" w:rsidP="00495F31">
            <w:r w:rsidRPr="00202C41">
              <w:t>BranchCity</w:t>
            </w:r>
          </w:p>
        </w:tc>
        <w:tc>
          <w:tcPr>
            <w:tcW w:w="1843" w:type="dxa"/>
          </w:tcPr>
          <w:p w:rsidR="00E96A16" w:rsidRPr="00E64601" w:rsidRDefault="00E96A16" w:rsidP="00495F31">
            <w:r>
              <w:t>BranchPhone</w:t>
            </w:r>
          </w:p>
        </w:tc>
      </w:tr>
      <w:tr w:rsidR="00E96A16" w:rsidTr="00495F31">
        <w:tc>
          <w:tcPr>
            <w:tcW w:w="1553" w:type="dxa"/>
            <w:shd w:val="clear" w:color="auto" w:fill="auto"/>
          </w:tcPr>
          <w:p w:rsidR="00E96A16" w:rsidRPr="00202C41" w:rsidRDefault="00E96A16" w:rsidP="00495F31">
            <w:r w:rsidRPr="00202C41">
              <w:t>NT1</w:t>
            </w:r>
          </w:p>
        </w:tc>
        <w:tc>
          <w:tcPr>
            <w:tcW w:w="1960" w:type="dxa"/>
            <w:shd w:val="clear" w:color="auto" w:fill="auto"/>
          </w:tcPr>
          <w:p w:rsidR="00E96A16" w:rsidRPr="00202C41" w:rsidRDefault="00E96A16" w:rsidP="00495F31">
            <w:r w:rsidRPr="00202C41">
              <w:t>23 Tai Ho Street</w:t>
            </w:r>
          </w:p>
        </w:tc>
        <w:tc>
          <w:tcPr>
            <w:tcW w:w="1698" w:type="dxa"/>
            <w:shd w:val="clear" w:color="auto" w:fill="auto"/>
          </w:tcPr>
          <w:p w:rsidR="00E96A16" w:rsidRPr="00202C41" w:rsidRDefault="00E96A16" w:rsidP="00495F31">
            <w:r w:rsidRPr="00202C41">
              <w:t>NT</w:t>
            </w:r>
          </w:p>
        </w:tc>
        <w:tc>
          <w:tcPr>
            <w:tcW w:w="1843" w:type="dxa"/>
          </w:tcPr>
          <w:p w:rsidR="00E96A16" w:rsidRPr="00E64601" w:rsidRDefault="00E96A16" w:rsidP="00495F31">
            <w:r>
              <w:t>24681357</w:t>
            </w:r>
          </w:p>
        </w:tc>
      </w:tr>
      <w:tr w:rsidR="00E96A16" w:rsidTr="00495F31">
        <w:tc>
          <w:tcPr>
            <w:tcW w:w="1553" w:type="dxa"/>
            <w:shd w:val="clear" w:color="auto" w:fill="auto"/>
          </w:tcPr>
          <w:p w:rsidR="00E96A16" w:rsidRPr="00202C41" w:rsidRDefault="00E96A16" w:rsidP="00495F31">
            <w:r w:rsidRPr="00202C41">
              <w:t>KLN2</w:t>
            </w:r>
          </w:p>
        </w:tc>
        <w:tc>
          <w:tcPr>
            <w:tcW w:w="1960" w:type="dxa"/>
            <w:shd w:val="clear" w:color="auto" w:fill="auto"/>
          </w:tcPr>
          <w:p w:rsidR="00E96A16" w:rsidRPr="00202C41" w:rsidRDefault="00E96A16" w:rsidP="00495F31">
            <w:r w:rsidRPr="00202C41">
              <w:t>35 Nattan Road</w:t>
            </w:r>
          </w:p>
        </w:tc>
        <w:tc>
          <w:tcPr>
            <w:tcW w:w="1698" w:type="dxa"/>
            <w:shd w:val="clear" w:color="auto" w:fill="auto"/>
          </w:tcPr>
          <w:p w:rsidR="00E96A16" w:rsidRPr="00202C41" w:rsidRDefault="00E96A16" w:rsidP="00495F31">
            <w:r w:rsidRPr="00202C41">
              <w:t>KLN</w:t>
            </w:r>
          </w:p>
        </w:tc>
        <w:tc>
          <w:tcPr>
            <w:tcW w:w="1843" w:type="dxa"/>
          </w:tcPr>
          <w:p w:rsidR="00E96A16" w:rsidRPr="00E64601" w:rsidRDefault="00E96A16" w:rsidP="00495F31">
            <w:r>
              <w:t>24681234</w:t>
            </w:r>
          </w:p>
        </w:tc>
      </w:tr>
      <w:tr w:rsidR="00E96A16" w:rsidTr="00495F31">
        <w:tc>
          <w:tcPr>
            <w:tcW w:w="1553" w:type="dxa"/>
            <w:shd w:val="clear" w:color="auto" w:fill="auto"/>
          </w:tcPr>
          <w:p w:rsidR="00E96A16" w:rsidRPr="00202C41" w:rsidRDefault="00E96A16" w:rsidP="00495F31">
            <w:r>
              <w:t>NT2</w:t>
            </w:r>
          </w:p>
        </w:tc>
        <w:tc>
          <w:tcPr>
            <w:tcW w:w="1960" w:type="dxa"/>
            <w:shd w:val="clear" w:color="auto" w:fill="auto"/>
          </w:tcPr>
          <w:p w:rsidR="00E96A16" w:rsidRPr="00202C41" w:rsidRDefault="00E96A16" w:rsidP="00495F31">
            <w:r>
              <w:t>1 Wing Fat Ave</w:t>
            </w:r>
          </w:p>
        </w:tc>
        <w:tc>
          <w:tcPr>
            <w:tcW w:w="1698" w:type="dxa"/>
            <w:shd w:val="clear" w:color="auto" w:fill="auto"/>
          </w:tcPr>
          <w:p w:rsidR="00E96A16" w:rsidRPr="00202C41" w:rsidRDefault="00E96A16" w:rsidP="00495F31">
            <w:r>
              <w:t>NT</w:t>
            </w:r>
          </w:p>
        </w:tc>
        <w:tc>
          <w:tcPr>
            <w:tcW w:w="1843" w:type="dxa"/>
          </w:tcPr>
          <w:p w:rsidR="00E96A16" w:rsidRDefault="00E96A16" w:rsidP="00495F31">
            <w:r>
              <w:t>34445566</w:t>
            </w:r>
          </w:p>
        </w:tc>
      </w:tr>
    </w:tbl>
    <w:p w:rsidR="0050077C" w:rsidRDefault="0050077C" w:rsidP="0050077C"/>
    <w:p w:rsidR="0050077C" w:rsidRDefault="0050077C" w:rsidP="0050077C">
      <w: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747"/>
        <w:gridCol w:w="1693"/>
        <w:gridCol w:w="1680"/>
        <w:gridCol w:w="1452"/>
      </w:tblGrid>
      <w:tr w:rsidR="0050077C" w:rsidTr="00495F31">
        <w:tc>
          <w:tcPr>
            <w:tcW w:w="1668" w:type="dxa"/>
            <w:shd w:val="clear" w:color="auto" w:fill="auto"/>
          </w:tcPr>
          <w:p w:rsidR="0050077C" w:rsidRPr="00202C41" w:rsidRDefault="0050077C" w:rsidP="00495F31">
            <w:r>
              <w:t>Employee</w:t>
            </w:r>
            <w:r w:rsidRPr="00202C41">
              <w:t>ID</w:t>
            </w:r>
          </w:p>
        </w:tc>
        <w:tc>
          <w:tcPr>
            <w:tcW w:w="2747" w:type="dxa"/>
            <w:shd w:val="clear" w:color="auto" w:fill="auto"/>
          </w:tcPr>
          <w:p w:rsidR="0050077C" w:rsidRPr="00202C41" w:rsidRDefault="0050077C" w:rsidP="00495F31">
            <w:r>
              <w:t>Employee</w:t>
            </w:r>
            <w:r w:rsidRPr="00202C41">
              <w:t>Name</w:t>
            </w:r>
          </w:p>
        </w:tc>
        <w:tc>
          <w:tcPr>
            <w:tcW w:w="1693" w:type="dxa"/>
            <w:shd w:val="clear" w:color="auto" w:fill="auto"/>
          </w:tcPr>
          <w:p w:rsidR="0050077C" w:rsidRPr="00202C41" w:rsidRDefault="0050077C" w:rsidP="00495F31">
            <w:r>
              <w:t>Employee</w:t>
            </w:r>
            <w:r w:rsidRPr="00202C41">
              <w:t>Salary</w:t>
            </w:r>
          </w:p>
        </w:tc>
        <w:tc>
          <w:tcPr>
            <w:tcW w:w="1680" w:type="dxa"/>
            <w:shd w:val="clear" w:color="auto" w:fill="auto"/>
          </w:tcPr>
          <w:p w:rsidR="0050077C" w:rsidRPr="00202C41" w:rsidRDefault="0050077C" w:rsidP="00495F31">
            <w:r>
              <w:t>DateHired</w:t>
            </w:r>
          </w:p>
        </w:tc>
        <w:tc>
          <w:tcPr>
            <w:tcW w:w="1452" w:type="dxa"/>
            <w:shd w:val="clear" w:color="auto" w:fill="auto"/>
          </w:tcPr>
          <w:p w:rsidR="0050077C" w:rsidRPr="00202C41" w:rsidRDefault="005F2E6C" w:rsidP="00495F31">
            <w:r>
              <w:t>BranchCode</w:t>
            </w:r>
          </w:p>
        </w:tc>
      </w:tr>
      <w:tr w:rsidR="0050077C" w:rsidTr="00495F31">
        <w:tc>
          <w:tcPr>
            <w:tcW w:w="1668" w:type="dxa"/>
            <w:shd w:val="clear" w:color="auto" w:fill="auto"/>
          </w:tcPr>
          <w:p w:rsidR="0050077C" w:rsidRPr="00202C41" w:rsidRDefault="003F0EEE" w:rsidP="00495F31">
            <w:r>
              <w:t>9</w:t>
            </w:r>
            <w:r w:rsidR="0050077C" w:rsidRPr="00202C41">
              <w:t>0001</w:t>
            </w:r>
          </w:p>
        </w:tc>
        <w:tc>
          <w:tcPr>
            <w:tcW w:w="2747" w:type="dxa"/>
            <w:shd w:val="clear" w:color="auto" w:fill="auto"/>
          </w:tcPr>
          <w:p w:rsidR="0050077C" w:rsidRPr="00202C41" w:rsidRDefault="0050077C" w:rsidP="00495F31">
            <w:r w:rsidRPr="00202C41">
              <w:t>Chan Tai Man</w:t>
            </w:r>
          </w:p>
        </w:tc>
        <w:tc>
          <w:tcPr>
            <w:tcW w:w="1693" w:type="dxa"/>
            <w:shd w:val="clear" w:color="auto" w:fill="auto"/>
          </w:tcPr>
          <w:p w:rsidR="0050077C" w:rsidRPr="00202C41" w:rsidRDefault="0050077C" w:rsidP="00495F31">
            <w:r w:rsidRPr="00202C41">
              <w:t>15000</w:t>
            </w:r>
          </w:p>
        </w:tc>
        <w:tc>
          <w:tcPr>
            <w:tcW w:w="1680" w:type="dxa"/>
            <w:shd w:val="clear" w:color="auto" w:fill="auto"/>
          </w:tcPr>
          <w:p w:rsidR="0050077C" w:rsidRPr="00202C41" w:rsidRDefault="00706529" w:rsidP="00706529">
            <w:r>
              <w:t>2015-05-</w:t>
            </w:r>
            <w:r w:rsidR="0050077C">
              <w:t>12</w:t>
            </w:r>
          </w:p>
        </w:tc>
        <w:tc>
          <w:tcPr>
            <w:tcW w:w="1452" w:type="dxa"/>
            <w:shd w:val="clear" w:color="auto" w:fill="auto"/>
          </w:tcPr>
          <w:p w:rsidR="0050077C" w:rsidRPr="00202C41" w:rsidRDefault="0050077C" w:rsidP="00495F31">
            <w:r w:rsidRPr="00202C41">
              <w:t>NT1</w:t>
            </w:r>
          </w:p>
        </w:tc>
      </w:tr>
      <w:tr w:rsidR="0050077C" w:rsidTr="00495F31">
        <w:tc>
          <w:tcPr>
            <w:tcW w:w="1668" w:type="dxa"/>
            <w:shd w:val="clear" w:color="auto" w:fill="auto"/>
          </w:tcPr>
          <w:p w:rsidR="0050077C" w:rsidRPr="00202C41" w:rsidRDefault="003F0EEE" w:rsidP="00495F31">
            <w:r>
              <w:t>9</w:t>
            </w:r>
            <w:r w:rsidR="0050077C" w:rsidRPr="00202C41">
              <w:t>0002</w:t>
            </w:r>
          </w:p>
        </w:tc>
        <w:tc>
          <w:tcPr>
            <w:tcW w:w="2747" w:type="dxa"/>
            <w:shd w:val="clear" w:color="auto" w:fill="auto"/>
          </w:tcPr>
          <w:p w:rsidR="0050077C" w:rsidRPr="00202C41" w:rsidRDefault="000B4ED5" w:rsidP="00495F31">
            <w:r>
              <w:t>Li ho m</w:t>
            </w:r>
            <w:r w:rsidR="0050077C" w:rsidRPr="00202C41">
              <w:t>a</w:t>
            </w:r>
          </w:p>
        </w:tc>
        <w:tc>
          <w:tcPr>
            <w:tcW w:w="1693" w:type="dxa"/>
            <w:shd w:val="clear" w:color="auto" w:fill="auto"/>
          </w:tcPr>
          <w:p w:rsidR="0050077C" w:rsidRPr="00202C41" w:rsidRDefault="0050077C" w:rsidP="00495F31">
            <w:r w:rsidRPr="00202C41">
              <w:t>20000</w:t>
            </w:r>
          </w:p>
        </w:tc>
        <w:tc>
          <w:tcPr>
            <w:tcW w:w="1680" w:type="dxa"/>
            <w:shd w:val="clear" w:color="auto" w:fill="auto"/>
          </w:tcPr>
          <w:p w:rsidR="0050077C" w:rsidRPr="00E64601" w:rsidRDefault="00706529" w:rsidP="00706529">
            <w:r>
              <w:t>2016-01-11</w:t>
            </w:r>
          </w:p>
        </w:tc>
        <w:tc>
          <w:tcPr>
            <w:tcW w:w="1452" w:type="dxa"/>
            <w:shd w:val="clear" w:color="auto" w:fill="auto"/>
          </w:tcPr>
          <w:p w:rsidR="0050077C" w:rsidRPr="00202C41" w:rsidRDefault="0050077C" w:rsidP="00495F31">
            <w:r w:rsidRPr="00202C41">
              <w:t>KLN2</w:t>
            </w:r>
          </w:p>
        </w:tc>
      </w:tr>
      <w:tr w:rsidR="0050077C" w:rsidTr="00495F31">
        <w:tc>
          <w:tcPr>
            <w:tcW w:w="1668" w:type="dxa"/>
            <w:shd w:val="clear" w:color="auto" w:fill="auto"/>
          </w:tcPr>
          <w:p w:rsidR="0050077C" w:rsidRPr="00202C41" w:rsidRDefault="003F0EEE" w:rsidP="00495F31">
            <w:r>
              <w:t>9</w:t>
            </w:r>
            <w:r w:rsidR="0050077C">
              <w:t>0003</w:t>
            </w:r>
          </w:p>
        </w:tc>
        <w:tc>
          <w:tcPr>
            <w:tcW w:w="2747" w:type="dxa"/>
            <w:shd w:val="clear" w:color="auto" w:fill="auto"/>
          </w:tcPr>
          <w:p w:rsidR="0050077C" w:rsidRPr="00202C41" w:rsidRDefault="000B5C59" w:rsidP="00495F31">
            <w:r>
              <w:t>Wong T</w:t>
            </w:r>
            <w:r w:rsidR="0050077C">
              <w:t>ai Shuk</w:t>
            </w:r>
          </w:p>
        </w:tc>
        <w:tc>
          <w:tcPr>
            <w:tcW w:w="1693" w:type="dxa"/>
            <w:shd w:val="clear" w:color="auto" w:fill="auto"/>
          </w:tcPr>
          <w:p w:rsidR="0050077C" w:rsidRPr="00202C41" w:rsidRDefault="0050077C" w:rsidP="00495F31">
            <w:r>
              <w:t>13000</w:t>
            </w:r>
          </w:p>
        </w:tc>
        <w:tc>
          <w:tcPr>
            <w:tcW w:w="1680" w:type="dxa"/>
            <w:shd w:val="clear" w:color="auto" w:fill="auto"/>
          </w:tcPr>
          <w:p w:rsidR="0050077C" w:rsidRPr="00202C41" w:rsidRDefault="00196093" w:rsidP="00706529">
            <w:r>
              <w:t>2016-02</w:t>
            </w:r>
            <w:r w:rsidR="00706529">
              <w:t>-</w:t>
            </w:r>
            <w:r w:rsidR="0050077C">
              <w:t>12</w:t>
            </w:r>
          </w:p>
        </w:tc>
        <w:tc>
          <w:tcPr>
            <w:tcW w:w="1452" w:type="dxa"/>
            <w:shd w:val="clear" w:color="auto" w:fill="auto"/>
          </w:tcPr>
          <w:p w:rsidR="0050077C" w:rsidRPr="00202C41" w:rsidRDefault="0050077C" w:rsidP="00495F31">
            <w:r>
              <w:t>KLN2</w:t>
            </w:r>
          </w:p>
        </w:tc>
      </w:tr>
    </w:tbl>
    <w:p w:rsidR="0050077C" w:rsidRDefault="0050077C" w:rsidP="0050077C"/>
    <w:p w:rsidR="0050077C" w:rsidRDefault="0050077C" w:rsidP="0050077C">
      <w:r>
        <w:t>Client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2433"/>
        <w:gridCol w:w="2165"/>
        <w:gridCol w:w="1374"/>
        <w:gridCol w:w="1562"/>
      </w:tblGrid>
      <w:tr w:rsidR="0050077C" w:rsidTr="00495F31">
        <w:tc>
          <w:tcPr>
            <w:tcW w:w="1755" w:type="dxa"/>
            <w:shd w:val="clear" w:color="auto" w:fill="auto"/>
          </w:tcPr>
          <w:p w:rsidR="0050077C" w:rsidRPr="00202C41" w:rsidRDefault="0050077C" w:rsidP="00495F31">
            <w:r w:rsidRPr="00202C41">
              <w:t>ClientNo</w:t>
            </w:r>
          </w:p>
        </w:tc>
        <w:tc>
          <w:tcPr>
            <w:tcW w:w="2433" w:type="dxa"/>
            <w:shd w:val="clear" w:color="auto" w:fill="auto"/>
          </w:tcPr>
          <w:p w:rsidR="0050077C" w:rsidRPr="00202C41" w:rsidRDefault="0050077C" w:rsidP="00495F31">
            <w:r w:rsidRPr="00202C41">
              <w:t>ClientName</w:t>
            </w:r>
          </w:p>
        </w:tc>
        <w:tc>
          <w:tcPr>
            <w:tcW w:w="2165" w:type="dxa"/>
            <w:shd w:val="clear" w:color="auto" w:fill="auto"/>
          </w:tcPr>
          <w:p w:rsidR="0050077C" w:rsidRPr="00202C41" w:rsidRDefault="0050077C" w:rsidP="00495F31">
            <w:r w:rsidRPr="00202C41">
              <w:t>CleintStreet</w:t>
            </w:r>
          </w:p>
        </w:tc>
        <w:tc>
          <w:tcPr>
            <w:tcW w:w="1374" w:type="dxa"/>
            <w:shd w:val="clear" w:color="auto" w:fill="auto"/>
          </w:tcPr>
          <w:p w:rsidR="0050077C" w:rsidRPr="00202C41" w:rsidRDefault="0050077C" w:rsidP="00495F31">
            <w:r w:rsidRPr="00202C41">
              <w:t>ClientCity</w:t>
            </w:r>
          </w:p>
        </w:tc>
        <w:tc>
          <w:tcPr>
            <w:tcW w:w="1562" w:type="dxa"/>
            <w:shd w:val="clear" w:color="auto" w:fill="auto"/>
          </w:tcPr>
          <w:p w:rsidR="0050077C" w:rsidRPr="00202C41" w:rsidRDefault="0050077C" w:rsidP="00495F31">
            <w:r w:rsidRPr="00202C41">
              <w:t>ClientPhone</w:t>
            </w:r>
          </w:p>
        </w:tc>
      </w:tr>
      <w:tr w:rsidR="0050077C" w:rsidTr="00495F31">
        <w:tc>
          <w:tcPr>
            <w:tcW w:w="1755" w:type="dxa"/>
            <w:shd w:val="clear" w:color="auto" w:fill="auto"/>
          </w:tcPr>
          <w:p w:rsidR="0050077C" w:rsidRPr="00202C41" w:rsidRDefault="0050077C" w:rsidP="00495F31">
            <w:r w:rsidRPr="00202C41">
              <w:t>1001</w:t>
            </w:r>
          </w:p>
        </w:tc>
        <w:tc>
          <w:tcPr>
            <w:tcW w:w="2433" w:type="dxa"/>
            <w:shd w:val="clear" w:color="auto" w:fill="auto"/>
          </w:tcPr>
          <w:p w:rsidR="0050077C" w:rsidRPr="00202C41" w:rsidRDefault="00503F68" w:rsidP="00495F31">
            <w:r>
              <w:t xml:space="preserve">Lee </w:t>
            </w:r>
            <w:r w:rsidR="0050077C" w:rsidRPr="00202C41">
              <w:t>Ka Shing</w:t>
            </w:r>
          </w:p>
        </w:tc>
        <w:tc>
          <w:tcPr>
            <w:tcW w:w="2165" w:type="dxa"/>
            <w:shd w:val="clear" w:color="auto" w:fill="auto"/>
          </w:tcPr>
          <w:p w:rsidR="0050077C" w:rsidRPr="00202C41" w:rsidRDefault="0050077C" w:rsidP="00495F31">
            <w:r>
              <w:t>225</w:t>
            </w:r>
            <w:r w:rsidRPr="00202C41">
              <w:t xml:space="preserve"> Tai Po Road</w:t>
            </w:r>
          </w:p>
        </w:tc>
        <w:tc>
          <w:tcPr>
            <w:tcW w:w="1374" w:type="dxa"/>
            <w:shd w:val="clear" w:color="auto" w:fill="auto"/>
          </w:tcPr>
          <w:p w:rsidR="0050077C" w:rsidRPr="00202C41" w:rsidRDefault="0050077C" w:rsidP="00495F31">
            <w:r w:rsidRPr="00202C41">
              <w:t>NT</w:t>
            </w:r>
          </w:p>
        </w:tc>
        <w:tc>
          <w:tcPr>
            <w:tcW w:w="1562" w:type="dxa"/>
            <w:shd w:val="clear" w:color="auto" w:fill="auto"/>
          </w:tcPr>
          <w:p w:rsidR="0050077C" w:rsidRPr="00202C41" w:rsidRDefault="0050077C" w:rsidP="00495F31">
            <w:r w:rsidRPr="00202C41">
              <w:t>22221111</w:t>
            </w:r>
          </w:p>
        </w:tc>
      </w:tr>
      <w:tr w:rsidR="0050077C" w:rsidTr="00495F31">
        <w:tc>
          <w:tcPr>
            <w:tcW w:w="1755" w:type="dxa"/>
            <w:shd w:val="clear" w:color="auto" w:fill="auto"/>
          </w:tcPr>
          <w:p w:rsidR="0050077C" w:rsidRPr="00202C41" w:rsidRDefault="0050077C" w:rsidP="00495F31">
            <w:r w:rsidRPr="00202C41">
              <w:t>1002</w:t>
            </w:r>
          </w:p>
        </w:tc>
        <w:tc>
          <w:tcPr>
            <w:tcW w:w="2433" w:type="dxa"/>
            <w:shd w:val="clear" w:color="auto" w:fill="auto"/>
          </w:tcPr>
          <w:p w:rsidR="0050077C" w:rsidRPr="00202C41" w:rsidRDefault="00503F68" w:rsidP="00495F31">
            <w:r>
              <w:t xml:space="preserve">Kwok </w:t>
            </w:r>
            <w:r w:rsidR="003F0EEE">
              <w:t>Tsing</w:t>
            </w:r>
          </w:p>
        </w:tc>
        <w:tc>
          <w:tcPr>
            <w:tcW w:w="2165" w:type="dxa"/>
            <w:shd w:val="clear" w:color="auto" w:fill="auto"/>
          </w:tcPr>
          <w:p w:rsidR="0050077C" w:rsidRPr="00202C41" w:rsidRDefault="0050077C" w:rsidP="00495F31">
            <w:r w:rsidRPr="00202C41">
              <w:t>334 Sha Tin Road</w:t>
            </w:r>
          </w:p>
        </w:tc>
        <w:tc>
          <w:tcPr>
            <w:tcW w:w="1374" w:type="dxa"/>
            <w:shd w:val="clear" w:color="auto" w:fill="auto"/>
          </w:tcPr>
          <w:p w:rsidR="0050077C" w:rsidRPr="00202C41" w:rsidRDefault="0050077C" w:rsidP="00495F31">
            <w:r w:rsidRPr="00202C41">
              <w:t>NT</w:t>
            </w:r>
          </w:p>
        </w:tc>
        <w:tc>
          <w:tcPr>
            <w:tcW w:w="1562" w:type="dxa"/>
            <w:shd w:val="clear" w:color="auto" w:fill="auto"/>
          </w:tcPr>
          <w:p w:rsidR="0050077C" w:rsidRPr="00202C41" w:rsidRDefault="0050077C" w:rsidP="00495F31">
            <w:r w:rsidRPr="00202C41">
              <w:t>10001200</w:t>
            </w:r>
          </w:p>
        </w:tc>
      </w:tr>
      <w:tr w:rsidR="0050077C" w:rsidTr="00495F31">
        <w:tc>
          <w:tcPr>
            <w:tcW w:w="1755" w:type="dxa"/>
            <w:shd w:val="clear" w:color="auto" w:fill="auto"/>
          </w:tcPr>
          <w:p w:rsidR="0050077C" w:rsidRPr="00202C41" w:rsidRDefault="0050077C" w:rsidP="00495F31">
            <w:r>
              <w:t>1003</w:t>
            </w:r>
          </w:p>
        </w:tc>
        <w:tc>
          <w:tcPr>
            <w:tcW w:w="2433" w:type="dxa"/>
            <w:shd w:val="clear" w:color="auto" w:fill="auto"/>
          </w:tcPr>
          <w:p w:rsidR="0050077C" w:rsidRPr="00202C41" w:rsidRDefault="0050077C" w:rsidP="00495F31">
            <w:r w:rsidRPr="00202C41">
              <w:t>Tin Liang</w:t>
            </w:r>
          </w:p>
        </w:tc>
        <w:tc>
          <w:tcPr>
            <w:tcW w:w="2165" w:type="dxa"/>
            <w:shd w:val="clear" w:color="auto" w:fill="auto"/>
          </w:tcPr>
          <w:p w:rsidR="0050077C" w:rsidRPr="00202C41" w:rsidRDefault="0050077C" w:rsidP="00495F31">
            <w:r>
              <w:t>55</w:t>
            </w:r>
            <w:r w:rsidRPr="00202C41">
              <w:t xml:space="preserve"> Fo Wah Street</w:t>
            </w:r>
          </w:p>
        </w:tc>
        <w:tc>
          <w:tcPr>
            <w:tcW w:w="1374" w:type="dxa"/>
            <w:shd w:val="clear" w:color="auto" w:fill="auto"/>
          </w:tcPr>
          <w:p w:rsidR="0050077C" w:rsidRPr="00202C41" w:rsidRDefault="0050077C" w:rsidP="00495F31">
            <w:r w:rsidRPr="00202C41">
              <w:t>KLN</w:t>
            </w:r>
          </w:p>
        </w:tc>
        <w:tc>
          <w:tcPr>
            <w:tcW w:w="1562" w:type="dxa"/>
            <w:shd w:val="clear" w:color="auto" w:fill="auto"/>
          </w:tcPr>
          <w:p w:rsidR="0050077C" w:rsidRPr="00202C41" w:rsidRDefault="0050077C" w:rsidP="00495F31">
            <w:r w:rsidRPr="00202C41">
              <w:t>10002222</w:t>
            </w:r>
          </w:p>
        </w:tc>
      </w:tr>
      <w:tr w:rsidR="0050077C" w:rsidTr="00495F31">
        <w:tc>
          <w:tcPr>
            <w:tcW w:w="1755" w:type="dxa"/>
            <w:shd w:val="clear" w:color="auto" w:fill="auto"/>
          </w:tcPr>
          <w:p w:rsidR="0050077C" w:rsidRPr="00202C41" w:rsidRDefault="0050077C" w:rsidP="00495F31">
            <w:r>
              <w:t>5001</w:t>
            </w:r>
          </w:p>
        </w:tc>
        <w:tc>
          <w:tcPr>
            <w:tcW w:w="2433" w:type="dxa"/>
            <w:shd w:val="clear" w:color="auto" w:fill="auto"/>
          </w:tcPr>
          <w:p w:rsidR="0050077C" w:rsidRPr="00202C41" w:rsidRDefault="00503F68" w:rsidP="00495F31">
            <w:r>
              <w:t xml:space="preserve">Lee </w:t>
            </w:r>
            <w:r w:rsidR="0050077C">
              <w:t>Ah Ho</w:t>
            </w:r>
          </w:p>
        </w:tc>
        <w:tc>
          <w:tcPr>
            <w:tcW w:w="2165" w:type="dxa"/>
            <w:shd w:val="clear" w:color="auto" w:fill="auto"/>
          </w:tcPr>
          <w:p w:rsidR="0050077C" w:rsidRPr="00202C41" w:rsidRDefault="0050077C" w:rsidP="00495F31">
            <w:r>
              <w:t>123 Low Street</w:t>
            </w:r>
          </w:p>
        </w:tc>
        <w:tc>
          <w:tcPr>
            <w:tcW w:w="1374" w:type="dxa"/>
            <w:shd w:val="clear" w:color="auto" w:fill="auto"/>
          </w:tcPr>
          <w:p w:rsidR="0050077C" w:rsidRPr="00202C41" w:rsidRDefault="0050077C" w:rsidP="00495F31">
            <w:r>
              <w:t>MOS</w:t>
            </w:r>
          </w:p>
        </w:tc>
        <w:tc>
          <w:tcPr>
            <w:tcW w:w="1562" w:type="dxa"/>
            <w:shd w:val="clear" w:color="auto" w:fill="auto"/>
          </w:tcPr>
          <w:p w:rsidR="0050077C" w:rsidRPr="00202C41" w:rsidRDefault="0050077C" w:rsidP="00495F31">
            <w:r>
              <w:t>20010011</w:t>
            </w:r>
          </w:p>
        </w:tc>
      </w:tr>
    </w:tbl>
    <w:p w:rsidR="0050077C" w:rsidRDefault="0050077C" w:rsidP="0050077C"/>
    <w:p w:rsidR="0050077C" w:rsidRDefault="0050077C" w:rsidP="0050077C">
      <w:r>
        <w:t>PropertyOwner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848"/>
        <w:gridCol w:w="2052"/>
        <w:gridCol w:w="1652"/>
        <w:gridCol w:w="1856"/>
      </w:tblGrid>
      <w:tr w:rsidR="0050077C" w:rsidTr="00495F31">
        <w:tc>
          <w:tcPr>
            <w:tcW w:w="1848" w:type="dxa"/>
            <w:shd w:val="clear" w:color="auto" w:fill="auto"/>
          </w:tcPr>
          <w:p w:rsidR="0050077C" w:rsidRPr="00202C41" w:rsidRDefault="0050077C" w:rsidP="00495F31">
            <w:r w:rsidRPr="00202C41">
              <w:t>OwnerNo</w:t>
            </w:r>
          </w:p>
        </w:tc>
        <w:tc>
          <w:tcPr>
            <w:tcW w:w="1848" w:type="dxa"/>
            <w:shd w:val="clear" w:color="auto" w:fill="auto"/>
          </w:tcPr>
          <w:p w:rsidR="0050077C" w:rsidRPr="00202C41" w:rsidRDefault="0050077C" w:rsidP="00495F31">
            <w:r w:rsidRPr="00202C41">
              <w:t>OwnerName</w:t>
            </w:r>
          </w:p>
        </w:tc>
        <w:tc>
          <w:tcPr>
            <w:tcW w:w="2052" w:type="dxa"/>
            <w:shd w:val="clear" w:color="auto" w:fill="auto"/>
          </w:tcPr>
          <w:p w:rsidR="0050077C" w:rsidRPr="00202C41" w:rsidRDefault="0050077C" w:rsidP="00495F31">
            <w:r w:rsidRPr="00202C41">
              <w:t>OwnerStreet</w:t>
            </w:r>
          </w:p>
        </w:tc>
        <w:tc>
          <w:tcPr>
            <w:tcW w:w="1652" w:type="dxa"/>
            <w:shd w:val="clear" w:color="auto" w:fill="auto"/>
          </w:tcPr>
          <w:p w:rsidR="0050077C" w:rsidRPr="00202C41" w:rsidRDefault="0050077C" w:rsidP="00495F31">
            <w:r w:rsidRPr="00202C41">
              <w:t>OwnerCity</w:t>
            </w:r>
          </w:p>
        </w:tc>
        <w:tc>
          <w:tcPr>
            <w:tcW w:w="1856" w:type="dxa"/>
            <w:shd w:val="clear" w:color="auto" w:fill="auto"/>
          </w:tcPr>
          <w:p w:rsidR="0050077C" w:rsidRPr="00202C41" w:rsidRDefault="0050077C" w:rsidP="00495F31">
            <w:r w:rsidRPr="00202C41">
              <w:t>OwnerPhone</w:t>
            </w:r>
          </w:p>
        </w:tc>
      </w:tr>
      <w:tr w:rsidR="0050077C" w:rsidTr="00495F31">
        <w:tc>
          <w:tcPr>
            <w:tcW w:w="1848" w:type="dxa"/>
            <w:shd w:val="clear" w:color="auto" w:fill="auto"/>
          </w:tcPr>
          <w:p w:rsidR="0050077C" w:rsidRPr="00202C41" w:rsidRDefault="0050077C" w:rsidP="00495F31">
            <w:r w:rsidRPr="00202C41">
              <w:t>678</w:t>
            </w:r>
          </w:p>
        </w:tc>
        <w:tc>
          <w:tcPr>
            <w:tcW w:w="1848" w:type="dxa"/>
            <w:shd w:val="clear" w:color="auto" w:fill="auto"/>
          </w:tcPr>
          <w:p w:rsidR="0050077C" w:rsidRPr="00202C41" w:rsidRDefault="00814CF0" w:rsidP="00814CF0">
            <w:r>
              <w:t xml:space="preserve">Wong </w:t>
            </w:r>
            <w:r w:rsidR="0050077C" w:rsidRPr="00202C41">
              <w:t>Peter</w:t>
            </w:r>
          </w:p>
        </w:tc>
        <w:tc>
          <w:tcPr>
            <w:tcW w:w="2052" w:type="dxa"/>
            <w:shd w:val="clear" w:color="auto" w:fill="auto"/>
          </w:tcPr>
          <w:p w:rsidR="0050077C" w:rsidRPr="00202C41" w:rsidRDefault="0050077C" w:rsidP="00495F31">
            <w:r>
              <w:t>9</w:t>
            </w:r>
            <w:r w:rsidRPr="00202C41">
              <w:t xml:space="preserve"> Central Road</w:t>
            </w:r>
          </w:p>
        </w:tc>
        <w:tc>
          <w:tcPr>
            <w:tcW w:w="1652" w:type="dxa"/>
            <w:shd w:val="clear" w:color="auto" w:fill="auto"/>
          </w:tcPr>
          <w:p w:rsidR="0050077C" w:rsidRPr="00202C41" w:rsidRDefault="0050077C" w:rsidP="00495F31">
            <w:r w:rsidRPr="00202C41">
              <w:t>HK</w:t>
            </w:r>
          </w:p>
        </w:tc>
        <w:tc>
          <w:tcPr>
            <w:tcW w:w="1856" w:type="dxa"/>
            <w:shd w:val="clear" w:color="auto" w:fill="auto"/>
          </w:tcPr>
          <w:p w:rsidR="0050077C" w:rsidRPr="00202C41" w:rsidRDefault="0050077C" w:rsidP="00495F31">
            <w:r w:rsidRPr="00202C41">
              <w:t>23397766</w:t>
            </w:r>
          </w:p>
        </w:tc>
      </w:tr>
      <w:tr w:rsidR="0050077C" w:rsidTr="00495F31">
        <w:tc>
          <w:tcPr>
            <w:tcW w:w="1848" w:type="dxa"/>
            <w:shd w:val="clear" w:color="auto" w:fill="auto"/>
          </w:tcPr>
          <w:p w:rsidR="0050077C" w:rsidRPr="00202C41" w:rsidRDefault="0050077C" w:rsidP="00495F31">
            <w:r w:rsidRPr="00202C41">
              <w:t>321</w:t>
            </w:r>
          </w:p>
        </w:tc>
        <w:tc>
          <w:tcPr>
            <w:tcW w:w="1848" w:type="dxa"/>
            <w:shd w:val="clear" w:color="auto" w:fill="auto"/>
          </w:tcPr>
          <w:p w:rsidR="0050077C" w:rsidRPr="00202C41" w:rsidRDefault="00814CF0" w:rsidP="00495F31">
            <w:r>
              <w:t>Ng Paul</w:t>
            </w:r>
          </w:p>
        </w:tc>
        <w:tc>
          <w:tcPr>
            <w:tcW w:w="2052" w:type="dxa"/>
            <w:shd w:val="clear" w:color="auto" w:fill="auto"/>
          </w:tcPr>
          <w:p w:rsidR="0050077C" w:rsidRPr="00202C41" w:rsidRDefault="003F0EEE" w:rsidP="00495F31">
            <w:r>
              <w:t>8 Tin Shui Ave</w:t>
            </w:r>
          </w:p>
        </w:tc>
        <w:tc>
          <w:tcPr>
            <w:tcW w:w="1652" w:type="dxa"/>
            <w:shd w:val="clear" w:color="auto" w:fill="auto"/>
          </w:tcPr>
          <w:p w:rsidR="0050077C" w:rsidRPr="00202C41" w:rsidRDefault="0050077C" w:rsidP="00495F31">
            <w:r w:rsidRPr="00202C41">
              <w:t>NT</w:t>
            </w:r>
          </w:p>
        </w:tc>
        <w:tc>
          <w:tcPr>
            <w:tcW w:w="1856" w:type="dxa"/>
            <w:shd w:val="clear" w:color="auto" w:fill="auto"/>
          </w:tcPr>
          <w:p w:rsidR="0050077C" w:rsidRPr="00202C41" w:rsidRDefault="0050077C" w:rsidP="00495F31">
            <w:r w:rsidRPr="00202C41">
              <w:t>34111123</w:t>
            </w:r>
          </w:p>
        </w:tc>
      </w:tr>
      <w:tr w:rsidR="0050077C" w:rsidTr="00495F31">
        <w:tc>
          <w:tcPr>
            <w:tcW w:w="1848" w:type="dxa"/>
            <w:shd w:val="clear" w:color="auto" w:fill="auto"/>
          </w:tcPr>
          <w:p w:rsidR="0050077C" w:rsidRPr="00202C41" w:rsidRDefault="0050077C" w:rsidP="00495F31">
            <w:r w:rsidRPr="00202C41">
              <w:t>3344</w:t>
            </w:r>
          </w:p>
        </w:tc>
        <w:tc>
          <w:tcPr>
            <w:tcW w:w="1848" w:type="dxa"/>
            <w:shd w:val="clear" w:color="auto" w:fill="auto"/>
          </w:tcPr>
          <w:p w:rsidR="0050077C" w:rsidRPr="00202C41" w:rsidRDefault="00814CF0" w:rsidP="00495F31">
            <w:r>
              <w:t xml:space="preserve">Au </w:t>
            </w:r>
            <w:r w:rsidR="0050077C" w:rsidRPr="00202C41">
              <w:t>Ma</w:t>
            </w:r>
            <w:r>
              <w:t>ry</w:t>
            </w:r>
          </w:p>
        </w:tc>
        <w:tc>
          <w:tcPr>
            <w:tcW w:w="2052" w:type="dxa"/>
            <w:shd w:val="clear" w:color="auto" w:fill="auto"/>
          </w:tcPr>
          <w:p w:rsidR="0050077C" w:rsidRPr="00202C41" w:rsidRDefault="0050077C" w:rsidP="00495F31">
            <w:r>
              <w:t>10</w:t>
            </w:r>
            <w:r w:rsidRPr="00202C41">
              <w:t xml:space="preserve"> Tai Ho Street</w:t>
            </w:r>
          </w:p>
        </w:tc>
        <w:tc>
          <w:tcPr>
            <w:tcW w:w="1652" w:type="dxa"/>
            <w:shd w:val="clear" w:color="auto" w:fill="auto"/>
          </w:tcPr>
          <w:p w:rsidR="0050077C" w:rsidRPr="00202C41" w:rsidRDefault="0050077C" w:rsidP="00495F31">
            <w:r w:rsidRPr="00202C41">
              <w:t>KLN</w:t>
            </w:r>
          </w:p>
        </w:tc>
        <w:tc>
          <w:tcPr>
            <w:tcW w:w="1856" w:type="dxa"/>
            <w:shd w:val="clear" w:color="auto" w:fill="auto"/>
          </w:tcPr>
          <w:p w:rsidR="0050077C" w:rsidRPr="00202C41" w:rsidRDefault="0050077C" w:rsidP="00495F31">
            <w:r w:rsidRPr="00202C41">
              <w:t>28097654</w:t>
            </w:r>
          </w:p>
        </w:tc>
      </w:tr>
    </w:tbl>
    <w:p w:rsidR="0050077C" w:rsidRDefault="0050077C" w:rsidP="0050077C"/>
    <w:p w:rsidR="0050077C" w:rsidRDefault="0050077C" w:rsidP="0050077C">
      <w:r>
        <w:t>Property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8"/>
        <w:gridCol w:w="1488"/>
        <w:gridCol w:w="1407"/>
        <w:gridCol w:w="887"/>
        <w:gridCol w:w="681"/>
        <w:gridCol w:w="1101"/>
        <w:gridCol w:w="1194"/>
        <w:gridCol w:w="1418"/>
      </w:tblGrid>
      <w:tr w:rsidR="0050077C" w:rsidRPr="0081438D" w:rsidTr="00495F31">
        <w:tc>
          <w:tcPr>
            <w:tcW w:w="12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PropertyNo</w:t>
            </w:r>
          </w:p>
        </w:tc>
        <w:tc>
          <w:tcPr>
            <w:tcW w:w="14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ProperyStreet</w:t>
            </w:r>
          </w:p>
        </w:tc>
        <w:tc>
          <w:tcPr>
            <w:tcW w:w="140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 xml:space="preserve">PropertyCity </w:t>
            </w:r>
          </w:p>
        </w:tc>
        <w:tc>
          <w:tcPr>
            <w:tcW w:w="88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Type</w:t>
            </w:r>
          </w:p>
        </w:tc>
        <w:tc>
          <w:tcPr>
            <w:tcW w:w="681" w:type="dxa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Size</w:t>
            </w:r>
          </w:p>
        </w:tc>
        <w:tc>
          <w:tcPr>
            <w:tcW w:w="1101" w:type="dxa"/>
          </w:tcPr>
          <w:p w:rsidR="0050077C" w:rsidRPr="0081438D" w:rsidRDefault="00816820" w:rsidP="00495F31">
            <w:pPr>
              <w:rPr>
                <w:szCs w:val="22"/>
              </w:rPr>
            </w:pPr>
            <w:r>
              <w:rPr>
                <w:szCs w:val="22"/>
              </w:rPr>
              <w:t>Monthly Rental</w:t>
            </w:r>
          </w:p>
        </w:tc>
        <w:tc>
          <w:tcPr>
            <w:tcW w:w="1194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OwnerNo</w:t>
            </w:r>
          </w:p>
        </w:tc>
        <w:tc>
          <w:tcPr>
            <w:tcW w:w="141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EmployeeID</w:t>
            </w:r>
          </w:p>
        </w:tc>
      </w:tr>
      <w:tr w:rsidR="0050077C" w:rsidRPr="0081438D" w:rsidTr="00495F31">
        <w:tc>
          <w:tcPr>
            <w:tcW w:w="12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4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1 Devok Road</w:t>
            </w:r>
          </w:p>
        </w:tc>
        <w:tc>
          <w:tcPr>
            <w:tcW w:w="140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HK</w:t>
            </w:r>
          </w:p>
        </w:tc>
        <w:tc>
          <w:tcPr>
            <w:tcW w:w="88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Flat</w:t>
            </w:r>
          </w:p>
        </w:tc>
        <w:tc>
          <w:tcPr>
            <w:tcW w:w="681" w:type="dxa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1000</w:t>
            </w:r>
          </w:p>
        </w:tc>
        <w:tc>
          <w:tcPr>
            <w:tcW w:w="1101" w:type="dxa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30000</w:t>
            </w:r>
          </w:p>
        </w:tc>
        <w:tc>
          <w:tcPr>
            <w:tcW w:w="1194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678</w:t>
            </w:r>
          </w:p>
        </w:tc>
        <w:tc>
          <w:tcPr>
            <w:tcW w:w="1418" w:type="dxa"/>
            <w:shd w:val="clear" w:color="auto" w:fill="auto"/>
          </w:tcPr>
          <w:p w:rsidR="0050077C" w:rsidRPr="0081438D" w:rsidRDefault="003F0EEE" w:rsidP="00495F31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  <w:r w:rsidR="0050077C" w:rsidRPr="0081438D">
              <w:rPr>
                <w:szCs w:val="22"/>
              </w:rPr>
              <w:t>0001</w:t>
            </w:r>
          </w:p>
        </w:tc>
      </w:tr>
      <w:tr w:rsidR="0050077C" w:rsidRPr="0081438D" w:rsidTr="00495F31">
        <w:tc>
          <w:tcPr>
            <w:tcW w:w="12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3 Peak Road</w:t>
            </w:r>
          </w:p>
        </w:tc>
        <w:tc>
          <w:tcPr>
            <w:tcW w:w="140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HK</w:t>
            </w:r>
          </w:p>
        </w:tc>
        <w:tc>
          <w:tcPr>
            <w:tcW w:w="88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House</w:t>
            </w:r>
          </w:p>
        </w:tc>
        <w:tc>
          <w:tcPr>
            <w:tcW w:w="681" w:type="dxa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3500</w:t>
            </w:r>
          </w:p>
        </w:tc>
        <w:tc>
          <w:tcPr>
            <w:tcW w:w="1101" w:type="dxa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Pr="0081438D">
              <w:rPr>
                <w:szCs w:val="22"/>
              </w:rPr>
              <w:t>6800</w:t>
            </w:r>
          </w:p>
        </w:tc>
        <w:tc>
          <w:tcPr>
            <w:tcW w:w="1194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321</w:t>
            </w:r>
          </w:p>
        </w:tc>
        <w:tc>
          <w:tcPr>
            <w:tcW w:w="1418" w:type="dxa"/>
            <w:shd w:val="clear" w:color="auto" w:fill="auto"/>
          </w:tcPr>
          <w:p w:rsidR="0050077C" w:rsidRPr="0081438D" w:rsidRDefault="003F0EEE" w:rsidP="00495F31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  <w:r w:rsidR="0050077C">
              <w:rPr>
                <w:szCs w:val="22"/>
              </w:rPr>
              <w:t>0001</w:t>
            </w:r>
          </w:p>
        </w:tc>
      </w:tr>
      <w:tr w:rsidR="0050077C" w:rsidRPr="0081438D" w:rsidTr="00495F31">
        <w:tc>
          <w:tcPr>
            <w:tcW w:w="12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6 Ho H Street</w:t>
            </w:r>
          </w:p>
        </w:tc>
        <w:tc>
          <w:tcPr>
            <w:tcW w:w="140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KLN</w:t>
            </w:r>
          </w:p>
        </w:tc>
        <w:tc>
          <w:tcPr>
            <w:tcW w:w="88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Flat</w:t>
            </w:r>
          </w:p>
        </w:tc>
        <w:tc>
          <w:tcPr>
            <w:tcW w:w="681" w:type="dxa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Pr="0081438D">
              <w:rPr>
                <w:szCs w:val="22"/>
              </w:rPr>
              <w:t>388</w:t>
            </w:r>
          </w:p>
        </w:tc>
        <w:tc>
          <w:tcPr>
            <w:tcW w:w="1101" w:type="dxa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25000</w:t>
            </w:r>
          </w:p>
        </w:tc>
        <w:tc>
          <w:tcPr>
            <w:tcW w:w="1194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 w:rsidRPr="0081438D">
              <w:rPr>
                <w:szCs w:val="22"/>
              </w:rPr>
              <w:t>678</w:t>
            </w:r>
          </w:p>
        </w:tc>
        <w:tc>
          <w:tcPr>
            <w:tcW w:w="1418" w:type="dxa"/>
            <w:shd w:val="clear" w:color="auto" w:fill="auto"/>
          </w:tcPr>
          <w:p w:rsidR="0050077C" w:rsidRPr="0081438D" w:rsidRDefault="003F0EEE" w:rsidP="00495F31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  <w:r w:rsidR="0050077C" w:rsidRPr="0081438D">
              <w:rPr>
                <w:szCs w:val="22"/>
              </w:rPr>
              <w:t>0002</w:t>
            </w:r>
          </w:p>
        </w:tc>
      </w:tr>
      <w:tr w:rsidR="0050077C" w:rsidRPr="0081438D" w:rsidTr="00495F31">
        <w:tc>
          <w:tcPr>
            <w:tcW w:w="1288" w:type="dxa"/>
            <w:shd w:val="clear" w:color="auto" w:fill="auto"/>
          </w:tcPr>
          <w:p w:rsidR="0050077C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488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4 Low Street</w:t>
            </w:r>
          </w:p>
        </w:tc>
        <w:tc>
          <w:tcPr>
            <w:tcW w:w="140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MOS</w:t>
            </w:r>
          </w:p>
        </w:tc>
        <w:tc>
          <w:tcPr>
            <w:tcW w:w="887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Flat</w:t>
            </w:r>
          </w:p>
        </w:tc>
        <w:tc>
          <w:tcPr>
            <w:tcW w:w="681" w:type="dxa"/>
          </w:tcPr>
          <w:p w:rsidR="0050077C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500</w:t>
            </w:r>
          </w:p>
        </w:tc>
        <w:tc>
          <w:tcPr>
            <w:tcW w:w="1101" w:type="dxa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15000</w:t>
            </w:r>
          </w:p>
        </w:tc>
        <w:tc>
          <w:tcPr>
            <w:tcW w:w="1194" w:type="dxa"/>
            <w:shd w:val="clear" w:color="auto" w:fill="auto"/>
          </w:tcPr>
          <w:p w:rsidR="0050077C" w:rsidRPr="0081438D" w:rsidRDefault="0050077C" w:rsidP="00495F31">
            <w:pPr>
              <w:rPr>
                <w:szCs w:val="22"/>
              </w:rPr>
            </w:pPr>
            <w:r>
              <w:rPr>
                <w:szCs w:val="22"/>
              </w:rPr>
              <w:t>3344</w:t>
            </w:r>
          </w:p>
        </w:tc>
        <w:tc>
          <w:tcPr>
            <w:tcW w:w="1418" w:type="dxa"/>
            <w:shd w:val="clear" w:color="auto" w:fill="auto"/>
          </w:tcPr>
          <w:p w:rsidR="0050077C" w:rsidRPr="0081438D" w:rsidRDefault="003F0EEE" w:rsidP="00495F31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  <w:r w:rsidR="0050077C">
              <w:rPr>
                <w:szCs w:val="22"/>
              </w:rPr>
              <w:t>0002</w:t>
            </w:r>
          </w:p>
        </w:tc>
      </w:tr>
      <w:tr w:rsidR="00FF2C8E" w:rsidRPr="0081438D" w:rsidTr="00495F31">
        <w:tc>
          <w:tcPr>
            <w:tcW w:w="1288" w:type="dxa"/>
            <w:shd w:val="clear" w:color="auto" w:fill="auto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488" w:type="dxa"/>
            <w:shd w:val="clear" w:color="auto" w:fill="auto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9 Nine Ave</w:t>
            </w:r>
          </w:p>
        </w:tc>
        <w:tc>
          <w:tcPr>
            <w:tcW w:w="1407" w:type="dxa"/>
            <w:shd w:val="clear" w:color="auto" w:fill="auto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KLN</w:t>
            </w:r>
          </w:p>
        </w:tc>
        <w:tc>
          <w:tcPr>
            <w:tcW w:w="887" w:type="dxa"/>
            <w:shd w:val="clear" w:color="auto" w:fill="auto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Flat</w:t>
            </w:r>
          </w:p>
        </w:tc>
        <w:tc>
          <w:tcPr>
            <w:tcW w:w="681" w:type="dxa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1101" w:type="dxa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9000</w:t>
            </w:r>
          </w:p>
        </w:tc>
        <w:tc>
          <w:tcPr>
            <w:tcW w:w="1194" w:type="dxa"/>
            <w:shd w:val="clear" w:color="auto" w:fill="auto"/>
          </w:tcPr>
          <w:p w:rsidR="00FF2C8E" w:rsidRDefault="00FF2C8E" w:rsidP="00495F31">
            <w:pPr>
              <w:rPr>
                <w:szCs w:val="22"/>
              </w:rPr>
            </w:pPr>
            <w:r>
              <w:rPr>
                <w:szCs w:val="22"/>
              </w:rPr>
              <w:t>3344</w:t>
            </w:r>
          </w:p>
        </w:tc>
        <w:tc>
          <w:tcPr>
            <w:tcW w:w="1418" w:type="dxa"/>
            <w:shd w:val="clear" w:color="auto" w:fill="auto"/>
          </w:tcPr>
          <w:p w:rsidR="00FF2C8E" w:rsidRDefault="003F0EEE" w:rsidP="00495F31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  <w:r w:rsidR="00FF2C8E">
              <w:rPr>
                <w:szCs w:val="22"/>
              </w:rPr>
              <w:t>0002</w:t>
            </w:r>
          </w:p>
        </w:tc>
      </w:tr>
    </w:tbl>
    <w:p w:rsidR="0050077C" w:rsidRDefault="0050077C" w:rsidP="0050077C"/>
    <w:p w:rsidR="0050077C" w:rsidRDefault="0050077C" w:rsidP="0050077C">
      <w:r>
        <w:t>Viewing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1359"/>
        <w:gridCol w:w="1462"/>
        <w:gridCol w:w="2430"/>
        <w:gridCol w:w="2160"/>
      </w:tblGrid>
      <w:tr w:rsidR="0050077C" w:rsidTr="00770EF4">
        <w:tc>
          <w:tcPr>
            <w:tcW w:w="1584" w:type="dxa"/>
          </w:tcPr>
          <w:p w:rsidR="0050077C" w:rsidRPr="0081438D" w:rsidRDefault="0050077C" w:rsidP="00495F31">
            <w:r>
              <w:t>ViewingNo</w:t>
            </w:r>
          </w:p>
        </w:tc>
        <w:tc>
          <w:tcPr>
            <w:tcW w:w="1359" w:type="dxa"/>
          </w:tcPr>
          <w:p w:rsidR="0050077C" w:rsidRPr="00202C41" w:rsidRDefault="0050077C" w:rsidP="00495F31">
            <w:r w:rsidRPr="00202C41">
              <w:t>ClientNo</w:t>
            </w:r>
          </w:p>
        </w:tc>
        <w:tc>
          <w:tcPr>
            <w:tcW w:w="1462" w:type="dxa"/>
            <w:shd w:val="clear" w:color="auto" w:fill="auto"/>
          </w:tcPr>
          <w:p w:rsidR="0050077C" w:rsidRPr="00202C41" w:rsidRDefault="0050077C" w:rsidP="00495F31">
            <w:r w:rsidRPr="00202C41">
              <w:t>PropertyNo</w:t>
            </w:r>
          </w:p>
        </w:tc>
        <w:tc>
          <w:tcPr>
            <w:tcW w:w="2430" w:type="dxa"/>
            <w:shd w:val="clear" w:color="auto" w:fill="auto"/>
          </w:tcPr>
          <w:p w:rsidR="0050077C" w:rsidRPr="00202C41" w:rsidRDefault="0050077C" w:rsidP="00495F31">
            <w:r w:rsidRPr="00202C41">
              <w:t>ViewDate</w:t>
            </w:r>
            <w:r w:rsidR="00820078">
              <w:t>Time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>
            <w:r w:rsidRPr="00202C41">
              <w:t>Comment</w:t>
            </w:r>
          </w:p>
        </w:tc>
      </w:tr>
      <w:tr w:rsidR="0050077C" w:rsidTr="00770EF4">
        <w:tc>
          <w:tcPr>
            <w:tcW w:w="1584" w:type="dxa"/>
          </w:tcPr>
          <w:p w:rsidR="0050077C" w:rsidRPr="0081438D" w:rsidRDefault="0050077C" w:rsidP="00495F31">
            <w:r>
              <w:t>1881</w:t>
            </w:r>
          </w:p>
        </w:tc>
        <w:tc>
          <w:tcPr>
            <w:tcW w:w="1359" w:type="dxa"/>
          </w:tcPr>
          <w:p w:rsidR="0050077C" w:rsidRPr="00202C41" w:rsidRDefault="0050077C" w:rsidP="00495F31">
            <w:r w:rsidRPr="00202C41">
              <w:t>1001</w:t>
            </w:r>
          </w:p>
        </w:tc>
        <w:tc>
          <w:tcPr>
            <w:tcW w:w="1462" w:type="dxa"/>
            <w:shd w:val="clear" w:color="auto" w:fill="auto"/>
          </w:tcPr>
          <w:p w:rsidR="0050077C" w:rsidRPr="00202C41" w:rsidRDefault="0050077C" w:rsidP="00495F31">
            <w:r>
              <w:t>1</w:t>
            </w:r>
          </w:p>
        </w:tc>
        <w:tc>
          <w:tcPr>
            <w:tcW w:w="2430" w:type="dxa"/>
            <w:shd w:val="clear" w:color="auto" w:fill="auto"/>
          </w:tcPr>
          <w:p w:rsidR="0050077C" w:rsidRPr="00202C41" w:rsidRDefault="000B5C59" w:rsidP="00495F31">
            <w:r>
              <w:t>2019</w:t>
            </w:r>
            <w:r w:rsidR="000B4ED5">
              <w:t>-10-</w:t>
            </w:r>
            <w:r w:rsidR="00770EF4">
              <w:t>0</w:t>
            </w:r>
            <w:r w:rsidR="000B4ED5">
              <w:t>2</w:t>
            </w:r>
            <w:r w:rsidR="00770EF4">
              <w:t xml:space="preserve"> 10:20:00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BB6B68" w:rsidP="00495F31">
            <w:r>
              <w:t>Can consider</w:t>
            </w:r>
          </w:p>
        </w:tc>
      </w:tr>
      <w:tr w:rsidR="0050077C" w:rsidTr="00770EF4">
        <w:tc>
          <w:tcPr>
            <w:tcW w:w="1584" w:type="dxa"/>
          </w:tcPr>
          <w:p w:rsidR="0050077C" w:rsidRPr="0081438D" w:rsidRDefault="0050077C" w:rsidP="00495F31">
            <w:r>
              <w:t>1992</w:t>
            </w:r>
          </w:p>
        </w:tc>
        <w:tc>
          <w:tcPr>
            <w:tcW w:w="1359" w:type="dxa"/>
          </w:tcPr>
          <w:p w:rsidR="0050077C" w:rsidRPr="00202C41" w:rsidRDefault="0050077C" w:rsidP="00495F31">
            <w:r w:rsidRPr="00202C41">
              <w:t>1001</w:t>
            </w:r>
          </w:p>
        </w:tc>
        <w:tc>
          <w:tcPr>
            <w:tcW w:w="1462" w:type="dxa"/>
            <w:shd w:val="clear" w:color="auto" w:fill="auto"/>
          </w:tcPr>
          <w:p w:rsidR="0050077C" w:rsidRPr="00202C41" w:rsidRDefault="0050077C" w:rsidP="00495F31">
            <w:r>
              <w:t>2</w:t>
            </w:r>
          </w:p>
        </w:tc>
        <w:tc>
          <w:tcPr>
            <w:tcW w:w="2430" w:type="dxa"/>
            <w:shd w:val="clear" w:color="auto" w:fill="auto"/>
          </w:tcPr>
          <w:p w:rsidR="0050077C" w:rsidRPr="00202C41" w:rsidRDefault="000B5C59" w:rsidP="00495F31">
            <w:r>
              <w:t>2019</w:t>
            </w:r>
            <w:r w:rsidR="0050077C">
              <w:t>-11-</w:t>
            </w:r>
            <w:r w:rsidR="00770EF4">
              <w:t>0</w:t>
            </w:r>
            <w:r w:rsidR="0050077C">
              <w:t>9</w:t>
            </w:r>
            <w:r w:rsidR="00770EF4">
              <w:t xml:space="preserve"> 11:30:00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/>
        </w:tc>
      </w:tr>
      <w:tr w:rsidR="0050077C" w:rsidTr="00770EF4">
        <w:tc>
          <w:tcPr>
            <w:tcW w:w="1584" w:type="dxa"/>
          </w:tcPr>
          <w:p w:rsidR="0050077C" w:rsidRPr="0081438D" w:rsidRDefault="0050077C" w:rsidP="00495F31">
            <w:r>
              <w:t>1993</w:t>
            </w:r>
          </w:p>
        </w:tc>
        <w:tc>
          <w:tcPr>
            <w:tcW w:w="1359" w:type="dxa"/>
          </w:tcPr>
          <w:p w:rsidR="0050077C" w:rsidRPr="00202C41" w:rsidRDefault="0050077C" w:rsidP="00495F31">
            <w:r w:rsidRPr="00202C41">
              <w:t>5001</w:t>
            </w:r>
          </w:p>
        </w:tc>
        <w:tc>
          <w:tcPr>
            <w:tcW w:w="1462" w:type="dxa"/>
            <w:shd w:val="clear" w:color="auto" w:fill="auto"/>
          </w:tcPr>
          <w:p w:rsidR="0050077C" w:rsidRPr="00202C41" w:rsidRDefault="0050077C" w:rsidP="00495F31">
            <w:r>
              <w:t>2</w:t>
            </w:r>
          </w:p>
        </w:tc>
        <w:tc>
          <w:tcPr>
            <w:tcW w:w="2430" w:type="dxa"/>
            <w:shd w:val="clear" w:color="auto" w:fill="auto"/>
          </w:tcPr>
          <w:p w:rsidR="0050077C" w:rsidRPr="00202C41" w:rsidRDefault="000B5C59" w:rsidP="00495F31">
            <w:r>
              <w:t>2019</w:t>
            </w:r>
            <w:r w:rsidR="0050077C">
              <w:t>-12-25</w:t>
            </w:r>
            <w:r w:rsidR="00770EF4">
              <w:t xml:space="preserve"> 14:15:00  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>
            <w:r w:rsidRPr="00202C41">
              <w:t>Good</w:t>
            </w:r>
          </w:p>
        </w:tc>
      </w:tr>
      <w:tr w:rsidR="0050077C" w:rsidTr="00770EF4">
        <w:tc>
          <w:tcPr>
            <w:tcW w:w="1584" w:type="dxa"/>
          </w:tcPr>
          <w:p w:rsidR="0050077C" w:rsidRDefault="0050077C" w:rsidP="00495F31">
            <w:r>
              <w:t>2001</w:t>
            </w:r>
          </w:p>
        </w:tc>
        <w:tc>
          <w:tcPr>
            <w:tcW w:w="1359" w:type="dxa"/>
          </w:tcPr>
          <w:p w:rsidR="0050077C" w:rsidRPr="00202C41" w:rsidRDefault="0050077C" w:rsidP="00495F31">
            <w:r>
              <w:t>1001</w:t>
            </w:r>
          </w:p>
        </w:tc>
        <w:tc>
          <w:tcPr>
            <w:tcW w:w="1462" w:type="dxa"/>
            <w:shd w:val="clear" w:color="auto" w:fill="auto"/>
          </w:tcPr>
          <w:p w:rsidR="0050077C" w:rsidRDefault="0050077C" w:rsidP="00495F31">
            <w:r>
              <w:t>3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50077C">
              <w:t>-</w:t>
            </w:r>
            <w:r w:rsidR="000D0673">
              <w:t>0</w:t>
            </w:r>
            <w:r w:rsidR="0050077C">
              <w:t>2-</w:t>
            </w:r>
            <w:r w:rsidR="000D0673">
              <w:t>0</w:t>
            </w:r>
            <w:r w:rsidR="0050077C">
              <w:t>2</w:t>
            </w:r>
            <w:r w:rsidR="00770EF4">
              <w:t xml:space="preserve"> 09:17:00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>
            <w:r>
              <w:t>Bad smell</w:t>
            </w:r>
          </w:p>
        </w:tc>
      </w:tr>
      <w:tr w:rsidR="0050077C" w:rsidTr="00770EF4">
        <w:tc>
          <w:tcPr>
            <w:tcW w:w="1584" w:type="dxa"/>
          </w:tcPr>
          <w:p w:rsidR="0050077C" w:rsidRDefault="0050077C" w:rsidP="00495F31">
            <w:r>
              <w:t>2005</w:t>
            </w:r>
          </w:p>
        </w:tc>
        <w:tc>
          <w:tcPr>
            <w:tcW w:w="1359" w:type="dxa"/>
          </w:tcPr>
          <w:p w:rsidR="0050077C" w:rsidRPr="00202C41" w:rsidRDefault="0050077C" w:rsidP="00495F31">
            <w:r>
              <w:t>5001</w:t>
            </w:r>
          </w:p>
        </w:tc>
        <w:tc>
          <w:tcPr>
            <w:tcW w:w="1462" w:type="dxa"/>
            <w:shd w:val="clear" w:color="auto" w:fill="auto"/>
          </w:tcPr>
          <w:p w:rsidR="0050077C" w:rsidRDefault="0050077C" w:rsidP="00495F31">
            <w:r>
              <w:t>2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50077C">
              <w:t>-</w:t>
            </w:r>
            <w:r w:rsidR="000D0673">
              <w:t>0</w:t>
            </w:r>
            <w:r w:rsidR="0050077C">
              <w:t>2-</w:t>
            </w:r>
            <w:r w:rsidR="000D0673">
              <w:t>0</w:t>
            </w:r>
            <w:r w:rsidR="0050077C">
              <w:t>5</w:t>
            </w:r>
            <w:r w:rsidR="00770EF4">
              <w:t xml:space="preserve"> 10:15:00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>
            <w:r>
              <w:t>Too expensive</w:t>
            </w:r>
          </w:p>
        </w:tc>
      </w:tr>
      <w:tr w:rsidR="0050077C" w:rsidTr="00770EF4">
        <w:tc>
          <w:tcPr>
            <w:tcW w:w="1584" w:type="dxa"/>
          </w:tcPr>
          <w:p w:rsidR="0050077C" w:rsidRDefault="0050077C" w:rsidP="00495F31">
            <w:r>
              <w:t>3016</w:t>
            </w:r>
          </w:p>
        </w:tc>
        <w:tc>
          <w:tcPr>
            <w:tcW w:w="1359" w:type="dxa"/>
          </w:tcPr>
          <w:p w:rsidR="0050077C" w:rsidRPr="00202C41" w:rsidRDefault="0050077C" w:rsidP="00495F31">
            <w:r>
              <w:t>1001</w:t>
            </w:r>
          </w:p>
        </w:tc>
        <w:tc>
          <w:tcPr>
            <w:tcW w:w="1462" w:type="dxa"/>
            <w:shd w:val="clear" w:color="auto" w:fill="auto"/>
          </w:tcPr>
          <w:p w:rsidR="0050077C" w:rsidRDefault="0050077C" w:rsidP="00495F31">
            <w:r>
              <w:t>4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50077C">
              <w:t>-</w:t>
            </w:r>
            <w:r w:rsidR="000D0673">
              <w:t>0</w:t>
            </w:r>
            <w:r w:rsidR="0050077C">
              <w:t>3-31</w:t>
            </w:r>
            <w:r w:rsidR="00770EF4">
              <w:t xml:space="preserve"> 18:45:00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>
            <w:r>
              <w:t>Too remote</w:t>
            </w:r>
          </w:p>
        </w:tc>
      </w:tr>
      <w:tr w:rsidR="0050077C" w:rsidTr="00770EF4">
        <w:tc>
          <w:tcPr>
            <w:tcW w:w="1584" w:type="dxa"/>
          </w:tcPr>
          <w:p w:rsidR="0050077C" w:rsidRDefault="0050077C" w:rsidP="00495F31">
            <w:r>
              <w:t>4001</w:t>
            </w:r>
          </w:p>
        </w:tc>
        <w:tc>
          <w:tcPr>
            <w:tcW w:w="1359" w:type="dxa"/>
          </w:tcPr>
          <w:p w:rsidR="0050077C" w:rsidRPr="00202C41" w:rsidRDefault="0050077C" w:rsidP="00495F31">
            <w:r>
              <w:t>5001</w:t>
            </w:r>
          </w:p>
        </w:tc>
        <w:tc>
          <w:tcPr>
            <w:tcW w:w="1462" w:type="dxa"/>
            <w:shd w:val="clear" w:color="auto" w:fill="auto"/>
          </w:tcPr>
          <w:p w:rsidR="0050077C" w:rsidRDefault="0050077C" w:rsidP="00495F31">
            <w:r>
              <w:t>4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50077C">
              <w:t>-</w:t>
            </w:r>
            <w:r w:rsidR="000D0673">
              <w:t>0</w:t>
            </w:r>
            <w:r w:rsidR="000B4ED5">
              <w:t>4-</w:t>
            </w:r>
            <w:r w:rsidR="000D0673">
              <w:t>0</w:t>
            </w:r>
            <w:r w:rsidR="000B4ED5">
              <w:t>4</w:t>
            </w:r>
            <w:r w:rsidR="00770EF4">
              <w:t xml:space="preserve"> 20:20:00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50077C" w:rsidP="00495F31"/>
        </w:tc>
      </w:tr>
      <w:tr w:rsidR="0050077C" w:rsidTr="00770EF4">
        <w:tc>
          <w:tcPr>
            <w:tcW w:w="1584" w:type="dxa"/>
          </w:tcPr>
          <w:p w:rsidR="0050077C" w:rsidRDefault="000B4ED5" w:rsidP="00495F31">
            <w:r>
              <w:t>4002</w:t>
            </w:r>
          </w:p>
        </w:tc>
        <w:tc>
          <w:tcPr>
            <w:tcW w:w="1359" w:type="dxa"/>
          </w:tcPr>
          <w:p w:rsidR="0050077C" w:rsidRPr="00202C41" w:rsidRDefault="000B4ED5" w:rsidP="00495F31">
            <w:r>
              <w:t>1002</w:t>
            </w:r>
          </w:p>
        </w:tc>
        <w:tc>
          <w:tcPr>
            <w:tcW w:w="1462" w:type="dxa"/>
            <w:shd w:val="clear" w:color="auto" w:fill="auto"/>
          </w:tcPr>
          <w:p w:rsidR="0050077C" w:rsidRDefault="000B4ED5" w:rsidP="00495F31">
            <w:r>
              <w:t>1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0B4ED5">
              <w:t>-</w:t>
            </w:r>
            <w:r w:rsidR="000D0673">
              <w:t>0</w:t>
            </w:r>
            <w:r w:rsidR="000B4ED5">
              <w:t>4-</w:t>
            </w:r>
            <w:r w:rsidR="000D0673">
              <w:t>0</w:t>
            </w:r>
            <w:r w:rsidR="000B4ED5">
              <w:t>4</w:t>
            </w:r>
            <w:r w:rsidR="00770EF4">
              <w:t xml:space="preserve"> 21:50:00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0B4ED5" w:rsidP="00495F31">
            <w:r>
              <w:t>Very good</w:t>
            </w:r>
          </w:p>
        </w:tc>
      </w:tr>
      <w:tr w:rsidR="0050077C" w:rsidTr="00770EF4">
        <w:tc>
          <w:tcPr>
            <w:tcW w:w="1584" w:type="dxa"/>
          </w:tcPr>
          <w:p w:rsidR="0050077C" w:rsidRDefault="001D4D5B" w:rsidP="00495F31">
            <w:r>
              <w:t>4466</w:t>
            </w:r>
          </w:p>
        </w:tc>
        <w:tc>
          <w:tcPr>
            <w:tcW w:w="1359" w:type="dxa"/>
          </w:tcPr>
          <w:p w:rsidR="0050077C" w:rsidRPr="00202C41" w:rsidRDefault="000B4ED5" w:rsidP="00495F31">
            <w:r>
              <w:t>1002</w:t>
            </w:r>
          </w:p>
        </w:tc>
        <w:tc>
          <w:tcPr>
            <w:tcW w:w="1462" w:type="dxa"/>
            <w:shd w:val="clear" w:color="auto" w:fill="auto"/>
          </w:tcPr>
          <w:p w:rsidR="0050077C" w:rsidRDefault="000B4ED5" w:rsidP="00495F31">
            <w:r>
              <w:t>2</w:t>
            </w:r>
          </w:p>
        </w:tc>
        <w:tc>
          <w:tcPr>
            <w:tcW w:w="2430" w:type="dxa"/>
            <w:shd w:val="clear" w:color="auto" w:fill="auto"/>
          </w:tcPr>
          <w:p w:rsidR="0050077C" w:rsidRDefault="000B5C59" w:rsidP="00495F31">
            <w:r>
              <w:t>2020</w:t>
            </w:r>
            <w:r w:rsidR="000B4ED5">
              <w:t>-</w:t>
            </w:r>
            <w:r w:rsidR="000D0673">
              <w:t>0</w:t>
            </w:r>
            <w:r w:rsidR="000B4ED5">
              <w:t>5-</w:t>
            </w:r>
            <w:r w:rsidR="000D0673">
              <w:t>0</w:t>
            </w:r>
            <w:r w:rsidR="000B4ED5">
              <w:t>4</w:t>
            </w:r>
            <w:r w:rsidR="00770EF4">
              <w:t xml:space="preserve"> 16:00:00</w:t>
            </w:r>
          </w:p>
        </w:tc>
        <w:tc>
          <w:tcPr>
            <w:tcW w:w="2160" w:type="dxa"/>
            <w:shd w:val="clear" w:color="auto" w:fill="auto"/>
          </w:tcPr>
          <w:p w:rsidR="0050077C" w:rsidRPr="00202C41" w:rsidRDefault="000B4ED5" w:rsidP="00495F31">
            <w:r>
              <w:t>Too expensive</w:t>
            </w:r>
          </w:p>
        </w:tc>
      </w:tr>
      <w:tr w:rsidR="00AF2B1E" w:rsidTr="00770EF4">
        <w:tc>
          <w:tcPr>
            <w:tcW w:w="1584" w:type="dxa"/>
          </w:tcPr>
          <w:p w:rsidR="00AF2B1E" w:rsidRDefault="001D4D5B" w:rsidP="00495F31">
            <w:r>
              <w:t>5888</w:t>
            </w:r>
          </w:p>
        </w:tc>
        <w:tc>
          <w:tcPr>
            <w:tcW w:w="1359" w:type="dxa"/>
          </w:tcPr>
          <w:p w:rsidR="00AF2B1E" w:rsidRDefault="001D4D5B" w:rsidP="00495F31">
            <w:r>
              <w:t>1001</w:t>
            </w:r>
          </w:p>
        </w:tc>
        <w:tc>
          <w:tcPr>
            <w:tcW w:w="1462" w:type="dxa"/>
            <w:shd w:val="clear" w:color="auto" w:fill="auto"/>
          </w:tcPr>
          <w:p w:rsidR="00AF2B1E" w:rsidRDefault="001D4D5B" w:rsidP="00495F31">
            <w:r>
              <w:t>5</w:t>
            </w:r>
          </w:p>
        </w:tc>
        <w:tc>
          <w:tcPr>
            <w:tcW w:w="2430" w:type="dxa"/>
            <w:shd w:val="clear" w:color="auto" w:fill="auto"/>
          </w:tcPr>
          <w:p w:rsidR="00AF2B1E" w:rsidRDefault="000B5C59" w:rsidP="00495F31">
            <w:r>
              <w:t>2020</w:t>
            </w:r>
            <w:r w:rsidR="001D4D5B">
              <w:t>-</w:t>
            </w:r>
            <w:r w:rsidR="000D0673">
              <w:t>0</w:t>
            </w:r>
            <w:r w:rsidR="001D4D5B">
              <w:t>6-</w:t>
            </w:r>
            <w:r w:rsidR="000D0673">
              <w:t>0</w:t>
            </w:r>
            <w:r w:rsidR="001D4D5B">
              <w:t>4</w:t>
            </w:r>
            <w:r w:rsidR="00770EF4">
              <w:t xml:space="preserve"> 18:30:00</w:t>
            </w:r>
          </w:p>
        </w:tc>
        <w:tc>
          <w:tcPr>
            <w:tcW w:w="2160" w:type="dxa"/>
            <w:shd w:val="clear" w:color="auto" w:fill="auto"/>
          </w:tcPr>
          <w:p w:rsidR="00AF2B1E" w:rsidRDefault="001D4D5B" w:rsidP="00495F31">
            <w:r>
              <w:t>Just right</w:t>
            </w:r>
          </w:p>
        </w:tc>
      </w:tr>
      <w:tr w:rsidR="001D4D5B" w:rsidTr="00770EF4">
        <w:tc>
          <w:tcPr>
            <w:tcW w:w="1584" w:type="dxa"/>
          </w:tcPr>
          <w:p w:rsidR="001D4D5B" w:rsidRDefault="001D4D5B" w:rsidP="00495F31">
            <w:r>
              <w:t>6543</w:t>
            </w:r>
          </w:p>
        </w:tc>
        <w:tc>
          <w:tcPr>
            <w:tcW w:w="1359" w:type="dxa"/>
          </w:tcPr>
          <w:p w:rsidR="001D4D5B" w:rsidRDefault="001D4D5B" w:rsidP="00495F31">
            <w:r>
              <w:t>5001</w:t>
            </w:r>
          </w:p>
        </w:tc>
        <w:tc>
          <w:tcPr>
            <w:tcW w:w="1462" w:type="dxa"/>
            <w:shd w:val="clear" w:color="auto" w:fill="auto"/>
          </w:tcPr>
          <w:p w:rsidR="001D4D5B" w:rsidRDefault="001D4D5B" w:rsidP="00495F31">
            <w:r>
              <w:t>5</w:t>
            </w:r>
          </w:p>
        </w:tc>
        <w:tc>
          <w:tcPr>
            <w:tcW w:w="2430" w:type="dxa"/>
            <w:shd w:val="clear" w:color="auto" w:fill="auto"/>
          </w:tcPr>
          <w:p w:rsidR="001D4D5B" w:rsidRDefault="000B5C59" w:rsidP="00495F31">
            <w:r>
              <w:t>2020</w:t>
            </w:r>
            <w:r w:rsidR="001D4D5B">
              <w:t>-</w:t>
            </w:r>
            <w:r w:rsidR="000D0673">
              <w:t>0</w:t>
            </w:r>
            <w:r w:rsidR="001D4D5B">
              <w:t>6-28</w:t>
            </w:r>
            <w:r w:rsidR="00770EF4">
              <w:t xml:space="preserve"> 11:15:00</w:t>
            </w:r>
          </w:p>
        </w:tc>
        <w:tc>
          <w:tcPr>
            <w:tcW w:w="2160" w:type="dxa"/>
            <w:shd w:val="clear" w:color="auto" w:fill="auto"/>
          </w:tcPr>
          <w:p w:rsidR="001D4D5B" w:rsidRDefault="001D4D5B" w:rsidP="00495F31">
            <w:r>
              <w:t>OK</w:t>
            </w:r>
          </w:p>
        </w:tc>
      </w:tr>
      <w:tr w:rsidR="00BB6B68" w:rsidTr="00770EF4">
        <w:tc>
          <w:tcPr>
            <w:tcW w:w="1584" w:type="dxa"/>
          </w:tcPr>
          <w:p w:rsidR="00BB6B68" w:rsidRDefault="00BB6B68" w:rsidP="00495F31">
            <w:r>
              <w:t>7890</w:t>
            </w:r>
          </w:p>
        </w:tc>
        <w:tc>
          <w:tcPr>
            <w:tcW w:w="1359" w:type="dxa"/>
          </w:tcPr>
          <w:p w:rsidR="00BB6B68" w:rsidRDefault="00BB6B68" w:rsidP="00495F31">
            <w:r>
              <w:t>1001</w:t>
            </w:r>
          </w:p>
        </w:tc>
        <w:tc>
          <w:tcPr>
            <w:tcW w:w="1462" w:type="dxa"/>
            <w:shd w:val="clear" w:color="auto" w:fill="auto"/>
          </w:tcPr>
          <w:p w:rsidR="00BB6B68" w:rsidRDefault="00BB6B68" w:rsidP="00495F31">
            <w:r>
              <w:t>1</w:t>
            </w:r>
          </w:p>
        </w:tc>
        <w:tc>
          <w:tcPr>
            <w:tcW w:w="2430" w:type="dxa"/>
            <w:shd w:val="clear" w:color="auto" w:fill="auto"/>
          </w:tcPr>
          <w:p w:rsidR="00BB6B68" w:rsidRDefault="000B5C59" w:rsidP="00495F31">
            <w:r>
              <w:t>2020</w:t>
            </w:r>
            <w:r w:rsidR="00BB6B68">
              <w:t>-</w:t>
            </w:r>
            <w:r w:rsidR="000D0673">
              <w:t>0</w:t>
            </w:r>
            <w:r w:rsidR="00BB6B68">
              <w:t>6-29</w:t>
            </w:r>
            <w:r w:rsidR="00770EF4">
              <w:t xml:space="preserve"> 18:00:00</w:t>
            </w:r>
          </w:p>
        </w:tc>
        <w:tc>
          <w:tcPr>
            <w:tcW w:w="2160" w:type="dxa"/>
            <w:shd w:val="clear" w:color="auto" w:fill="auto"/>
          </w:tcPr>
          <w:p w:rsidR="00BB6B68" w:rsidRDefault="00BB6B68" w:rsidP="00495F31">
            <w:r>
              <w:t>A bit small</w:t>
            </w:r>
          </w:p>
        </w:tc>
      </w:tr>
    </w:tbl>
    <w:p w:rsidR="0050077C" w:rsidRDefault="0050077C" w:rsidP="0050077C">
      <w:r>
        <w:br w:type="page"/>
      </w:r>
    </w:p>
    <w:p w:rsidR="00A9166C" w:rsidRDefault="00A9166C" w:rsidP="00A9166C">
      <w:pPr>
        <w:rPr>
          <w:b/>
          <w:sz w:val="24"/>
        </w:rPr>
      </w:pPr>
      <w:r>
        <w:rPr>
          <w:b/>
          <w:sz w:val="24"/>
        </w:rPr>
        <w:lastRenderedPageBreak/>
        <w:t>Use SQL Select statement to answer the following queries. Unless state otherwise, the case of strings is important, i.e. if I ask you to retrieve properties that are located in 'KLN', you only retrieve properties that are located in 'KLN', but not 'kln', 'Kln', 'kLn', etc.</w:t>
      </w:r>
    </w:p>
    <w:p w:rsidR="00A9166C" w:rsidRDefault="00A9166C" w:rsidP="00A9166C">
      <w:pPr>
        <w:rPr>
          <w:b/>
          <w:sz w:val="24"/>
        </w:rPr>
      </w:pPr>
    </w:p>
    <w:p w:rsidR="00A9166C" w:rsidRDefault="00A9166C" w:rsidP="00A9166C">
      <w:pPr>
        <w:rPr>
          <w:b/>
          <w:sz w:val="24"/>
        </w:rPr>
      </w:pPr>
      <w:r>
        <w:rPr>
          <w:b/>
          <w:sz w:val="24"/>
        </w:rPr>
        <w:t>The ordering of the rows is not important, unless I ask you to sort the output.</w:t>
      </w:r>
    </w:p>
    <w:p w:rsidR="00B158CD" w:rsidRDefault="00B158CD" w:rsidP="00CD1A83">
      <w:pPr>
        <w:rPr>
          <w:b/>
          <w:sz w:val="24"/>
        </w:rPr>
      </w:pPr>
    </w:p>
    <w:p w:rsidR="002B5673" w:rsidRDefault="002B5673" w:rsidP="00CD1A83">
      <w:pPr>
        <w:rPr>
          <w:b/>
          <w:sz w:val="24"/>
        </w:rPr>
      </w:pPr>
    </w:p>
    <w:p w:rsidR="007E67FE" w:rsidRDefault="00503F68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the property number, address, type and size of the property </w:t>
      </w:r>
      <w:r w:rsidR="009F10D6">
        <w:rPr>
          <w:sz w:val="24"/>
        </w:rPr>
        <w:t>which is located in the city ‘KLN’ and the size is larger than 1</w:t>
      </w:r>
      <w:r>
        <w:rPr>
          <w:sz w:val="24"/>
        </w:rPr>
        <w:t>000 square feet.</w:t>
      </w:r>
    </w:p>
    <w:p w:rsidR="00C116E0" w:rsidRDefault="00C116E0" w:rsidP="00C116E0">
      <w:pPr>
        <w:rPr>
          <w:sz w:val="24"/>
        </w:rPr>
      </w:pPr>
    </w:p>
    <w:p w:rsidR="00C116E0" w:rsidRPr="00C116E0" w:rsidRDefault="00C116E0" w:rsidP="00C116E0">
      <w:pPr>
        <w:ind w:left="709"/>
        <w:rPr>
          <w:rFonts w:ascii="Lucida Console" w:hAnsi="Lucida Console"/>
          <w:sz w:val="24"/>
        </w:rPr>
      </w:pPr>
      <w:r w:rsidRPr="00C116E0">
        <w:rPr>
          <w:rFonts w:ascii="Lucida Console" w:hAnsi="Lucida Console"/>
          <w:sz w:val="24"/>
        </w:rPr>
        <w:t>SELECT Propertyno, propertystree</w:t>
      </w:r>
      <w:r w:rsidR="00266CF2">
        <w:rPr>
          <w:rFonts w:ascii="Lucida Console" w:hAnsi="Lucida Console"/>
          <w:sz w:val="24"/>
        </w:rPr>
        <w:t>t</w:t>
      </w:r>
      <w:r w:rsidRPr="00C116E0">
        <w:rPr>
          <w:rFonts w:ascii="Lucida Console" w:hAnsi="Lucida Console"/>
          <w:sz w:val="24"/>
        </w:rPr>
        <w:t>, propertycity, type, size</w:t>
      </w:r>
    </w:p>
    <w:p w:rsidR="00C116E0" w:rsidRPr="00C116E0" w:rsidRDefault="00C116E0" w:rsidP="00C116E0">
      <w:pPr>
        <w:ind w:left="709"/>
        <w:rPr>
          <w:rFonts w:ascii="Lucida Console" w:hAnsi="Lucida Console"/>
          <w:sz w:val="24"/>
        </w:rPr>
      </w:pPr>
      <w:r w:rsidRPr="00C116E0">
        <w:rPr>
          <w:rFonts w:ascii="Lucida Console" w:hAnsi="Lucida Console"/>
          <w:sz w:val="24"/>
        </w:rPr>
        <w:t>FROM   Property</w:t>
      </w:r>
    </w:p>
    <w:p w:rsidR="00C116E0" w:rsidRPr="00C116E0" w:rsidRDefault="00C116E0" w:rsidP="00C116E0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WHERE  </w:t>
      </w:r>
      <w:r w:rsidR="009F10D6">
        <w:rPr>
          <w:rFonts w:ascii="Lucida Console" w:hAnsi="Lucida Console"/>
          <w:sz w:val="24"/>
        </w:rPr>
        <w:t>PropertyCity = 'KLN' AND size &gt; 1</w:t>
      </w:r>
      <w:r w:rsidRPr="00C116E0">
        <w:rPr>
          <w:rFonts w:ascii="Lucida Console" w:hAnsi="Lucida Console"/>
          <w:sz w:val="24"/>
        </w:rPr>
        <w:t>000</w:t>
      </w:r>
      <w:r>
        <w:rPr>
          <w:rFonts w:ascii="Lucida Console" w:hAnsi="Lucida Console"/>
          <w:sz w:val="24"/>
        </w:rPr>
        <w:t>;</w:t>
      </w:r>
    </w:p>
    <w:p w:rsidR="00BC5DD8" w:rsidRDefault="00BC5DD8" w:rsidP="00BC5DD8">
      <w:pPr>
        <w:ind w:left="720"/>
        <w:rPr>
          <w:sz w:val="24"/>
        </w:rPr>
      </w:pPr>
    </w:p>
    <w:p w:rsidR="00A9166C" w:rsidRDefault="00A9166C" w:rsidP="00C50FAE">
      <w:pPr>
        <w:rPr>
          <w:sz w:val="24"/>
        </w:rPr>
      </w:pPr>
    </w:p>
    <w:p w:rsidR="00BC5DD8" w:rsidRDefault="00BC5DD8" w:rsidP="00BC5DD8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Suppose the properties have been rented out at the </w:t>
      </w:r>
      <w:r w:rsidR="00820896">
        <w:rPr>
          <w:sz w:val="24"/>
        </w:rPr>
        <w:t>amount in MonthlyRental</w:t>
      </w:r>
      <w:r>
        <w:rPr>
          <w:sz w:val="24"/>
        </w:rPr>
        <w:t>. List the property number, t</w:t>
      </w:r>
      <w:r w:rsidR="00820896">
        <w:rPr>
          <w:sz w:val="24"/>
        </w:rPr>
        <w:t>ype, size, monthly rental</w:t>
      </w:r>
      <w:r>
        <w:rPr>
          <w:sz w:val="24"/>
        </w:rPr>
        <w:t>, and the annual rental income from the property (use Annual Rental Income as the column heading) for each of the property.</w:t>
      </w:r>
    </w:p>
    <w:p w:rsidR="003C1C7A" w:rsidRDefault="003C1C7A" w:rsidP="00745DD9">
      <w:pPr>
        <w:ind w:left="709"/>
        <w:rPr>
          <w:rFonts w:ascii="Lucida Console" w:hAnsi="Lucida Console"/>
          <w:sz w:val="24"/>
        </w:rPr>
      </w:pPr>
    </w:p>
    <w:p w:rsidR="00C116E0" w:rsidRPr="00745DD9" w:rsidRDefault="00C116E0" w:rsidP="00745DD9">
      <w:pPr>
        <w:ind w:left="709"/>
        <w:rPr>
          <w:rFonts w:ascii="Lucida Console" w:hAnsi="Lucida Console"/>
          <w:sz w:val="24"/>
        </w:rPr>
      </w:pPr>
      <w:r w:rsidRPr="00745DD9">
        <w:rPr>
          <w:rFonts w:ascii="Lucida Console" w:hAnsi="Lucida Console"/>
          <w:sz w:val="24"/>
        </w:rPr>
        <w:t>SEL</w:t>
      </w:r>
      <w:r w:rsidR="00B158CD">
        <w:rPr>
          <w:rFonts w:ascii="Lucida Console" w:hAnsi="Lucida Console"/>
          <w:sz w:val="24"/>
        </w:rPr>
        <w:t>ECT Propertyno,</w:t>
      </w:r>
      <w:r w:rsidRPr="00745DD9">
        <w:rPr>
          <w:rFonts w:ascii="Lucida Console" w:hAnsi="Lucida Console"/>
          <w:sz w:val="24"/>
        </w:rPr>
        <w:t xml:space="preserve"> type, size, </w:t>
      </w:r>
    </w:p>
    <w:p w:rsidR="00745DD9" w:rsidRDefault="00C116E0" w:rsidP="00745DD9">
      <w:pPr>
        <w:ind w:left="709"/>
        <w:rPr>
          <w:rFonts w:ascii="Lucida Console" w:hAnsi="Lucida Console"/>
          <w:sz w:val="24"/>
        </w:rPr>
      </w:pPr>
      <w:r w:rsidRPr="00745DD9">
        <w:rPr>
          <w:rFonts w:ascii="Lucida Console" w:hAnsi="Lucida Console"/>
          <w:sz w:val="24"/>
        </w:rPr>
        <w:t xml:space="preserve">       MonthlyRental, </w:t>
      </w:r>
    </w:p>
    <w:p w:rsidR="00C116E0" w:rsidRPr="00745DD9" w:rsidRDefault="00745DD9" w:rsidP="00745DD9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       </w:t>
      </w:r>
      <w:r w:rsidR="00C116E0" w:rsidRPr="00745DD9">
        <w:rPr>
          <w:rFonts w:ascii="Lucida Console" w:hAnsi="Lucida Console"/>
          <w:sz w:val="24"/>
        </w:rPr>
        <w:t>MonthlyRental * 12 AS "Annual Rental Income"</w:t>
      </w:r>
    </w:p>
    <w:p w:rsidR="00C116E0" w:rsidRDefault="00C116E0" w:rsidP="00745DD9">
      <w:pPr>
        <w:ind w:left="709"/>
        <w:rPr>
          <w:sz w:val="24"/>
        </w:rPr>
      </w:pPr>
      <w:r w:rsidRPr="00745DD9">
        <w:rPr>
          <w:rFonts w:ascii="Lucida Console" w:hAnsi="Lucida Console"/>
          <w:sz w:val="24"/>
        </w:rPr>
        <w:t>FROM   Property;</w:t>
      </w:r>
    </w:p>
    <w:p w:rsidR="00F13D8B" w:rsidRDefault="00F13D8B" w:rsidP="00F13D8B">
      <w:pPr>
        <w:rPr>
          <w:sz w:val="24"/>
        </w:rPr>
      </w:pPr>
    </w:p>
    <w:p w:rsidR="00A9166C" w:rsidRDefault="00A9166C" w:rsidP="00F13D8B">
      <w:pPr>
        <w:rPr>
          <w:sz w:val="24"/>
        </w:rPr>
      </w:pPr>
    </w:p>
    <w:p w:rsidR="00A9166C" w:rsidRDefault="00A9166C" w:rsidP="00F13D8B">
      <w:pPr>
        <w:rPr>
          <w:sz w:val="24"/>
        </w:rPr>
      </w:pPr>
    </w:p>
    <w:p w:rsidR="0083694A" w:rsidRDefault="002B5673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List</w:t>
      </w:r>
      <w:r w:rsidR="00503F68">
        <w:rPr>
          <w:sz w:val="24"/>
        </w:rPr>
        <w:t xml:space="preserve"> the employee ID and the name of the employee who have the word ‘Tai’ in his/her name</w:t>
      </w:r>
      <w:r w:rsidR="000D47D7">
        <w:rPr>
          <w:sz w:val="24"/>
        </w:rPr>
        <w:t xml:space="preserve"> and the third character of the name is ‘n’.</w:t>
      </w:r>
      <w:r w:rsidR="00F13D8B">
        <w:rPr>
          <w:sz w:val="24"/>
        </w:rPr>
        <w:t xml:space="preserve"> </w:t>
      </w:r>
    </w:p>
    <w:p w:rsidR="00745DD9" w:rsidRDefault="00745DD9" w:rsidP="00745DD9">
      <w:pPr>
        <w:rPr>
          <w:sz w:val="24"/>
        </w:rPr>
      </w:pPr>
    </w:p>
    <w:p w:rsidR="00745DD9" w:rsidRPr="00D53DC4" w:rsidRDefault="00B158CD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SELECT   EmployeeID, EmployeeName</w:t>
      </w:r>
    </w:p>
    <w:p w:rsidR="00745DD9" w:rsidRPr="00D53DC4" w:rsidRDefault="00745DD9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FROM     Employee</w:t>
      </w:r>
    </w:p>
    <w:p w:rsidR="00D53DC4" w:rsidRDefault="000C6F2E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WHERE    EmployeeName LIKE '%Tai</w:t>
      </w:r>
      <w:r w:rsidR="00745DD9" w:rsidRPr="00D53DC4">
        <w:rPr>
          <w:rFonts w:ascii="Lucida Console" w:hAnsi="Lucida Console"/>
          <w:sz w:val="24"/>
        </w:rPr>
        <w:t xml:space="preserve">%' </w:t>
      </w:r>
      <w:r w:rsidR="00D53DC4">
        <w:rPr>
          <w:rFonts w:ascii="Lucida Console" w:hAnsi="Lucida Console"/>
          <w:sz w:val="24"/>
        </w:rPr>
        <w:t>AND</w:t>
      </w:r>
    </w:p>
    <w:p w:rsidR="00745DD9" w:rsidRPr="00D53DC4" w:rsidRDefault="00D53DC4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         </w:t>
      </w:r>
      <w:r w:rsidR="00745DD9" w:rsidRPr="00D53DC4">
        <w:rPr>
          <w:rFonts w:ascii="Lucida Console" w:hAnsi="Lucida Console"/>
          <w:sz w:val="24"/>
        </w:rPr>
        <w:t>EmployeeNam</w:t>
      </w:r>
      <w:r w:rsidR="000C6F2E">
        <w:rPr>
          <w:rFonts w:ascii="Lucida Console" w:hAnsi="Lucida Console"/>
          <w:sz w:val="24"/>
        </w:rPr>
        <w:t>e LIKE '__n</w:t>
      </w:r>
      <w:r w:rsidR="00745DD9" w:rsidRPr="00D53DC4">
        <w:rPr>
          <w:rFonts w:ascii="Lucida Console" w:hAnsi="Lucida Console"/>
          <w:sz w:val="24"/>
        </w:rPr>
        <w:t>%'</w:t>
      </w:r>
      <w:r>
        <w:rPr>
          <w:rFonts w:ascii="Lucida Console" w:hAnsi="Lucida Console"/>
          <w:sz w:val="24"/>
        </w:rPr>
        <w:t>;</w:t>
      </w:r>
    </w:p>
    <w:p w:rsidR="00A60E67" w:rsidRDefault="00A60E67" w:rsidP="00A60E67">
      <w:pPr>
        <w:rPr>
          <w:sz w:val="24"/>
        </w:rPr>
      </w:pPr>
    </w:p>
    <w:p w:rsidR="002B5673" w:rsidRDefault="000D47D7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List the deta</w:t>
      </w:r>
      <w:r w:rsidR="000C6F2E">
        <w:rPr>
          <w:sz w:val="24"/>
        </w:rPr>
        <w:t>il of the properties which are 'F</w:t>
      </w:r>
      <w:r>
        <w:rPr>
          <w:sz w:val="24"/>
        </w:rPr>
        <w:t>lat</w:t>
      </w:r>
      <w:r w:rsidR="000C6F2E">
        <w:rPr>
          <w:sz w:val="24"/>
        </w:rPr>
        <w:t>'</w:t>
      </w:r>
      <w:r>
        <w:rPr>
          <w:sz w:val="24"/>
        </w:rPr>
        <w:t>.</w:t>
      </w:r>
      <w:r w:rsidR="002B6B34">
        <w:rPr>
          <w:sz w:val="24"/>
        </w:rPr>
        <w:t xml:space="preserve"> Order the result by the </w:t>
      </w:r>
      <w:r>
        <w:rPr>
          <w:sz w:val="24"/>
        </w:rPr>
        <w:t xml:space="preserve">owner number </w:t>
      </w:r>
      <w:r w:rsidR="002C750A">
        <w:rPr>
          <w:sz w:val="24"/>
        </w:rPr>
        <w:t>in ascending</w:t>
      </w:r>
      <w:r w:rsidR="00596E99">
        <w:rPr>
          <w:sz w:val="24"/>
        </w:rPr>
        <w:t xml:space="preserve"> order</w:t>
      </w:r>
      <w:r w:rsidR="002B6B34">
        <w:rPr>
          <w:sz w:val="24"/>
        </w:rPr>
        <w:t xml:space="preserve">, then within each </w:t>
      </w:r>
      <w:r>
        <w:rPr>
          <w:sz w:val="24"/>
        </w:rPr>
        <w:t>owner</w:t>
      </w:r>
      <w:r w:rsidR="002B6B34">
        <w:rPr>
          <w:sz w:val="24"/>
        </w:rPr>
        <w:t xml:space="preserve">, sort the </w:t>
      </w:r>
      <w:r w:rsidR="00820896">
        <w:rPr>
          <w:sz w:val="24"/>
        </w:rPr>
        <w:t xml:space="preserve">monthly rental </w:t>
      </w:r>
      <w:r w:rsidR="002B6B34">
        <w:rPr>
          <w:sz w:val="24"/>
        </w:rPr>
        <w:t xml:space="preserve">in </w:t>
      </w:r>
      <w:r w:rsidR="006E2A78">
        <w:rPr>
          <w:sz w:val="24"/>
        </w:rPr>
        <w:t>de</w:t>
      </w:r>
      <w:r w:rsidR="002B6B34">
        <w:rPr>
          <w:sz w:val="24"/>
        </w:rPr>
        <w:t>scending order.</w:t>
      </w:r>
    </w:p>
    <w:p w:rsidR="003C1C7A" w:rsidRDefault="003C1C7A" w:rsidP="003C1C7A">
      <w:pPr>
        <w:ind w:left="720"/>
        <w:rPr>
          <w:sz w:val="24"/>
        </w:rPr>
      </w:pPr>
    </w:p>
    <w:p w:rsidR="003C1C7A" w:rsidRPr="00D53DC4" w:rsidRDefault="003C1C7A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SELECT   *</w:t>
      </w:r>
    </w:p>
    <w:p w:rsidR="003C1C7A" w:rsidRPr="00D53DC4" w:rsidRDefault="003C1C7A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FROM     Property</w:t>
      </w:r>
    </w:p>
    <w:p w:rsidR="003C1C7A" w:rsidRPr="00D53DC4" w:rsidRDefault="000C6F2E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WHERE    Type = 'Flat</w:t>
      </w:r>
      <w:r w:rsidR="003C1C7A" w:rsidRPr="00D53DC4">
        <w:rPr>
          <w:rFonts w:ascii="Lucida Console" w:hAnsi="Lucida Console"/>
          <w:sz w:val="24"/>
        </w:rPr>
        <w:t xml:space="preserve">' </w:t>
      </w:r>
    </w:p>
    <w:p w:rsidR="00C91FA3" w:rsidRPr="00D53DC4" w:rsidRDefault="003C1C7A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ORDER BY OwnerNo, MonthlyRental DESC;</w:t>
      </w:r>
    </w:p>
    <w:p w:rsidR="003C1C7A" w:rsidRDefault="003C1C7A" w:rsidP="003C1C7A">
      <w:pPr>
        <w:ind w:left="720"/>
        <w:rPr>
          <w:sz w:val="24"/>
        </w:rPr>
      </w:pPr>
    </w:p>
    <w:p w:rsidR="00500E0B" w:rsidRDefault="00500E0B" w:rsidP="00500E0B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the employee ID and the name of the employee who have the word ‘Ho’ in his/her name. The case is not important, i.e., you should also retrieve employees with 'HO', 'hO', etc. in his/her name.  </w:t>
      </w:r>
    </w:p>
    <w:p w:rsidR="00500E0B" w:rsidRDefault="00500E0B" w:rsidP="00500E0B">
      <w:pPr>
        <w:ind w:left="720"/>
        <w:rPr>
          <w:sz w:val="24"/>
        </w:rPr>
      </w:pPr>
    </w:p>
    <w:p w:rsidR="00500E0B" w:rsidRPr="00D53DC4" w:rsidRDefault="00500E0B" w:rsidP="00500E0B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SELECT   EmployeeID, EmployeeName</w:t>
      </w:r>
    </w:p>
    <w:p w:rsidR="00500E0B" w:rsidRPr="00D53DC4" w:rsidRDefault="00500E0B" w:rsidP="00500E0B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FROM     Employee</w:t>
      </w:r>
    </w:p>
    <w:p w:rsidR="00500E0B" w:rsidRPr="00D53DC4" w:rsidRDefault="00500E0B" w:rsidP="00500E0B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WHERE    </w:t>
      </w:r>
      <w:r w:rsidR="004712F6">
        <w:rPr>
          <w:rFonts w:ascii="Lucida Console" w:hAnsi="Lucida Console"/>
          <w:sz w:val="24"/>
        </w:rPr>
        <w:t>UPPER(</w:t>
      </w:r>
      <w:r>
        <w:rPr>
          <w:rFonts w:ascii="Lucida Console" w:hAnsi="Lucida Console"/>
          <w:sz w:val="24"/>
        </w:rPr>
        <w:t>EmployeeName</w:t>
      </w:r>
      <w:r w:rsidR="004712F6">
        <w:rPr>
          <w:rFonts w:ascii="Lucida Console" w:hAnsi="Lucida Console"/>
          <w:sz w:val="24"/>
        </w:rPr>
        <w:t>) LIKE '%HO</w:t>
      </w:r>
      <w:r w:rsidRPr="00D53DC4">
        <w:rPr>
          <w:rFonts w:ascii="Lucida Console" w:hAnsi="Lucida Console"/>
          <w:sz w:val="24"/>
        </w:rPr>
        <w:t>%'</w:t>
      </w:r>
      <w:r>
        <w:rPr>
          <w:rFonts w:ascii="Lucida Console" w:hAnsi="Lucida Console"/>
          <w:sz w:val="24"/>
        </w:rPr>
        <w:t>;</w:t>
      </w:r>
    </w:p>
    <w:p w:rsidR="00500E0B" w:rsidRPr="00500E0B" w:rsidRDefault="00500E0B" w:rsidP="00500E0B">
      <w:pPr>
        <w:ind w:left="720"/>
        <w:rPr>
          <w:sz w:val="24"/>
        </w:rPr>
      </w:pPr>
    </w:p>
    <w:p w:rsidR="00500E0B" w:rsidRDefault="00500E0B" w:rsidP="00500E0B">
      <w:pPr>
        <w:ind w:left="720"/>
        <w:rPr>
          <w:sz w:val="24"/>
        </w:rPr>
      </w:pPr>
    </w:p>
    <w:p w:rsidR="00C91FA3" w:rsidRDefault="00BE7B54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For each property owner, list the owner number, name, and the </w:t>
      </w:r>
      <w:r w:rsidR="000A577A">
        <w:rPr>
          <w:sz w:val="24"/>
        </w:rPr>
        <w:t>2</w:t>
      </w:r>
      <w:r w:rsidR="000A577A" w:rsidRPr="000A577A">
        <w:rPr>
          <w:sz w:val="24"/>
          <w:vertAlign w:val="superscript"/>
        </w:rPr>
        <w:t>nd</w:t>
      </w:r>
      <w:r w:rsidR="000A577A">
        <w:rPr>
          <w:sz w:val="24"/>
        </w:rPr>
        <w:t xml:space="preserve"> </w:t>
      </w:r>
      <w:r>
        <w:rPr>
          <w:sz w:val="24"/>
        </w:rPr>
        <w:t xml:space="preserve"> to 6</w:t>
      </w:r>
      <w:r w:rsidRPr="00BE7B54">
        <w:rPr>
          <w:sz w:val="24"/>
          <w:vertAlign w:val="superscript"/>
        </w:rPr>
        <w:t>th</w:t>
      </w:r>
      <w:r>
        <w:rPr>
          <w:sz w:val="24"/>
        </w:rPr>
        <w:t xml:space="preserve"> characters of his/her name.</w:t>
      </w:r>
    </w:p>
    <w:p w:rsidR="00F03555" w:rsidRDefault="00F03555" w:rsidP="00F03555">
      <w:pPr>
        <w:pStyle w:val="ListParagraph"/>
        <w:rPr>
          <w:sz w:val="24"/>
        </w:rPr>
      </w:pPr>
    </w:p>
    <w:p w:rsidR="00D53DC4" w:rsidRPr="00D53DC4" w:rsidRDefault="00D53DC4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SELECT  </w:t>
      </w:r>
      <w:r w:rsidRPr="00D53DC4">
        <w:rPr>
          <w:rFonts w:ascii="Lucida Console" w:hAnsi="Lucida Console"/>
          <w:sz w:val="24"/>
        </w:rPr>
        <w:t>OwnerNo</w:t>
      </w:r>
      <w:r w:rsidR="000A577A">
        <w:rPr>
          <w:rFonts w:ascii="Lucida Console" w:hAnsi="Lucida Console"/>
          <w:sz w:val="24"/>
        </w:rPr>
        <w:t>, OwnerName, Substr(OwnerName, 2, 5</w:t>
      </w:r>
      <w:r w:rsidRPr="00D53DC4">
        <w:rPr>
          <w:rFonts w:ascii="Lucida Console" w:hAnsi="Lucida Console"/>
          <w:sz w:val="24"/>
        </w:rPr>
        <w:t>)</w:t>
      </w:r>
    </w:p>
    <w:p w:rsidR="00D53DC4" w:rsidRPr="00D53DC4" w:rsidRDefault="00D53DC4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FROM    PropertyOwner;</w:t>
      </w:r>
    </w:p>
    <w:p w:rsidR="00D53DC4" w:rsidRDefault="00D53DC4" w:rsidP="00F03555">
      <w:pPr>
        <w:pStyle w:val="ListParagraph"/>
        <w:rPr>
          <w:sz w:val="24"/>
        </w:rPr>
      </w:pPr>
    </w:p>
    <w:p w:rsidR="00F03555" w:rsidRDefault="00F03555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lastRenderedPageBreak/>
        <w:t>For each employee, list the employee number, nam</w:t>
      </w:r>
      <w:r w:rsidR="00500E0B">
        <w:rPr>
          <w:sz w:val="24"/>
        </w:rPr>
        <w:t>e, his/her date hired, and the 5</w:t>
      </w:r>
      <w:r w:rsidRPr="00F03555">
        <w:rPr>
          <w:sz w:val="24"/>
          <w:vertAlign w:val="superscript"/>
        </w:rPr>
        <w:t>th</w:t>
      </w:r>
      <w:r>
        <w:rPr>
          <w:sz w:val="24"/>
        </w:rPr>
        <w:t xml:space="preserve"> anniversary of he or she being hired.</w:t>
      </w:r>
    </w:p>
    <w:p w:rsidR="00D53DC4" w:rsidRDefault="00D53DC4" w:rsidP="00D53DC4">
      <w:pPr>
        <w:rPr>
          <w:sz w:val="24"/>
        </w:rPr>
      </w:pPr>
    </w:p>
    <w:p w:rsidR="00D53DC4" w:rsidRPr="00D53DC4" w:rsidRDefault="00D53DC4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SELECT  </w:t>
      </w:r>
      <w:r w:rsidRPr="00D53DC4">
        <w:rPr>
          <w:rFonts w:ascii="Lucida Console" w:hAnsi="Lucida Console"/>
          <w:sz w:val="24"/>
        </w:rPr>
        <w:t xml:space="preserve">EmployeeID, EmployeeName, DateHired, </w:t>
      </w:r>
    </w:p>
    <w:p w:rsidR="00D53DC4" w:rsidRPr="00D53DC4" w:rsidRDefault="00500E0B" w:rsidP="00D53DC4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        DateHired + Interval '5 years' AS "5</w:t>
      </w:r>
      <w:r w:rsidR="00D53DC4" w:rsidRPr="00D53DC4">
        <w:rPr>
          <w:rFonts w:ascii="Lucida Console" w:hAnsi="Lucida Console"/>
          <w:sz w:val="24"/>
        </w:rPr>
        <w:t xml:space="preserve">th Anniversary" </w:t>
      </w:r>
    </w:p>
    <w:p w:rsidR="00F03555" w:rsidRPr="00D53DC4" w:rsidRDefault="00D53DC4" w:rsidP="00D53DC4">
      <w:pPr>
        <w:ind w:left="709"/>
        <w:rPr>
          <w:rFonts w:ascii="Lucida Console" w:hAnsi="Lucida Console"/>
          <w:sz w:val="24"/>
        </w:rPr>
      </w:pPr>
      <w:r w:rsidRPr="00D53DC4">
        <w:rPr>
          <w:rFonts w:ascii="Lucida Console" w:hAnsi="Lucida Console"/>
          <w:sz w:val="24"/>
        </w:rPr>
        <w:t>FROM    Employee;</w:t>
      </w:r>
    </w:p>
    <w:p w:rsidR="00271BE7" w:rsidRDefault="00271BE7">
      <w:pPr>
        <w:rPr>
          <w:sz w:val="24"/>
        </w:rPr>
      </w:pPr>
    </w:p>
    <w:p w:rsidR="00C50FAE" w:rsidRDefault="00C50FAE">
      <w:pPr>
        <w:rPr>
          <w:sz w:val="24"/>
        </w:rPr>
      </w:pPr>
    </w:p>
    <w:p w:rsidR="00F03555" w:rsidRDefault="00F03555" w:rsidP="00A60A9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Suppose the company deposits the salary to the employees’ bank account on the last date of the month. For each employee, list the employee number, name, his/her date hired, and the date that he or she received the first salary. </w:t>
      </w:r>
    </w:p>
    <w:p w:rsidR="00A5668A" w:rsidRDefault="00A5668A" w:rsidP="00A5668A">
      <w:pPr>
        <w:rPr>
          <w:sz w:val="24"/>
        </w:rPr>
      </w:pPr>
    </w:p>
    <w:p w:rsidR="00A5668A" w:rsidRPr="00A5668A" w:rsidRDefault="00A5668A" w:rsidP="00A5668A">
      <w:pPr>
        <w:ind w:left="709"/>
        <w:rPr>
          <w:rFonts w:ascii="Lucida Console" w:hAnsi="Lucida Console"/>
          <w:sz w:val="24"/>
        </w:rPr>
      </w:pPr>
      <w:r w:rsidRPr="00A5668A">
        <w:rPr>
          <w:rFonts w:ascii="Lucida Console" w:hAnsi="Lucida Console"/>
          <w:sz w:val="24"/>
        </w:rPr>
        <w:t xml:space="preserve">SELECT  EmployeeID, EmployeeName, DateHired, </w:t>
      </w:r>
    </w:p>
    <w:p w:rsidR="00A5668A" w:rsidRDefault="00A5668A" w:rsidP="00A5668A">
      <w:pPr>
        <w:ind w:left="709"/>
        <w:rPr>
          <w:rFonts w:ascii="Lucida Console" w:hAnsi="Lucida Console"/>
          <w:sz w:val="24"/>
        </w:rPr>
      </w:pPr>
      <w:r w:rsidRPr="00A5668A">
        <w:rPr>
          <w:rFonts w:ascii="Lucida Console" w:hAnsi="Lucida Console"/>
          <w:sz w:val="24"/>
        </w:rPr>
        <w:t xml:space="preserve">        Date_Trunc('Month', DateHired) + </w:t>
      </w:r>
    </w:p>
    <w:p w:rsidR="00A5668A" w:rsidRPr="00A5668A" w:rsidRDefault="00A5668A" w:rsidP="00A5668A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        </w:t>
      </w:r>
      <w:r w:rsidRPr="00A5668A">
        <w:rPr>
          <w:rFonts w:ascii="Lucida Console" w:hAnsi="Lucida Console"/>
          <w:sz w:val="24"/>
        </w:rPr>
        <w:t xml:space="preserve">Interval '1 month' - Interval '1 day' </w:t>
      </w:r>
    </w:p>
    <w:p w:rsidR="00A5668A" w:rsidRPr="00A5668A" w:rsidRDefault="00A5668A" w:rsidP="00A5668A">
      <w:pPr>
        <w:ind w:left="709"/>
        <w:rPr>
          <w:rFonts w:ascii="Lucida Console" w:hAnsi="Lucida Console"/>
          <w:sz w:val="24"/>
        </w:rPr>
      </w:pPr>
      <w:r w:rsidRPr="00A5668A">
        <w:rPr>
          <w:rFonts w:ascii="Lucida Console" w:hAnsi="Lucida Console"/>
          <w:sz w:val="24"/>
        </w:rPr>
        <w:t xml:space="preserve">            AS "First Salary Date"</w:t>
      </w:r>
    </w:p>
    <w:p w:rsidR="00B37F53" w:rsidRDefault="00A5668A" w:rsidP="00A5668A">
      <w:pPr>
        <w:ind w:left="709"/>
        <w:rPr>
          <w:rFonts w:ascii="Lucida Console" w:hAnsi="Lucida Console"/>
          <w:sz w:val="24"/>
        </w:rPr>
      </w:pPr>
      <w:r w:rsidRPr="00A5668A">
        <w:rPr>
          <w:rFonts w:ascii="Lucida Console" w:hAnsi="Lucida Console"/>
          <w:sz w:val="24"/>
        </w:rPr>
        <w:t>FROM    Employee;</w:t>
      </w:r>
    </w:p>
    <w:p w:rsidR="004C7956" w:rsidRPr="00A5668A" w:rsidRDefault="004C7956" w:rsidP="00A5668A">
      <w:pPr>
        <w:ind w:left="709"/>
        <w:rPr>
          <w:rFonts w:ascii="Lucida Console" w:hAnsi="Lucida Console"/>
          <w:sz w:val="24"/>
        </w:rPr>
      </w:pPr>
    </w:p>
    <w:p w:rsidR="00B37F53" w:rsidRDefault="00B37F53" w:rsidP="00B37F53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the </w:t>
      </w:r>
      <w:r w:rsidR="00196093">
        <w:rPr>
          <w:sz w:val="24"/>
        </w:rPr>
        <w:t>viewing that happened on Tuesday</w:t>
      </w:r>
      <w:r w:rsidR="00366057">
        <w:rPr>
          <w:sz w:val="24"/>
        </w:rPr>
        <w:t xml:space="preserve"> in the year </w:t>
      </w:r>
      <w:r w:rsidR="000B5C59">
        <w:rPr>
          <w:sz w:val="24"/>
        </w:rPr>
        <w:t>2020</w:t>
      </w:r>
      <w:r>
        <w:rPr>
          <w:sz w:val="24"/>
        </w:rPr>
        <w:t>.</w:t>
      </w:r>
    </w:p>
    <w:p w:rsidR="00336599" w:rsidRDefault="00336599" w:rsidP="00336599">
      <w:pPr>
        <w:ind w:left="720"/>
        <w:rPr>
          <w:sz w:val="24"/>
        </w:rPr>
      </w:pPr>
    </w:p>
    <w:p w:rsidR="00336599" w:rsidRPr="00336599" w:rsidRDefault="00336599" w:rsidP="00336599">
      <w:pPr>
        <w:ind w:left="709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SELECT</w:t>
      </w:r>
      <w:r w:rsidRPr="00336599">
        <w:rPr>
          <w:rFonts w:ascii="Lucida Console" w:hAnsi="Lucida Console"/>
          <w:sz w:val="24"/>
        </w:rPr>
        <w:t xml:space="preserve"> </w:t>
      </w:r>
      <w:r>
        <w:rPr>
          <w:rFonts w:ascii="Lucida Console" w:hAnsi="Lucida Console"/>
          <w:sz w:val="24"/>
        </w:rPr>
        <w:t xml:space="preserve"> </w:t>
      </w:r>
      <w:r w:rsidRPr="00336599">
        <w:rPr>
          <w:rFonts w:ascii="Lucida Console" w:hAnsi="Lucida Console"/>
          <w:sz w:val="24"/>
        </w:rPr>
        <w:t xml:space="preserve">* </w:t>
      </w:r>
    </w:p>
    <w:p w:rsidR="00336599" w:rsidRPr="00336599" w:rsidRDefault="00336599" w:rsidP="00336599">
      <w:pPr>
        <w:ind w:left="709"/>
        <w:rPr>
          <w:rFonts w:ascii="Lucida Console" w:hAnsi="Lucida Console"/>
          <w:sz w:val="24"/>
        </w:rPr>
      </w:pPr>
      <w:r w:rsidRPr="00336599">
        <w:rPr>
          <w:rFonts w:ascii="Lucida Console" w:hAnsi="Lucida Console"/>
          <w:sz w:val="24"/>
        </w:rPr>
        <w:t xml:space="preserve">FROM </w:t>
      </w:r>
      <w:r>
        <w:rPr>
          <w:rFonts w:ascii="Lucida Console" w:hAnsi="Lucida Console"/>
          <w:sz w:val="24"/>
        </w:rPr>
        <w:t xml:space="preserve">   </w:t>
      </w:r>
      <w:r w:rsidRPr="00336599">
        <w:rPr>
          <w:rFonts w:ascii="Lucida Console" w:hAnsi="Lucida Console"/>
          <w:sz w:val="24"/>
        </w:rPr>
        <w:t>Viewing</w:t>
      </w:r>
    </w:p>
    <w:p w:rsidR="00336599" w:rsidRPr="00336599" w:rsidRDefault="00336599" w:rsidP="00336599">
      <w:pPr>
        <w:ind w:left="709"/>
        <w:rPr>
          <w:rFonts w:ascii="Lucida Console" w:hAnsi="Lucida Console"/>
          <w:sz w:val="24"/>
        </w:rPr>
      </w:pPr>
      <w:r w:rsidRPr="00336599">
        <w:rPr>
          <w:rFonts w:ascii="Lucida Console" w:hAnsi="Lucida Console"/>
          <w:sz w:val="24"/>
        </w:rPr>
        <w:t xml:space="preserve">WHERE </w:t>
      </w:r>
      <w:r>
        <w:rPr>
          <w:rFonts w:ascii="Lucida Console" w:hAnsi="Lucida Console"/>
          <w:sz w:val="24"/>
        </w:rPr>
        <w:t xml:space="preserve">  </w:t>
      </w:r>
      <w:r w:rsidRPr="00336599">
        <w:rPr>
          <w:rFonts w:ascii="Lucida Console" w:hAnsi="Lucida Console"/>
          <w:sz w:val="24"/>
        </w:rPr>
        <w:t>To</w:t>
      </w:r>
      <w:r w:rsidR="00196093">
        <w:rPr>
          <w:rFonts w:ascii="Lucida Console" w:hAnsi="Lucida Console"/>
          <w:sz w:val="24"/>
        </w:rPr>
        <w:t>_Char(ViewDateTime, 'dy') = 'tue</w:t>
      </w:r>
      <w:r w:rsidRPr="00336599">
        <w:rPr>
          <w:rFonts w:ascii="Lucida Console" w:hAnsi="Lucida Console"/>
          <w:sz w:val="24"/>
        </w:rPr>
        <w:t>' AND</w:t>
      </w:r>
    </w:p>
    <w:p w:rsidR="00336599" w:rsidRPr="00336599" w:rsidRDefault="00336599" w:rsidP="00336599">
      <w:pPr>
        <w:ind w:left="709"/>
        <w:rPr>
          <w:rFonts w:ascii="Lucida Console" w:hAnsi="Lucida Console"/>
          <w:sz w:val="24"/>
        </w:rPr>
      </w:pPr>
      <w:r w:rsidRPr="00336599">
        <w:rPr>
          <w:rFonts w:ascii="Lucida Console" w:hAnsi="Lucida Console"/>
          <w:sz w:val="24"/>
        </w:rPr>
        <w:t xml:space="preserve">      </w:t>
      </w:r>
      <w:r>
        <w:rPr>
          <w:rFonts w:ascii="Lucida Console" w:hAnsi="Lucida Console"/>
          <w:sz w:val="24"/>
        </w:rPr>
        <w:t xml:space="preserve">  </w:t>
      </w:r>
      <w:r w:rsidRPr="00336599">
        <w:rPr>
          <w:rFonts w:ascii="Lucida Console" w:hAnsi="Lucida Console"/>
          <w:sz w:val="24"/>
        </w:rPr>
        <w:t>To_Char(ViewDateTime, 'yyyy') = '</w:t>
      </w:r>
      <w:r w:rsidR="000B5C59">
        <w:rPr>
          <w:rFonts w:ascii="Lucida Console" w:hAnsi="Lucida Console"/>
          <w:sz w:val="24"/>
        </w:rPr>
        <w:t>2020</w:t>
      </w:r>
      <w:r w:rsidRPr="00336599">
        <w:rPr>
          <w:rFonts w:ascii="Lucida Console" w:hAnsi="Lucida Console"/>
          <w:sz w:val="24"/>
        </w:rPr>
        <w:t>';</w:t>
      </w:r>
    </w:p>
    <w:p w:rsidR="00596E99" w:rsidRDefault="00596E99" w:rsidP="00596E99">
      <w:pPr>
        <w:rPr>
          <w:sz w:val="24"/>
        </w:rPr>
      </w:pPr>
    </w:p>
    <w:p w:rsidR="004712F6" w:rsidRDefault="004712F6">
      <w:pPr>
        <w:rPr>
          <w:sz w:val="24"/>
        </w:rPr>
      </w:pPr>
      <w:r>
        <w:rPr>
          <w:sz w:val="24"/>
        </w:rPr>
        <w:br w:type="page"/>
      </w:r>
    </w:p>
    <w:p w:rsidR="00F15320" w:rsidRDefault="00F15320" w:rsidP="00F15320">
      <w:pPr>
        <w:rPr>
          <w:rFonts w:ascii="Consolas" w:hAnsi="Consolas" w:cs="Consolas"/>
          <w:sz w:val="18"/>
          <w:szCs w:val="18"/>
        </w:rPr>
      </w:pPr>
      <w:r w:rsidRPr="00462A0D">
        <w:rPr>
          <w:rFonts w:ascii="Consolas" w:hAnsi="Consolas" w:cs="Consolas"/>
          <w:sz w:val="18"/>
          <w:szCs w:val="18"/>
        </w:rPr>
        <w:lastRenderedPageBreak/>
        <w:t xml:space="preserve">/* </w:t>
      </w:r>
    </w:p>
    <w:p w:rsidR="00F15320" w:rsidRDefault="00F15320" w:rsidP="00F15320">
      <w:pPr>
        <w:ind w:firstLineChars="150" w:firstLine="270"/>
        <w:rPr>
          <w:rFonts w:ascii="Consolas" w:hAnsi="Consolas" w:cs="Consolas"/>
          <w:sz w:val="18"/>
          <w:szCs w:val="18"/>
        </w:rPr>
      </w:pPr>
      <w:r w:rsidRPr="00462A0D">
        <w:rPr>
          <w:rFonts w:ascii="Consolas" w:hAnsi="Consolas" w:cs="Consolas"/>
          <w:sz w:val="18"/>
          <w:szCs w:val="18"/>
        </w:rPr>
        <w:t>If you have other tables wi</w:t>
      </w:r>
      <w:r>
        <w:rPr>
          <w:rFonts w:ascii="Consolas" w:hAnsi="Consolas" w:cs="Consolas"/>
          <w:sz w:val="18"/>
          <w:szCs w:val="18"/>
        </w:rPr>
        <w:t>th the same name (such as Employee table in the Task database) in your</w:t>
      </w:r>
    </w:p>
    <w:p w:rsidR="00F15320" w:rsidRPr="00462A0D" w:rsidRDefault="00F15320" w:rsidP="00F15320">
      <w:pPr>
        <w:ind w:firstLineChars="150" w:firstLine="27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database, drop them first</w:t>
      </w:r>
      <w:r w:rsidRPr="00462A0D">
        <w:rPr>
          <w:rFonts w:ascii="Consolas" w:hAnsi="Consolas" w:cs="Consolas"/>
          <w:sz w:val="18"/>
          <w:szCs w:val="18"/>
        </w:rPr>
        <w:t xml:space="preserve">. </w:t>
      </w:r>
    </w:p>
    <w:p w:rsidR="00F15320" w:rsidRPr="00462A0D" w:rsidRDefault="00F15320" w:rsidP="00F15320">
      <w:pPr>
        <w:ind w:firstLineChars="150" w:firstLine="270"/>
        <w:rPr>
          <w:rFonts w:ascii="Consolas" w:hAnsi="Consolas" w:cs="Consolas"/>
          <w:sz w:val="18"/>
          <w:szCs w:val="18"/>
        </w:rPr>
      </w:pPr>
      <w:r w:rsidRPr="00462A0D">
        <w:rPr>
          <w:rFonts w:ascii="Consolas" w:hAnsi="Consolas" w:cs="Consolas"/>
          <w:sz w:val="18"/>
          <w:szCs w:val="18"/>
        </w:rPr>
        <w:t xml:space="preserve">The reason is that the following drop table statement may fail if your existing tables </w:t>
      </w:r>
    </w:p>
    <w:p w:rsidR="00F15320" w:rsidRDefault="00F15320" w:rsidP="00F15320">
      <w:pPr>
        <w:ind w:firstLineChars="150" w:firstLine="270"/>
        <w:rPr>
          <w:rFonts w:ascii="Consolas" w:hAnsi="Consolas" w:cs="Consolas"/>
          <w:sz w:val="18"/>
          <w:szCs w:val="18"/>
        </w:rPr>
      </w:pPr>
      <w:r w:rsidRPr="00462A0D">
        <w:rPr>
          <w:rFonts w:ascii="Consolas" w:hAnsi="Consolas" w:cs="Consolas"/>
          <w:sz w:val="18"/>
          <w:szCs w:val="18"/>
        </w:rPr>
        <w:t>have foreign key constraint that may affect the drop t</w:t>
      </w:r>
      <w:r>
        <w:rPr>
          <w:rFonts w:ascii="Consolas" w:hAnsi="Consolas" w:cs="Consolas"/>
          <w:sz w:val="18"/>
          <w:szCs w:val="18"/>
        </w:rPr>
        <w:t>able operation.</w:t>
      </w:r>
    </w:p>
    <w:p w:rsidR="00F15320" w:rsidRDefault="00F15320" w:rsidP="00F15320">
      <w:pPr>
        <w:ind w:firstLineChars="150" w:firstLine="270"/>
        <w:rPr>
          <w:rFonts w:ascii="Consolas" w:hAnsi="Consolas" w:cs="Consolas"/>
          <w:sz w:val="18"/>
          <w:szCs w:val="18"/>
        </w:rPr>
      </w:pPr>
    </w:p>
    <w:p w:rsidR="00F15320" w:rsidRDefault="00F15320" w:rsidP="00F15320">
      <w:pPr>
        <w:ind w:leftChars="123" w:left="284" w:hangingChars="7" w:hanging="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OR you can create another database and create the tables in the new database. But remember to open the Query Tool under that databse.</w:t>
      </w:r>
    </w:p>
    <w:p w:rsidR="00F15320" w:rsidRPr="00462A0D" w:rsidRDefault="00F15320" w:rsidP="00F15320">
      <w:pPr>
        <w:rPr>
          <w:rFonts w:ascii="Consolas" w:hAnsi="Consolas" w:cs="Consolas"/>
          <w:sz w:val="18"/>
          <w:szCs w:val="18"/>
        </w:rPr>
      </w:pPr>
      <w:r w:rsidRPr="00462A0D">
        <w:rPr>
          <w:rFonts w:ascii="Consolas" w:hAnsi="Consolas" w:cs="Consolas"/>
          <w:sz w:val="18"/>
          <w:szCs w:val="18"/>
        </w:rPr>
        <w:t>*/</w:t>
      </w:r>
    </w:p>
    <w:p w:rsidR="00462A0D" w:rsidRPr="00462A0D" w:rsidRDefault="00462A0D" w:rsidP="00F15320">
      <w:pPr>
        <w:rPr>
          <w:rFonts w:ascii="Consolas" w:hAnsi="Consolas" w:cs="Consolas"/>
          <w:sz w:val="18"/>
          <w:szCs w:val="18"/>
        </w:rPr>
      </w:pPr>
    </w:p>
    <w:p w:rsidR="00462A0D" w:rsidRDefault="00462A0D" w:rsidP="00462A0D">
      <w:pPr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viewing;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property;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employee;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branch;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client;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drop table if exists propertyowner;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branch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branchcode      c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har(5)    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Branchstreet    varchar(20)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branchcity      char(4)  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branchphone     char(8)      not null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employee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employeeID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 numeric(6) 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employeename   varchar(15)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employeesalary numeric(6)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datehired      date     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branchcode     char(5)      not null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REFERENCES branch (branchcode)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ON DELETE RESTRICT);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client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client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no     numeric(4)  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clientname   varchar(15)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clientstreet varchar(20)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clientcity   char(4)       not null,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clientphone  char(8)       not null);</w:t>
      </w: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propertyowner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ownerno      nume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ric(8) 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ownername    varchar(15)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ownerstreet  varchar(20)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ownercity    char(4)  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ownerphone   char(8)      not null);</w:t>
      </w: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property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propertyno  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nume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ric(6)  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propertystree</w:t>
      </w:r>
      <w:r w:rsidR="00266CF2">
        <w:rPr>
          <w:rFonts w:ascii="Consolas" w:hAnsi="Consolas" w:cs="Consolas"/>
          <w:sz w:val="18"/>
          <w:szCs w:val="18"/>
          <w:lang w:eastAsia="zh-HK"/>
        </w:rPr>
        <w:t>t</w:t>
      </w: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varchar(15)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propertycity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char(4)   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type        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char(6)   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size        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numeric(5)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monthlyrental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numeric(10)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ownerno     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numeric(8)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employeeid     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numeric(6) 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foreign key (ownerno)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references PropertyOwner (ownerno)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on delete restrict,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foreign key (employeeid)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references employee (employeeid)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on delete restrict) ;</w:t>
      </w: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create table viewing (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viewingno     n</w:t>
      </w:r>
      <w:r w:rsidR="001670E0">
        <w:rPr>
          <w:rFonts w:ascii="Consolas" w:hAnsi="Consolas" w:cs="Consolas"/>
          <w:sz w:val="18"/>
          <w:szCs w:val="18"/>
          <w:lang w:eastAsia="zh-HK"/>
        </w:rPr>
        <w:t xml:space="preserve">umeric(5)  </w:t>
      </w:r>
      <w:r w:rsidRPr="00F779B3">
        <w:rPr>
          <w:rFonts w:ascii="Consolas" w:hAnsi="Consolas" w:cs="Consolas"/>
          <w:sz w:val="18"/>
          <w:szCs w:val="18"/>
          <w:lang w:eastAsia="zh-HK"/>
        </w:rPr>
        <w:t>primary key,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clientno      numeric(4)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propertyno    numeric(6)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viewdatetime  timestamp   not null,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comments      varchar(15),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foreign key (clientno)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references client (clientno)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on delete restrict,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foreign key (propertyno)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references Property (propertyno)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on delete restrict );</w:t>
      </w: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            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branch values ('NT1', '23 Tai Ho Street', 'NT', '24681357');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insert into branch values ('KLN2', '32 Nattan Road', 'KLN', '24681234');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insert into branch values ('NT2', '1 Wing Fat Ave', 'NT', '34445566'); 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 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employee values (90001,'Chan Tai Man', 15000, '2015-05-12', 'NT1');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employee values (90002,'Li ho ma', 20000, '2016-01-11', 'KLN2');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</w:t>
      </w:r>
      <w:r w:rsidR="000B5C59">
        <w:rPr>
          <w:rFonts w:ascii="Consolas" w:hAnsi="Consolas" w:cs="Consolas"/>
          <w:sz w:val="18"/>
          <w:szCs w:val="18"/>
          <w:lang w:eastAsia="zh-HK"/>
        </w:rPr>
        <w:t>o employee values (90003,'Wong T</w:t>
      </w:r>
      <w:r w:rsidR="00196093">
        <w:rPr>
          <w:rFonts w:ascii="Consolas" w:hAnsi="Consolas" w:cs="Consolas"/>
          <w:sz w:val="18"/>
          <w:szCs w:val="18"/>
          <w:lang w:eastAsia="zh-HK"/>
        </w:rPr>
        <w:t>ai Shuk', 13000, '2016-02</w:t>
      </w:r>
      <w:r w:rsidRPr="00F779B3">
        <w:rPr>
          <w:rFonts w:ascii="Consolas" w:hAnsi="Consolas" w:cs="Consolas"/>
          <w:sz w:val="18"/>
          <w:szCs w:val="18"/>
          <w:lang w:eastAsia="zh-HK"/>
        </w:rPr>
        <w:t>-12', 'KLN2');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client values (1001, 'Lee Ka Shing', '225 Tai Po Road', 'NT', '22221111');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client values (1002, 'Kwok Tsing','334 Sha Tin Road','NT','10001200');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client values (1003, 'Tin Liang','55 Fo Wah Street','KLN','10002222');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client values (5001, 'Lee Ah Ho','123 Low Street','MOS','20010011');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propertyowner values (678,'Wong Peter','9 Central Road','HK','23397766');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propertyowner values (321,'Ng Paul','8 Tin Shui Ave','NT','34111123');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propertyowner values (3344,'Au Mary','10 Tai Ho Street','KLN','28097654');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 values (1,'1 Devok Road','HK','Flat',1000,30000,678,90001);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 values (2,'3 Peak Road','HK','House',3500,76800,321,90001);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 values (3,'6 Ho H Street','KLN','Flat',1388,25000,678,90002);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 xml:space="preserve">insert into property values </w:t>
      </w:r>
      <w:r>
        <w:rPr>
          <w:rFonts w:ascii="Consolas" w:hAnsi="Consolas" w:cs="Consolas"/>
          <w:sz w:val="18"/>
          <w:szCs w:val="18"/>
          <w:lang w:eastAsia="zh-HK"/>
        </w:rPr>
        <w:t>(4,'4 Low Street','MOS','Flat',</w:t>
      </w:r>
      <w:r w:rsidRPr="00F779B3">
        <w:rPr>
          <w:rFonts w:ascii="Consolas" w:hAnsi="Consolas" w:cs="Consolas"/>
          <w:sz w:val="18"/>
          <w:szCs w:val="18"/>
          <w:lang w:eastAsia="zh-HK"/>
        </w:rPr>
        <w:t>500,15000,3344,90002);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property values (5,'9 Nine Ave','KLN','Flat',90,9000,3344,90002);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</w:t>
      </w:r>
      <w:r w:rsidR="000B5C59">
        <w:rPr>
          <w:rFonts w:ascii="Consolas" w:hAnsi="Consolas" w:cs="Consolas"/>
          <w:sz w:val="18"/>
          <w:szCs w:val="18"/>
          <w:lang w:eastAsia="zh-HK"/>
        </w:rPr>
        <w:t>g values (1881,1001,1,'2019</w:t>
      </w:r>
      <w:r w:rsidRPr="00F779B3">
        <w:rPr>
          <w:rFonts w:ascii="Consolas" w:hAnsi="Consolas" w:cs="Consolas"/>
          <w:sz w:val="18"/>
          <w:szCs w:val="18"/>
          <w:lang w:eastAsia="zh-HK"/>
        </w:rPr>
        <w:t>-10-02 10:20:00','Can consider');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</w:t>
      </w:r>
      <w:r w:rsidR="000B5C59">
        <w:rPr>
          <w:rFonts w:ascii="Consolas" w:hAnsi="Consolas" w:cs="Consolas"/>
          <w:sz w:val="18"/>
          <w:szCs w:val="18"/>
          <w:lang w:eastAsia="zh-HK"/>
        </w:rPr>
        <w:t>iewing values (1992,1001,2,'2019</w:t>
      </w:r>
      <w:r w:rsidRPr="00F779B3">
        <w:rPr>
          <w:rFonts w:ascii="Consolas" w:hAnsi="Consolas" w:cs="Consolas"/>
          <w:sz w:val="18"/>
          <w:szCs w:val="18"/>
          <w:lang w:eastAsia="zh-HK"/>
        </w:rPr>
        <w:t>-11-09 11:30:00', NULL);</w:t>
      </w:r>
      <w:r w:rsidRPr="00F779B3">
        <w:rPr>
          <w:rFonts w:ascii="Consolas" w:hAnsi="Consolas" w:cs="Consolas"/>
          <w:sz w:val="18"/>
          <w:szCs w:val="18"/>
          <w:lang w:eastAsia="zh-HK"/>
        </w:rPr>
        <w:tab/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</w:t>
      </w:r>
      <w:r w:rsidR="000B5C59">
        <w:rPr>
          <w:rFonts w:ascii="Consolas" w:hAnsi="Consolas" w:cs="Consolas"/>
          <w:sz w:val="18"/>
          <w:szCs w:val="18"/>
          <w:lang w:eastAsia="zh-HK"/>
        </w:rPr>
        <w:t>iewing values (1993,5001,2,'2019</w:t>
      </w:r>
      <w:r w:rsidRPr="00F779B3">
        <w:rPr>
          <w:rFonts w:ascii="Consolas" w:hAnsi="Consolas" w:cs="Consolas"/>
          <w:sz w:val="18"/>
          <w:szCs w:val="18"/>
          <w:lang w:eastAsia="zh-HK"/>
        </w:rPr>
        <w:t>-12-25 14:15:00','Good');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(2001,1001,3,'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-02-02 09:17:00','Bad smell');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(2005,5001,2,'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-02-05 10:15:00','Too expensive');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(3016,1001,4,'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-03-31 18:45:00','Too remote');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(4001,5001,4,'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-04-04 20:20:00',</w:t>
      </w:r>
      <w:r w:rsidR="00032B69">
        <w:rPr>
          <w:rFonts w:ascii="Consolas" w:hAnsi="Consolas" w:cs="Consolas"/>
          <w:sz w:val="18"/>
          <w:szCs w:val="18"/>
          <w:lang w:eastAsia="zh-HK"/>
        </w:rPr>
        <w:t xml:space="preserve"> </w:t>
      </w:r>
      <w:r w:rsidRPr="00F779B3">
        <w:rPr>
          <w:rFonts w:ascii="Consolas" w:hAnsi="Consolas" w:cs="Consolas"/>
          <w:sz w:val="18"/>
          <w:szCs w:val="18"/>
          <w:lang w:eastAsia="zh-HK"/>
        </w:rPr>
        <w:t>NULL);</w:t>
      </w:r>
      <w:r w:rsidRPr="00F779B3">
        <w:rPr>
          <w:rFonts w:ascii="Consolas" w:hAnsi="Consolas" w:cs="Consolas"/>
          <w:sz w:val="18"/>
          <w:szCs w:val="18"/>
          <w:lang w:eastAsia="zh-HK"/>
        </w:rPr>
        <w:tab/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(4002,1002,1,'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-04-04 21:50:00','Very good');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(4466,1002,2,'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-05-04 16:00:00','Too expensive');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(5888,1001,5,'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-06-04 18:30:00','Just right');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(6543,5001,5,'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-06-28 11:15:00','OK');</w:t>
      </w:r>
    </w:p>
    <w:p w:rsidR="00F779B3" w:rsidRPr="00F779B3" w:rsidRDefault="00F779B3" w:rsidP="00860C13">
      <w:pPr>
        <w:tabs>
          <w:tab w:val="left" w:pos="8505"/>
        </w:tabs>
        <w:rPr>
          <w:rFonts w:ascii="Consolas" w:hAnsi="Consolas" w:cs="Consolas"/>
          <w:sz w:val="18"/>
          <w:szCs w:val="18"/>
          <w:lang w:eastAsia="zh-HK"/>
        </w:rPr>
      </w:pPr>
      <w:r w:rsidRPr="00F779B3">
        <w:rPr>
          <w:rFonts w:ascii="Consolas" w:hAnsi="Consolas" w:cs="Consolas"/>
          <w:sz w:val="18"/>
          <w:szCs w:val="18"/>
          <w:lang w:eastAsia="zh-HK"/>
        </w:rPr>
        <w:t>insert into viewing values (7890,1001,1,'</w:t>
      </w:r>
      <w:r w:rsidR="000B5C59">
        <w:rPr>
          <w:rFonts w:ascii="Consolas" w:hAnsi="Consolas" w:cs="Consolas"/>
          <w:sz w:val="18"/>
          <w:szCs w:val="18"/>
          <w:lang w:eastAsia="zh-HK"/>
        </w:rPr>
        <w:t>2020</w:t>
      </w:r>
      <w:r w:rsidRPr="00F779B3">
        <w:rPr>
          <w:rFonts w:ascii="Consolas" w:hAnsi="Consolas" w:cs="Consolas"/>
          <w:sz w:val="18"/>
          <w:szCs w:val="18"/>
          <w:lang w:eastAsia="zh-HK"/>
        </w:rPr>
        <w:t>-06-29 18:00:00','A bit small');</w:t>
      </w:r>
    </w:p>
    <w:p w:rsidR="00462A0D" w:rsidRPr="00462A0D" w:rsidRDefault="00462A0D" w:rsidP="00860C13">
      <w:pPr>
        <w:tabs>
          <w:tab w:val="left" w:pos="8505"/>
        </w:tabs>
        <w:rPr>
          <w:rFonts w:ascii="Consolas" w:hAnsi="Consolas" w:cs="Consolas"/>
          <w:szCs w:val="22"/>
        </w:rPr>
      </w:pPr>
    </w:p>
    <w:sectPr w:rsidR="00462A0D" w:rsidRPr="00462A0D" w:rsidSect="007B2B16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86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D8E" w:rsidRDefault="00325D8E">
      <w:r>
        <w:separator/>
      </w:r>
    </w:p>
  </w:endnote>
  <w:endnote w:type="continuationSeparator" w:id="0">
    <w:p w:rsidR="00325D8E" w:rsidRDefault="0032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0FAE">
      <w:rPr>
        <w:rStyle w:val="PageNumber"/>
        <w:noProof/>
      </w:rPr>
      <w:t>6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D8E" w:rsidRDefault="00325D8E">
      <w:r>
        <w:separator/>
      </w:r>
    </w:p>
  </w:footnote>
  <w:footnote w:type="continuationSeparator" w:id="0">
    <w:p w:rsidR="00325D8E" w:rsidRDefault="00325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5BF" w:rsidRDefault="00DA65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A65BF" w:rsidRDefault="00DA65B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5BF" w:rsidRDefault="00DA65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9DC82BC"/>
    <w:lvl w:ilvl="0">
      <w:numFmt w:val="decimal"/>
      <w:lvlText w:val="*"/>
      <w:lvlJc w:val="left"/>
    </w:lvl>
  </w:abstractNum>
  <w:abstractNum w:abstractNumId="1" w15:restartNumberingAfterBreak="0">
    <w:nsid w:val="00DB0DF3"/>
    <w:multiLevelType w:val="singleLevel"/>
    <w:tmpl w:val="B016EBB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" w15:restartNumberingAfterBreak="0">
    <w:nsid w:val="01461779"/>
    <w:multiLevelType w:val="singleLevel"/>
    <w:tmpl w:val="574C6DB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" w15:restartNumberingAfterBreak="0">
    <w:nsid w:val="01BF1B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BF6E19"/>
    <w:multiLevelType w:val="singleLevel"/>
    <w:tmpl w:val="1040DDD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5" w15:restartNumberingAfterBreak="0">
    <w:nsid w:val="04641DC1"/>
    <w:multiLevelType w:val="singleLevel"/>
    <w:tmpl w:val="79D4216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6" w15:restartNumberingAfterBreak="0">
    <w:nsid w:val="0D5C41A8"/>
    <w:multiLevelType w:val="singleLevel"/>
    <w:tmpl w:val="0D64FB3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 w15:restartNumberingAfterBreak="0">
    <w:nsid w:val="11E81A70"/>
    <w:multiLevelType w:val="hybridMultilevel"/>
    <w:tmpl w:val="BED2130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 w15:restartNumberingAfterBreak="0">
    <w:nsid w:val="13402457"/>
    <w:multiLevelType w:val="hybridMultilevel"/>
    <w:tmpl w:val="7AC2D20C"/>
    <w:lvl w:ilvl="0" w:tplc="8436B56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14E54A7C"/>
    <w:multiLevelType w:val="hybridMultilevel"/>
    <w:tmpl w:val="64B863E4"/>
    <w:lvl w:ilvl="0" w:tplc="303A69BA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5242E6B"/>
    <w:multiLevelType w:val="singleLevel"/>
    <w:tmpl w:val="FBAEDAF2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1" w15:restartNumberingAfterBreak="0">
    <w:nsid w:val="1A3649F9"/>
    <w:multiLevelType w:val="hybridMultilevel"/>
    <w:tmpl w:val="5AE69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86AB2"/>
    <w:multiLevelType w:val="hybridMultilevel"/>
    <w:tmpl w:val="847621FE"/>
    <w:lvl w:ilvl="0" w:tplc="6F98AD8A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60CB7E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2878E868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9B6E4AE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37263FF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22874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1220A43E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8472A32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3ACAC5C0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1B537AD8"/>
    <w:multiLevelType w:val="hybridMultilevel"/>
    <w:tmpl w:val="5CD8256A"/>
    <w:lvl w:ilvl="0" w:tplc="303A69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1C7579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5932A14"/>
    <w:multiLevelType w:val="hybridMultilevel"/>
    <w:tmpl w:val="E606F0D0"/>
    <w:lvl w:ilvl="0" w:tplc="AFF271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29E7ECC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CC38F4C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BE7A08F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53E27E1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7F7410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79F6408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C5CE07F0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5E61594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25A8674B"/>
    <w:multiLevelType w:val="singleLevel"/>
    <w:tmpl w:val="08226A2C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7" w15:restartNumberingAfterBreak="0">
    <w:nsid w:val="2701157B"/>
    <w:multiLevelType w:val="singleLevel"/>
    <w:tmpl w:val="625AA8D8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8" w15:restartNumberingAfterBreak="0">
    <w:nsid w:val="2DE5598D"/>
    <w:multiLevelType w:val="hybridMultilevel"/>
    <w:tmpl w:val="83FE1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1C0FAA"/>
    <w:multiLevelType w:val="hybridMultilevel"/>
    <w:tmpl w:val="17CEC1CA"/>
    <w:lvl w:ilvl="0" w:tplc="835A8954">
      <w:start w:val="2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E5FED698">
      <w:start w:val="3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3936019C"/>
    <w:multiLevelType w:val="hybridMultilevel"/>
    <w:tmpl w:val="6E4E274A"/>
    <w:lvl w:ilvl="0" w:tplc="D126231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CC8F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38E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608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CD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DCEE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A2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69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027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E37A2"/>
    <w:multiLevelType w:val="hybridMultilevel"/>
    <w:tmpl w:val="44B64C94"/>
    <w:lvl w:ilvl="0" w:tplc="731ECF12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87402996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B644D9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FADEA46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9D1CC33A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15EEAD8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9EF46A2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870F834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6482393C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 w15:restartNumberingAfterBreak="0">
    <w:nsid w:val="3BA61368"/>
    <w:multiLevelType w:val="singleLevel"/>
    <w:tmpl w:val="5A747D4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3" w15:restartNumberingAfterBreak="0">
    <w:nsid w:val="3C4D24CD"/>
    <w:multiLevelType w:val="singleLevel"/>
    <w:tmpl w:val="FFBEE7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E8B11E5"/>
    <w:multiLevelType w:val="singleLevel"/>
    <w:tmpl w:val="86E4623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 w15:restartNumberingAfterBreak="0">
    <w:nsid w:val="47833C92"/>
    <w:multiLevelType w:val="singleLevel"/>
    <w:tmpl w:val="C3FAEA6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6" w15:restartNumberingAfterBreak="0">
    <w:nsid w:val="482918A4"/>
    <w:multiLevelType w:val="hybridMultilevel"/>
    <w:tmpl w:val="53A2EF1A"/>
    <w:lvl w:ilvl="0" w:tplc="EF78793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71783"/>
    <w:multiLevelType w:val="hybridMultilevel"/>
    <w:tmpl w:val="CF0EF5FA"/>
    <w:lvl w:ilvl="0" w:tplc="147049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9" w15:restartNumberingAfterBreak="0">
    <w:nsid w:val="4FED0732"/>
    <w:multiLevelType w:val="hybridMultilevel"/>
    <w:tmpl w:val="10444A08"/>
    <w:lvl w:ilvl="0" w:tplc="DB609AB8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57774278"/>
    <w:multiLevelType w:val="hybridMultilevel"/>
    <w:tmpl w:val="94621954"/>
    <w:lvl w:ilvl="0" w:tplc="8A78A5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D77B85"/>
    <w:multiLevelType w:val="singleLevel"/>
    <w:tmpl w:val="039E1816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2" w15:restartNumberingAfterBreak="0">
    <w:nsid w:val="6B2D63B8"/>
    <w:multiLevelType w:val="singleLevel"/>
    <w:tmpl w:val="BF187012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3" w15:restartNumberingAfterBreak="0">
    <w:nsid w:val="6C4E3723"/>
    <w:multiLevelType w:val="hybridMultilevel"/>
    <w:tmpl w:val="88F6E34A"/>
    <w:lvl w:ilvl="0" w:tplc="7C0673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/>
        <w:sz w:val="28"/>
        <w:szCs w:val="28"/>
      </w:rPr>
    </w:lvl>
    <w:lvl w:ilvl="1" w:tplc="01EE4012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BA2DC6"/>
    <w:multiLevelType w:val="hybridMultilevel"/>
    <w:tmpl w:val="45507E44"/>
    <w:lvl w:ilvl="0" w:tplc="17AC6D2A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FC2A5B4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88FA73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87821F3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EC701B80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66C055EE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2610A244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B8A74F8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AB08ED9A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77124865"/>
    <w:multiLevelType w:val="singleLevel"/>
    <w:tmpl w:val="435800E4"/>
    <w:lvl w:ilvl="0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6" w15:restartNumberingAfterBreak="0">
    <w:nsid w:val="7C2864A4"/>
    <w:multiLevelType w:val="singleLevel"/>
    <w:tmpl w:val="4B9E4BC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7" w15:restartNumberingAfterBreak="0">
    <w:nsid w:val="7C5A4F5F"/>
    <w:multiLevelType w:val="hybridMultilevel"/>
    <w:tmpl w:val="FC864040"/>
    <w:lvl w:ilvl="0" w:tplc="24288072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>
    <w:abstractNumId w:val="31"/>
  </w:num>
  <w:num w:numId="2">
    <w:abstractNumId w:val="17"/>
  </w:num>
  <w:num w:numId="3">
    <w:abstractNumId w:val="35"/>
  </w:num>
  <w:num w:numId="4">
    <w:abstractNumId w:val="24"/>
  </w:num>
  <w:num w:numId="5">
    <w:abstractNumId w:val="36"/>
  </w:num>
  <w:num w:numId="6">
    <w:abstractNumId w:val="10"/>
  </w:num>
  <w:num w:numId="7">
    <w:abstractNumId w:val="1"/>
  </w:num>
  <w:num w:numId="8">
    <w:abstractNumId w:val="25"/>
  </w:num>
  <w:num w:numId="9">
    <w:abstractNumId w:val="22"/>
  </w:num>
  <w:num w:numId="10">
    <w:abstractNumId w:val="6"/>
  </w:num>
  <w:num w:numId="11">
    <w:abstractNumId w:val="16"/>
  </w:num>
  <w:num w:numId="12">
    <w:abstractNumId w:val="32"/>
  </w:num>
  <w:num w:numId="13">
    <w:abstractNumId w:val="3"/>
  </w:num>
  <w:num w:numId="14">
    <w:abstractNumId w:val="14"/>
  </w:num>
  <w:num w:numId="15">
    <w:abstractNumId w:val="23"/>
  </w:num>
  <w:num w:numId="16">
    <w:abstractNumId w:val="5"/>
  </w:num>
  <w:num w:numId="17">
    <w:abstractNumId w:val="2"/>
  </w:num>
  <w:num w:numId="18">
    <w:abstractNumId w:val="4"/>
  </w:num>
  <w:num w:numId="19">
    <w:abstractNumId w:val="15"/>
  </w:num>
  <w:num w:numId="20">
    <w:abstractNumId w:val="34"/>
  </w:num>
  <w:num w:numId="21">
    <w:abstractNumId w:val="21"/>
  </w:num>
  <w:num w:numId="22">
    <w:abstractNumId w:val="12"/>
  </w:num>
  <w:num w:numId="23">
    <w:abstractNumId w:val="20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8"/>
  </w:num>
  <w:num w:numId="26">
    <w:abstractNumId w:val="26"/>
  </w:num>
  <w:num w:numId="27">
    <w:abstractNumId w:val="28"/>
  </w:num>
  <w:num w:numId="28">
    <w:abstractNumId w:val="19"/>
  </w:num>
  <w:num w:numId="29">
    <w:abstractNumId w:val="30"/>
  </w:num>
  <w:num w:numId="30">
    <w:abstractNumId w:val="29"/>
  </w:num>
  <w:num w:numId="31">
    <w:abstractNumId w:val="33"/>
  </w:num>
  <w:num w:numId="32">
    <w:abstractNumId w:val="7"/>
  </w:num>
  <w:num w:numId="33">
    <w:abstractNumId w:val="13"/>
  </w:num>
  <w:num w:numId="34">
    <w:abstractNumId w:val="9"/>
  </w:num>
  <w:num w:numId="35">
    <w:abstractNumId w:val="37"/>
  </w:num>
  <w:num w:numId="36">
    <w:abstractNumId w:val="18"/>
  </w:num>
  <w:num w:numId="37">
    <w:abstractNumId w:val="1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F"/>
    <w:rsid w:val="000004FB"/>
    <w:rsid w:val="00013B22"/>
    <w:rsid w:val="00032B69"/>
    <w:rsid w:val="000361EC"/>
    <w:rsid w:val="00036731"/>
    <w:rsid w:val="00037197"/>
    <w:rsid w:val="00037CC0"/>
    <w:rsid w:val="000525BE"/>
    <w:rsid w:val="0005566E"/>
    <w:rsid w:val="00066316"/>
    <w:rsid w:val="000744B3"/>
    <w:rsid w:val="00085195"/>
    <w:rsid w:val="000932A0"/>
    <w:rsid w:val="000A577A"/>
    <w:rsid w:val="000A5C07"/>
    <w:rsid w:val="000B233D"/>
    <w:rsid w:val="000B4ED5"/>
    <w:rsid w:val="000B5C59"/>
    <w:rsid w:val="000C1A84"/>
    <w:rsid w:val="000C4913"/>
    <w:rsid w:val="000C6619"/>
    <w:rsid w:val="000C6F2E"/>
    <w:rsid w:val="000D0673"/>
    <w:rsid w:val="000D47D7"/>
    <w:rsid w:val="000D49DF"/>
    <w:rsid w:val="000F3BDA"/>
    <w:rsid w:val="00106B68"/>
    <w:rsid w:val="00117BEB"/>
    <w:rsid w:val="00132DD8"/>
    <w:rsid w:val="00134D04"/>
    <w:rsid w:val="001444AD"/>
    <w:rsid w:val="00153CF8"/>
    <w:rsid w:val="00165008"/>
    <w:rsid w:val="001670E0"/>
    <w:rsid w:val="001714AA"/>
    <w:rsid w:val="0017301E"/>
    <w:rsid w:val="0017595D"/>
    <w:rsid w:val="0017718D"/>
    <w:rsid w:val="00181E15"/>
    <w:rsid w:val="00190AEF"/>
    <w:rsid w:val="00190FB7"/>
    <w:rsid w:val="00191E06"/>
    <w:rsid w:val="00196093"/>
    <w:rsid w:val="001B3334"/>
    <w:rsid w:val="001B7C83"/>
    <w:rsid w:val="001C77C5"/>
    <w:rsid w:val="001D4D5B"/>
    <w:rsid w:val="001E0A6C"/>
    <w:rsid w:val="001E3F4A"/>
    <w:rsid w:val="001E71E3"/>
    <w:rsid w:val="00212F85"/>
    <w:rsid w:val="00214BB9"/>
    <w:rsid w:val="00215E3C"/>
    <w:rsid w:val="00233359"/>
    <w:rsid w:val="00251AC2"/>
    <w:rsid w:val="00254866"/>
    <w:rsid w:val="002641DB"/>
    <w:rsid w:val="00266CF2"/>
    <w:rsid w:val="00271365"/>
    <w:rsid w:val="00271BE7"/>
    <w:rsid w:val="00272114"/>
    <w:rsid w:val="00272911"/>
    <w:rsid w:val="002734BF"/>
    <w:rsid w:val="00280CD2"/>
    <w:rsid w:val="00281478"/>
    <w:rsid w:val="00291406"/>
    <w:rsid w:val="00292620"/>
    <w:rsid w:val="002A072D"/>
    <w:rsid w:val="002A079B"/>
    <w:rsid w:val="002B481E"/>
    <w:rsid w:val="002B4E1A"/>
    <w:rsid w:val="002B5673"/>
    <w:rsid w:val="002B6B34"/>
    <w:rsid w:val="002B793A"/>
    <w:rsid w:val="002C750A"/>
    <w:rsid w:val="002D71AC"/>
    <w:rsid w:val="002F3F2C"/>
    <w:rsid w:val="002F6D0B"/>
    <w:rsid w:val="00325D8E"/>
    <w:rsid w:val="003362A2"/>
    <w:rsid w:val="00336599"/>
    <w:rsid w:val="0034623F"/>
    <w:rsid w:val="00350932"/>
    <w:rsid w:val="00351CDE"/>
    <w:rsid w:val="00353DD6"/>
    <w:rsid w:val="00355CF2"/>
    <w:rsid w:val="00360A2A"/>
    <w:rsid w:val="00366057"/>
    <w:rsid w:val="00380551"/>
    <w:rsid w:val="00383D26"/>
    <w:rsid w:val="00391C02"/>
    <w:rsid w:val="00393CFD"/>
    <w:rsid w:val="003A0824"/>
    <w:rsid w:val="003C1C7A"/>
    <w:rsid w:val="003C42E2"/>
    <w:rsid w:val="003E1192"/>
    <w:rsid w:val="003E44D2"/>
    <w:rsid w:val="003F0EEE"/>
    <w:rsid w:val="003F1C62"/>
    <w:rsid w:val="004039BA"/>
    <w:rsid w:val="00411EC6"/>
    <w:rsid w:val="00417F8B"/>
    <w:rsid w:val="004473E4"/>
    <w:rsid w:val="00457D46"/>
    <w:rsid w:val="00462A0D"/>
    <w:rsid w:val="00466CBE"/>
    <w:rsid w:val="004712F6"/>
    <w:rsid w:val="004716DB"/>
    <w:rsid w:val="00473502"/>
    <w:rsid w:val="00483FA0"/>
    <w:rsid w:val="004B175F"/>
    <w:rsid w:val="004B4FE3"/>
    <w:rsid w:val="004C7956"/>
    <w:rsid w:val="004D6E3B"/>
    <w:rsid w:val="004D6FB0"/>
    <w:rsid w:val="004E4216"/>
    <w:rsid w:val="004F6634"/>
    <w:rsid w:val="0050077C"/>
    <w:rsid w:val="00500E0B"/>
    <w:rsid w:val="00503F68"/>
    <w:rsid w:val="005127A7"/>
    <w:rsid w:val="00516BB0"/>
    <w:rsid w:val="005366E3"/>
    <w:rsid w:val="005401C7"/>
    <w:rsid w:val="005563AC"/>
    <w:rsid w:val="00567AB2"/>
    <w:rsid w:val="005720DE"/>
    <w:rsid w:val="00577E6D"/>
    <w:rsid w:val="00580175"/>
    <w:rsid w:val="00583F22"/>
    <w:rsid w:val="0059006C"/>
    <w:rsid w:val="005918B1"/>
    <w:rsid w:val="005945DC"/>
    <w:rsid w:val="00596448"/>
    <w:rsid w:val="00596E99"/>
    <w:rsid w:val="005A7E79"/>
    <w:rsid w:val="005C1DE9"/>
    <w:rsid w:val="005F1DBC"/>
    <w:rsid w:val="005F2E6C"/>
    <w:rsid w:val="005F307C"/>
    <w:rsid w:val="0064692E"/>
    <w:rsid w:val="00654CB7"/>
    <w:rsid w:val="00655533"/>
    <w:rsid w:val="00656717"/>
    <w:rsid w:val="00660E0B"/>
    <w:rsid w:val="00666E36"/>
    <w:rsid w:val="006748FA"/>
    <w:rsid w:val="00681246"/>
    <w:rsid w:val="00693169"/>
    <w:rsid w:val="006A730D"/>
    <w:rsid w:val="006B697D"/>
    <w:rsid w:val="006C7CFB"/>
    <w:rsid w:val="006D1644"/>
    <w:rsid w:val="006D1A75"/>
    <w:rsid w:val="006D1EF9"/>
    <w:rsid w:val="006E2A78"/>
    <w:rsid w:val="006E7AF8"/>
    <w:rsid w:val="006F3925"/>
    <w:rsid w:val="00706529"/>
    <w:rsid w:val="0071510F"/>
    <w:rsid w:val="0072535A"/>
    <w:rsid w:val="00745DD9"/>
    <w:rsid w:val="007461E8"/>
    <w:rsid w:val="00754D1C"/>
    <w:rsid w:val="00755F8F"/>
    <w:rsid w:val="0076156B"/>
    <w:rsid w:val="00761D67"/>
    <w:rsid w:val="00770EF4"/>
    <w:rsid w:val="0077233A"/>
    <w:rsid w:val="0079305D"/>
    <w:rsid w:val="00795B57"/>
    <w:rsid w:val="0079659E"/>
    <w:rsid w:val="007979ED"/>
    <w:rsid w:val="007B2B16"/>
    <w:rsid w:val="007B43CC"/>
    <w:rsid w:val="007C29DB"/>
    <w:rsid w:val="007C2FBA"/>
    <w:rsid w:val="007D2155"/>
    <w:rsid w:val="007D220F"/>
    <w:rsid w:val="007D3CDB"/>
    <w:rsid w:val="007E353A"/>
    <w:rsid w:val="007E5CF0"/>
    <w:rsid w:val="007E67FE"/>
    <w:rsid w:val="007F4946"/>
    <w:rsid w:val="00805EDC"/>
    <w:rsid w:val="00814CF0"/>
    <w:rsid w:val="00816820"/>
    <w:rsid w:val="00820078"/>
    <w:rsid w:val="008204ED"/>
    <w:rsid w:val="0082082E"/>
    <w:rsid w:val="00820896"/>
    <w:rsid w:val="00833207"/>
    <w:rsid w:val="0083694A"/>
    <w:rsid w:val="00842657"/>
    <w:rsid w:val="00846832"/>
    <w:rsid w:val="00860C13"/>
    <w:rsid w:val="00861BA8"/>
    <w:rsid w:val="00867225"/>
    <w:rsid w:val="008808DF"/>
    <w:rsid w:val="00882B92"/>
    <w:rsid w:val="008A329A"/>
    <w:rsid w:val="008B248A"/>
    <w:rsid w:val="008B6636"/>
    <w:rsid w:val="008B6BB1"/>
    <w:rsid w:val="008C3232"/>
    <w:rsid w:val="008E7E61"/>
    <w:rsid w:val="008F31E8"/>
    <w:rsid w:val="008F4D7E"/>
    <w:rsid w:val="00904621"/>
    <w:rsid w:val="00912DD8"/>
    <w:rsid w:val="00912EAC"/>
    <w:rsid w:val="0091327E"/>
    <w:rsid w:val="009245B1"/>
    <w:rsid w:val="009402E6"/>
    <w:rsid w:val="00940BD2"/>
    <w:rsid w:val="00956CAF"/>
    <w:rsid w:val="00965AC1"/>
    <w:rsid w:val="00966049"/>
    <w:rsid w:val="00976244"/>
    <w:rsid w:val="00980F96"/>
    <w:rsid w:val="00993338"/>
    <w:rsid w:val="00994AC4"/>
    <w:rsid w:val="0099682C"/>
    <w:rsid w:val="009D280E"/>
    <w:rsid w:val="009D44F6"/>
    <w:rsid w:val="009F10D6"/>
    <w:rsid w:val="009F62FF"/>
    <w:rsid w:val="00A174A9"/>
    <w:rsid w:val="00A2190B"/>
    <w:rsid w:val="00A24866"/>
    <w:rsid w:val="00A265A1"/>
    <w:rsid w:val="00A2743E"/>
    <w:rsid w:val="00A32A56"/>
    <w:rsid w:val="00A37613"/>
    <w:rsid w:val="00A412A8"/>
    <w:rsid w:val="00A41D54"/>
    <w:rsid w:val="00A5668A"/>
    <w:rsid w:val="00A57551"/>
    <w:rsid w:val="00A60A91"/>
    <w:rsid w:val="00A60E67"/>
    <w:rsid w:val="00A66120"/>
    <w:rsid w:val="00A77832"/>
    <w:rsid w:val="00A9166C"/>
    <w:rsid w:val="00AB1F4A"/>
    <w:rsid w:val="00AC2905"/>
    <w:rsid w:val="00AC52FD"/>
    <w:rsid w:val="00AC6939"/>
    <w:rsid w:val="00AD0D43"/>
    <w:rsid w:val="00AD3C14"/>
    <w:rsid w:val="00AE14BD"/>
    <w:rsid w:val="00AF2B1E"/>
    <w:rsid w:val="00AF6007"/>
    <w:rsid w:val="00AF77E8"/>
    <w:rsid w:val="00B012A5"/>
    <w:rsid w:val="00B028F0"/>
    <w:rsid w:val="00B0537F"/>
    <w:rsid w:val="00B115D4"/>
    <w:rsid w:val="00B13608"/>
    <w:rsid w:val="00B158CD"/>
    <w:rsid w:val="00B1635B"/>
    <w:rsid w:val="00B253FE"/>
    <w:rsid w:val="00B26503"/>
    <w:rsid w:val="00B37F53"/>
    <w:rsid w:val="00B40687"/>
    <w:rsid w:val="00B437C5"/>
    <w:rsid w:val="00B51B29"/>
    <w:rsid w:val="00B71EBE"/>
    <w:rsid w:val="00B747FB"/>
    <w:rsid w:val="00BB6B68"/>
    <w:rsid w:val="00BC17E2"/>
    <w:rsid w:val="00BC5DD8"/>
    <w:rsid w:val="00BE4040"/>
    <w:rsid w:val="00BE7B54"/>
    <w:rsid w:val="00BF3CAA"/>
    <w:rsid w:val="00C01555"/>
    <w:rsid w:val="00C116E0"/>
    <w:rsid w:val="00C1466D"/>
    <w:rsid w:val="00C157FF"/>
    <w:rsid w:val="00C16160"/>
    <w:rsid w:val="00C168BF"/>
    <w:rsid w:val="00C32832"/>
    <w:rsid w:val="00C4536D"/>
    <w:rsid w:val="00C45AFF"/>
    <w:rsid w:val="00C50FAE"/>
    <w:rsid w:val="00C52AA8"/>
    <w:rsid w:val="00C55DAC"/>
    <w:rsid w:val="00C57387"/>
    <w:rsid w:val="00C674A1"/>
    <w:rsid w:val="00C70AB4"/>
    <w:rsid w:val="00C71A9C"/>
    <w:rsid w:val="00C76670"/>
    <w:rsid w:val="00C81622"/>
    <w:rsid w:val="00C81709"/>
    <w:rsid w:val="00C8473D"/>
    <w:rsid w:val="00C84D59"/>
    <w:rsid w:val="00C86E85"/>
    <w:rsid w:val="00C874B8"/>
    <w:rsid w:val="00C91581"/>
    <w:rsid w:val="00C91E23"/>
    <w:rsid w:val="00C91FA3"/>
    <w:rsid w:val="00C92E38"/>
    <w:rsid w:val="00C95F82"/>
    <w:rsid w:val="00CA1094"/>
    <w:rsid w:val="00CA1329"/>
    <w:rsid w:val="00CA58AE"/>
    <w:rsid w:val="00CA6202"/>
    <w:rsid w:val="00CA68F5"/>
    <w:rsid w:val="00CA6E2E"/>
    <w:rsid w:val="00CA6FE6"/>
    <w:rsid w:val="00CB7E9F"/>
    <w:rsid w:val="00CC21D8"/>
    <w:rsid w:val="00CC48AE"/>
    <w:rsid w:val="00CD1A83"/>
    <w:rsid w:val="00CD50B1"/>
    <w:rsid w:val="00CD6824"/>
    <w:rsid w:val="00CE24A9"/>
    <w:rsid w:val="00CE44E8"/>
    <w:rsid w:val="00CE5E30"/>
    <w:rsid w:val="00CF2F3C"/>
    <w:rsid w:val="00D03504"/>
    <w:rsid w:val="00D04929"/>
    <w:rsid w:val="00D04F5B"/>
    <w:rsid w:val="00D10EAF"/>
    <w:rsid w:val="00D145E8"/>
    <w:rsid w:val="00D206A8"/>
    <w:rsid w:val="00D216B2"/>
    <w:rsid w:val="00D21E2F"/>
    <w:rsid w:val="00D25892"/>
    <w:rsid w:val="00D27CB4"/>
    <w:rsid w:val="00D313A8"/>
    <w:rsid w:val="00D530DB"/>
    <w:rsid w:val="00D53DC4"/>
    <w:rsid w:val="00D61BE7"/>
    <w:rsid w:val="00D709E2"/>
    <w:rsid w:val="00D74D9D"/>
    <w:rsid w:val="00D77994"/>
    <w:rsid w:val="00D81191"/>
    <w:rsid w:val="00D8135E"/>
    <w:rsid w:val="00D81D89"/>
    <w:rsid w:val="00D855C1"/>
    <w:rsid w:val="00D8789D"/>
    <w:rsid w:val="00D87EB0"/>
    <w:rsid w:val="00D94800"/>
    <w:rsid w:val="00D96CFC"/>
    <w:rsid w:val="00DA65BF"/>
    <w:rsid w:val="00DA7E4E"/>
    <w:rsid w:val="00DB3EC8"/>
    <w:rsid w:val="00DB607E"/>
    <w:rsid w:val="00DD617B"/>
    <w:rsid w:val="00DE4443"/>
    <w:rsid w:val="00DF3CE9"/>
    <w:rsid w:val="00E05F9C"/>
    <w:rsid w:val="00E07F09"/>
    <w:rsid w:val="00E10F04"/>
    <w:rsid w:val="00E27404"/>
    <w:rsid w:val="00E33F80"/>
    <w:rsid w:val="00E45B71"/>
    <w:rsid w:val="00E67CEB"/>
    <w:rsid w:val="00E96A16"/>
    <w:rsid w:val="00EB450C"/>
    <w:rsid w:val="00EB75D6"/>
    <w:rsid w:val="00ED0C85"/>
    <w:rsid w:val="00EE0F08"/>
    <w:rsid w:val="00EE70C7"/>
    <w:rsid w:val="00EF1877"/>
    <w:rsid w:val="00EF275A"/>
    <w:rsid w:val="00F03555"/>
    <w:rsid w:val="00F13D8B"/>
    <w:rsid w:val="00F15320"/>
    <w:rsid w:val="00F21237"/>
    <w:rsid w:val="00F213EC"/>
    <w:rsid w:val="00F34E96"/>
    <w:rsid w:val="00F5650D"/>
    <w:rsid w:val="00F61190"/>
    <w:rsid w:val="00F61991"/>
    <w:rsid w:val="00F619D7"/>
    <w:rsid w:val="00F62B67"/>
    <w:rsid w:val="00F779B3"/>
    <w:rsid w:val="00F77C93"/>
    <w:rsid w:val="00F800A7"/>
    <w:rsid w:val="00F928A0"/>
    <w:rsid w:val="00FA06D2"/>
    <w:rsid w:val="00FC08B6"/>
    <w:rsid w:val="00FC17D1"/>
    <w:rsid w:val="00FC4F78"/>
    <w:rsid w:val="00FD1186"/>
    <w:rsid w:val="00FD2302"/>
    <w:rsid w:val="00FD4170"/>
    <w:rsid w:val="00FE5DF6"/>
    <w:rsid w:val="00FF027B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14D447-74E4-4F21-AB58-53E339C2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pPr>
      <w:ind w:left="432" w:hanging="432"/>
      <w:jc w:val="both"/>
    </w:pPr>
  </w:style>
  <w:style w:type="paragraph" w:customStyle="1" w:styleId="MCQuestion">
    <w:name w:val="MC Question"/>
    <w:basedOn w:val="Normal"/>
    <w:next w:val="MCAnswer"/>
    <w:pPr>
      <w:spacing w:after="120"/>
      <w:ind w:left="432" w:hanging="432"/>
    </w:pPr>
  </w:style>
  <w:style w:type="paragraph" w:customStyle="1" w:styleId="MCAnswer">
    <w:name w:val="MC Answer"/>
    <w:basedOn w:val="Normal"/>
    <w:pPr>
      <w:ind w:left="720" w:hanging="288"/>
    </w:pPr>
  </w:style>
  <w:style w:type="paragraph" w:customStyle="1" w:styleId="Answer">
    <w:name w:val="Answer"/>
    <w:basedOn w:val="Normal"/>
    <w:rsid w:val="002C750A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sz w:val="24"/>
    </w:rPr>
  </w:style>
  <w:style w:type="paragraph" w:styleId="EndnoteText">
    <w:name w:val="endnote text"/>
    <w:basedOn w:val="Normal"/>
    <w:semiHidden/>
    <w:rPr>
      <w:rFonts w:ascii="Clarendon Condensed" w:hAnsi="Clarendon Condensed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Level1">
    <w:name w:val="Question Level 1"/>
    <w:basedOn w:val="Normal"/>
    <w:pPr>
      <w:ind w:left="432" w:hanging="432"/>
    </w:pPr>
  </w:style>
  <w:style w:type="table" w:styleId="TableGrid">
    <w:name w:val="Table Grid"/>
    <w:basedOn w:val="TableNormal"/>
    <w:rsid w:val="00FD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Level2">
    <w:name w:val="Question Level 2"/>
    <w:basedOn w:val="Question"/>
    <w:rsid w:val="00D8135E"/>
    <w:pPr>
      <w:ind w:left="810" w:hanging="378"/>
    </w:pPr>
  </w:style>
  <w:style w:type="paragraph" w:styleId="BalloonText">
    <w:name w:val="Balloon Text"/>
    <w:basedOn w:val="Normal"/>
    <w:link w:val="BalloonTextChar"/>
    <w:rsid w:val="00D03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50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0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CurrentWork\Document\WORDTEMP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D2D66-BBDF-42EC-B4EF-9B2440A9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2</TotalTime>
  <Pages>6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	Bringing all of the parts together into a related, functional whole is</vt:lpstr>
    </vt:vector>
  </TitlesOfParts>
  <Company>HKBU</Company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	Bringing all of the parts together into a related, functional whole is</dc:title>
  <dc:creator>Man Kit Chang</dc:creator>
  <cp:lastModifiedBy>Ludwig Chang</cp:lastModifiedBy>
  <cp:revision>3</cp:revision>
  <cp:lastPrinted>2020-10-19T01:17:00Z</cp:lastPrinted>
  <dcterms:created xsi:type="dcterms:W3CDTF">2020-11-04T10:56:00Z</dcterms:created>
  <dcterms:modified xsi:type="dcterms:W3CDTF">2020-11-04T10:58:00Z</dcterms:modified>
</cp:coreProperties>
</file>