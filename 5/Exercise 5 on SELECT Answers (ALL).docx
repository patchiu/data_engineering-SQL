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4A" w:rsidRDefault="00755F8F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AB1F4A">
        <w:rPr>
          <w:b/>
          <w:sz w:val="24"/>
        </w:rPr>
        <w:t>IS</w:t>
      </w:r>
      <w:r w:rsidR="00351CDE">
        <w:rPr>
          <w:b/>
          <w:sz w:val="24"/>
        </w:rPr>
        <w:t>E</w:t>
      </w:r>
      <w:r w:rsidR="00AB1F4A">
        <w:rPr>
          <w:b/>
          <w:sz w:val="24"/>
        </w:rPr>
        <w:t>M</w:t>
      </w:r>
      <w:r w:rsidR="00CA68F5">
        <w:rPr>
          <w:b/>
          <w:sz w:val="24"/>
        </w:rPr>
        <w:t xml:space="preserve"> 3006</w:t>
      </w:r>
      <w:r w:rsidR="007B43CC">
        <w:rPr>
          <w:b/>
          <w:sz w:val="24"/>
        </w:rPr>
        <w:t xml:space="preserve"> Data Management in Business</w:t>
      </w:r>
    </w:p>
    <w:p w:rsidR="00AB1F4A" w:rsidRDefault="00C81622">
      <w:pPr>
        <w:jc w:val="center"/>
        <w:rPr>
          <w:b/>
          <w:sz w:val="24"/>
        </w:rPr>
      </w:pPr>
      <w:r>
        <w:rPr>
          <w:b/>
          <w:sz w:val="24"/>
        </w:rPr>
        <w:t>Exercise</w:t>
      </w:r>
      <w:r w:rsidR="00521EB6">
        <w:rPr>
          <w:b/>
          <w:sz w:val="24"/>
        </w:rPr>
        <w:t xml:space="preserve"> 5</w:t>
      </w:r>
    </w:p>
    <w:p w:rsidR="0059006C" w:rsidRDefault="00D40704">
      <w:pPr>
        <w:jc w:val="center"/>
        <w:rPr>
          <w:b/>
          <w:sz w:val="24"/>
        </w:rPr>
      </w:pPr>
      <w:r>
        <w:rPr>
          <w:b/>
          <w:sz w:val="24"/>
        </w:rPr>
        <w:t>SQL SELECT</w:t>
      </w:r>
      <w:r w:rsidR="00D817F1">
        <w:rPr>
          <w:b/>
          <w:sz w:val="24"/>
        </w:rPr>
        <w:t xml:space="preserve"> Answers</w:t>
      </w:r>
    </w:p>
    <w:p w:rsidR="00C81622" w:rsidRDefault="00C81622">
      <w:pPr>
        <w:jc w:val="center"/>
        <w:rPr>
          <w:b/>
          <w:sz w:val="24"/>
        </w:rPr>
      </w:pPr>
    </w:p>
    <w:p w:rsidR="00B01C8E" w:rsidRPr="00B01C8E" w:rsidRDefault="00B01C8E" w:rsidP="00B01C8E">
      <w:pPr>
        <w:rPr>
          <w:b/>
          <w:sz w:val="24"/>
        </w:rPr>
      </w:pPr>
      <w:r w:rsidRPr="00B01C8E">
        <w:rPr>
          <w:b/>
          <w:sz w:val="24"/>
        </w:rPr>
        <w:t>Use the Trustful Property Rental Company Database in Exercise 3.</w:t>
      </w:r>
    </w:p>
    <w:p w:rsidR="00B01C8E" w:rsidRPr="00B01C8E" w:rsidRDefault="00B01C8E" w:rsidP="00B01C8E">
      <w:pPr>
        <w:rPr>
          <w:b/>
          <w:sz w:val="24"/>
        </w:rPr>
      </w:pPr>
    </w:p>
    <w:p w:rsidR="00B01C8E" w:rsidRPr="00B01C8E" w:rsidRDefault="00B01C8E" w:rsidP="00B01C8E">
      <w:pPr>
        <w:rPr>
          <w:b/>
          <w:sz w:val="24"/>
        </w:rPr>
      </w:pPr>
      <w:r w:rsidRPr="00B01C8E">
        <w:rPr>
          <w:b/>
          <w:sz w:val="24"/>
        </w:rPr>
        <w:t xml:space="preserve">Use </w:t>
      </w:r>
      <w:r w:rsidRPr="00B01C8E">
        <w:rPr>
          <w:b/>
          <w:sz w:val="24"/>
          <w:u w:val="single"/>
        </w:rPr>
        <w:t>PostgreSQL</w:t>
      </w:r>
      <w:r w:rsidR="001F6E92">
        <w:rPr>
          <w:b/>
          <w:sz w:val="24"/>
        </w:rPr>
        <w:t xml:space="preserve"> SELECT</w:t>
      </w:r>
      <w:r w:rsidRPr="00B01C8E">
        <w:rPr>
          <w:b/>
          <w:sz w:val="24"/>
        </w:rPr>
        <w:t xml:space="preserve"> statement to answer the following queries. </w:t>
      </w:r>
    </w:p>
    <w:p w:rsidR="00B01C8E" w:rsidRPr="00B01C8E" w:rsidRDefault="00B01C8E" w:rsidP="00B01C8E">
      <w:pPr>
        <w:rPr>
          <w:b/>
          <w:sz w:val="24"/>
        </w:rPr>
      </w:pPr>
    </w:p>
    <w:p w:rsidR="00B01C8E" w:rsidRPr="00B01C8E" w:rsidRDefault="00B01C8E" w:rsidP="00B01C8E">
      <w:pPr>
        <w:rPr>
          <w:b/>
          <w:sz w:val="24"/>
        </w:rPr>
      </w:pPr>
      <w:r w:rsidRPr="00B01C8E">
        <w:rPr>
          <w:b/>
          <w:sz w:val="24"/>
        </w:rPr>
        <w:t>Unless state otherwise, the case of strings is important, i.e. if I ask you to retrieve properties that are located in 'KLN', you only retrieve properties that are located in 'KLN', but not '</w:t>
      </w:r>
      <w:proofErr w:type="spellStart"/>
      <w:r w:rsidRPr="00B01C8E">
        <w:rPr>
          <w:b/>
          <w:sz w:val="24"/>
        </w:rPr>
        <w:t>kln</w:t>
      </w:r>
      <w:proofErr w:type="spellEnd"/>
      <w:r w:rsidRPr="00B01C8E">
        <w:rPr>
          <w:b/>
          <w:sz w:val="24"/>
        </w:rPr>
        <w:t>', '</w:t>
      </w:r>
      <w:proofErr w:type="spellStart"/>
      <w:r w:rsidRPr="00B01C8E">
        <w:rPr>
          <w:b/>
          <w:sz w:val="24"/>
        </w:rPr>
        <w:t>Kln</w:t>
      </w:r>
      <w:proofErr w:type="spellEnd"/>
      <w:r w:rsidRPr="00B01C8E">
        <w:rPr>
          <w:b/>
          <w:sz w:val="24"/>
        </w:rPr>
        <w:t>', '</w:t>
      </w:r>
      <w:proofErr w:type="spellStart"/>
      <w:r w:rsidRPr="00B01C8E">
        <w:rPr>
          <w:b/>
          <w:sz w:val="24"/>
        </w:rPr>
        <w:t>kLn</w:t>
      </w:r>
      <w:proofErr w:type="spellEnd"/>
      <w:r w:rsidRPr="00B01C8E">
        <w:rPr>
          <w:b/>
          <w:sz w:val="24"/>
        </w:rPr>
        <w:t>', etc.</w:t>
      </w:r>
    </w:p>
    <w:p w:rsidR="00CD1A83" w:rsidRDefault="00CD1A83" w:rsidP="00CD1A83">
      <w:pPr>
        <w:rPr>
          <w:b/>
          <w:sz w:val="24"/>
        </w:rPr>
      </w:pPr>
    </w:p>
    <w:p w:rsidR="002B5673" w:rsidRDefault="002B5673" w:rsidP="00CD1A83">
      <w:pPr>
        <w:rPr>
          <w:b/>
          <w:sz w:val="24"/>
        </w:rPr>
      </w:pPr>
    </w:p>
    <w:p w:rsidR="00A86FAA" w:rsidRDefault="00A128AB" w:rsidP="00A86FA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For eac</w:t>
      </w:r>
      <w:r w:rsidR="00F71677">
        <w:rPr>
          <w:sz w:val="24"/>
        </w:rPr>
        <w:t>h of the employee who is in char</w:t>
      </w:r>
      <w:r>
        <w:rPr>
          <w:sz w:val="24"/>
        </w:rPr>
        <w:t xml:space="preserve">ge of properties, </w:t>
      </w:r>
      <w:r w:rsidR="00F71677">
        <w:rPr>
          <w:sz w:val="24"/>
        </w:rPr>
        <w:t xml:space="preserve">list his/her name, </w:t>
      </w:r>
      <w:proofErr w:type="spellStart"/>
      <w:r w:rsidR="00F71677">
        <w:rPr>
          <w:sz w:val="24"/>
        </w:rPr>
        <w:t>employeeID</w:t>
      </w:r>
      <w:proofErr w:type="spellEnd"/>
      <w:r w:rsidR="00F71677">
        <w:rPr>
          <w:sz w:val="24"/>
        </w:rPr>
        <w:t>, and the total number of viewings of all the properties for which he/she is in charge of.</w:t>
      </w:r>
      <w:r>
        <w:rPr>
          <w:sz w:val="24"/>
        </w:rPr>
        <w:t xml:space="preserve"> </w:t>
      </w:r>
      <w:r w:rsidR="00F71677">
        <w:rPr>
          <w:sz w:val="24"/>
        </w:rPr>
        <w:t>Only list those employees that has total number of viewings greater than 6.</w:t>
      </w:r>
    </w:p>
    <w:p w:rsidR="00F71677" w:rsidRDefault="00F71677" w:rsidP="00F71677">
      <w:pPr>
        <w:rPr>
          <w:sz w:val="24"/>
        </w:rPr>
      </w:pPr>
    </w:p>
    <w:p w:rsidR="00AC67D5" w:rsidRDefault="00B01C8E" w:rsidP="00AC67D5">
      <w:pPr>
        <w:ind w:left="720"/>
        <w:rPr>
          <w:sz w:val="24"/>
        </w:rPr>
      </w:pPr>
      <w:r w:rsidRPr="00B01C8E">
        <w:rPr>
          <w:rFonts w:ascii="Lucida Console" w:hAnsi="Lucida Console"/>
          <w:noProof/>
          <w:szCs w:val="22"/>
        </w:rPr>
        <w:drawing>
          <wp:inline distT="0" distB="0" distL="0" distR="0" wp14:anchorId="29460BCB" wp14:editId="4D97270B">
            <wp:extent cx="2692400" cy="5627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3" cy="5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F1" w:rsidRDefault="00D817F1" w:rsidP="00D817F1">
      <w:pPr>
        <w:ind w:left="720"/>
        <w:rPr>
          <w:rFonts w:ascii="Consolas" w:hAnsi="Consolas" w:cs="Consolas"/>
          <w:sz w:val="24"/>
        </w:rPr>
      </w:pP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proofErr w:type="gramStart"/>
      <w:r w:rsidRPr="00D817F1">
        <w:rPr>
          <w:rFonts w:ascii="Consolas" w:hAnsi="Consolas" w:cs="Consolas"/>
          <w:sz w:val="24"/>
        </w:rPr>
        <w:t xml:space="preserve">SELECT  </w:t>
      </w:r>
      <w:proofErr w:type="spellStart"/>
      <w:r w:rsidRPr="00D817F1">
        <w:rPr>
          <w:rFonts w:ascii="Consolas" w:hAnsi="Consolas" w:cs="Consolas"/>
          <w:sz w:val="24"/>
        </w:rPr>
        <w:t>E.EmployeeID</w:t>
      </w:r>
      <w:proofErr w:type="spellEnd"/>
      <w:proofErr w:type="gramEnd"/>
      <w:r w:rsidRPr="00D817F1">
        <w:rPr>
          <w:rFonts w:ascii="Consolas" w:hAnsi="Consolas" w:cs="Consolas"/>
          <w:sz w:val="24"/>
        </w:rPr>
        <w:t xml:space="preserve">, </w:t>
      </w:r>
      <w:proofErr w:type="spellStart"/>
      <w:r w:rsidRPr="00D817F1">
        <w:rPr>
          <w:rFonts w:ascii="Consolas" w:hAnsi="Consolas" w:cs="Consolas"/>
          <w:sz w:val="24"/>
        </w:rPr>
        <w:t>E.EmployeeName</w:t>
      </w:r>
      <w:proofErr w:type="spellEnd"/>
      <w:r w:rsidRPr="00D817F1">
        <w:rPr>
          <w:rFonts w:ascii="Consolas" w:hAnsi="Consolas" w:cs="Consolas"/>
          <w:sz w:val="24"/>
        </w:rPr>
        <w:t xml:space="preserve">, 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</w:t>
      </w:r>
      <w:proofErr w:type="gramStart"/>
      <w:r w:rsidRPr="00D817F1">
        <w:rPr>
          <w:rFonts w:ascii="Consolas" w:hAnsi="Consolas" w:cs="Consolas"/>
          <w:sz w:val="24"/>
        </w:rPr>
        <w:t>Count(</w:t>
      </w:r>
      <w:proofErr w:type="gramEnd"/>
      <w:r w:rsidRPr="00D817F1">
        <w:rPr>
          <w:rFonts w:ascii="Consolas" w:hAnsi="Consolas" w:cs="Consolas"/>
          <w:sz w:val="24"/>
        </w:rPr>
        <w:t>*) AS "Total Viewings"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>FROM    Employee E JOIN Property P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  ON </w:t>
      </w:r>
      <w:proofErr w:type="spellStart"/>
      <w:r w:rsidRPr="00D817F1">
        <w:rPr>
          <w:rFonts w:ascii="Consolas" w:hAnsi="Consolas" w:cs="Consolas"/>
          <w:sz w:val="24"/>
        </w:rPr>
        <w:t>E.EmployeeID</w:t>
      </w:r>
      <w:proofErr w:type="spellEnd"/>
      <w:r w:rsidRPr="00D817F1">
        <w:rPr>
          <w:rFonts w:ascii="Consolas" w:hAnsi="Consolas" w:cs="Consolas"/>
          <w:sz w:val="24"/>
        </w:rPr>
        <w:t xml:space="preserve"> = </w:t>
      </w:r>
      <w:proofErr w:type="spellStart"/>
      <w:r w:rsidRPr="00D817F1">
        <w:rPr>
          <w:rFonts w:ascii="Consolas" w:hAnsi="Consolas" w:cs="Consolas"/>
          <w:sz w:val="24"/>
        </w:rPr>
        <w:t>P.EmployeeID</w:t>
      </w:r>
      <w:proofErr w:type="spellEnd"/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JOIN Viewing V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  ON </w:t>
      </w:r>
      <w:proofErr w:type="spellStart"/>
      <w:r w:rsidRPr="00D817F1">
        <w:rPr>
          <w:rFonts w:ascii="Consolas" w:hAnsi="Consolas" w:cs="Consolas"/>
          <w:sz w:val="24"/>
        </w:rPr>
        <w:t>P.PropertyNo</w:t>
      </w:r>
      <w:proofErr w:type="spellEnd"/>
      <w:r w:rsidRPr="00D817F1">
        <w:rPr>
          <w:rFonts w:ascii="Consolas" w:hAnsi="Consolas" w:cs="Consolas"/>
          <w:sz w:val="24"/>
        </w:rPr>
        <w:t xml:space="preserve"> = </w:t>
      </w:r>
      <w:proofErr w:type="spellStart"/>
      <w:r w:rsidRPr="00D817F1">
        <w:rPr>
          <w:rFonts w:ascii="Consolas" w:hAnsi="Consolas" w:cs="Consolas"/>
          <w:sz w:val="24"/>
        </w:rPr>
        <w:t>V.PropertyNo</w:t>
      </w:r>
      <w:proofErr w:type="spellEnd"/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GROUP BY </w:t>
      </w:r>
      <w:proofErr w:type="spellStart"/>
      <w:r w:rsidRPr="00D817F1">
        <w:rPr>
          <w:rFonts w:ascii="Consolas" w:hAnsi="Consolas" w:cs="Consolas"/>
          <w:sz w:val="24"/>
        </w:rPr>
        <w:t>E.EmployeeID</w:t>
      </w:r>
      <w:proofErr w:type="spellEnd"/>
      <w:r w:rsidRPr="00D817F1">
        <w:rPr>
          <w:rFonts w:ascii="Consolas" w:hAnsi="Consolas" w:cs="Consolas"/>
          <w:sz w:val="24"/>
        </w:rPr>
        <w:t xml:space="preserve">, </w:t>
      </w:r>
      <w:proofErr w:type="spellStart"/>
      <w:r w:rsidRPr="00D817F1">
        <w:rPr>
          <w:rFonts w:ascii="Consolas" w:hAnsi="Consolas" w:cs="Consolas"/>
          <w:sz w:val="24"/>
        </w:rPr>
        <w:t>E.EmployeeName</w:t>
      </w:r>
      <w:proofErr w:type="spellEnd"/>
    </w:p>
    <w:p w:rsidR="00A50C46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HAVING   </w:t>
      </w:r>
      <w:proofErr w:type="gramStart"/>
      <w:r w:rsidRPr="00D817F1">
        <w:rPr>
          <w:rFonts w:ascii="Consolas" w:hAnsi="Consolas" w:cs="Consolas"/>
          <w:sz w:val="24"/>
        </w:rPr>
        <w:t>count(</w:t>
      </w:r>
      <w:proofErr w:type="gramEnd"/>
      <w:r w:rsidRPr="00D817F1">
        <w:rPr>
          <w:rFonts w:ascii="Consolas" w:hAnsi="Consolas" w:cs="Consolas"/>
          <w:sz w:val="24"/>
        </w:rPr>
        <w:t>*) &gt; 6;</w:t>
      </w:r>
    </w:p>
    <w:p w:rsidR="00A42081" w:rsidRDefault="00A42081" w:rsidP="00D817F1">
      <w:pPr>
        <w:ind w:left="720"/>
        <w:rPr>
          <w:rFonts w:ascii="Consolas" w:hAnsi="Consolas" w:cs="Consolas"/>
          <w:sz w:val="24"/>
        </w:rPr>
      </w:pPr>
    </w:p>
    <w:p w:rsidR="00A42081" w:rsidRPr="00D817F1" w:rsidRDefault="00A42081" w:rsidP="00D817F1">
      <w:pPr>
        <w:ind w:left="720"/>
        <w:rPr>
          <w:rFonts w:ascii="Consolas" w:hAnsi="Consolas" w:cs="Consolas"/>
          <w:sz w:val="24"/>
        </w:rPr>
      </w:pPr>
    </w:p>
    <w:p w:rsidR="00D40704" w:rsidRDefault="00D40704" w:rsidP="00D817F1">
      <w:pPr>
        <w:ind w:left="720"/>
        <w:rPr>
          <w:sz w:val="24"/>
        </w:rPr>
      </w:pPr>
    </w:p>
    <w:p w:rsidR="00A86FAA" w:rsidRDefault="00A86FAA" w:rsidP="001B68A9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List the owner number and name of the property ow</w:t>
      </w:r>
      <w:r w:rsidR="00F71677">
        <w:rPr>
          <w:sz w:val="24"/>
        </w:rPr>
        <w:t>ners who have listed ‘Flat’ located in the city ‘KLN’ BUT HAVE NOT listed ‘Flat’ located in the city ‘HK’.</w:t>
      </w:r>
      <w:r w:rsidRPr="001B68A9">
        <w:rPr>
          <w:sz w:val="24"/>
        </w:rPr>
        <w:t xml:space="preserve"> </w:t>
      </w:r>
    </w:p>
    <w:p w:rsidR="000C6E9D" w:rsidRDefault="000C6E9D" w:rsidP="000C6E9D">
      <w:pPr>
        <w:ind w:left="720"/>
        <w:rPr>
          <w:rFonts w:ascii="Consolas" w:hAnsi="Consolas" w:cs="Consolas"/>
          <w:sz w:val="24"/>
        </w:rPr>
      </w:pPr>
    </w:p>
    <w:p w:rsidR="00B01C8E" w:rsidRDefault="00B01C8E" w:rsidP="000C6E9D">
      <w:pPr>
        <w:ind w:left="720"/>
        <w:rPr>
          <w:rFonts w:ascii="Consolas" w:hAnsi="Consolas" w:cs="Consolas"/>
          <w:sz w:val="24"/>
        </w:rPr>
      </w:pPr>
      <w:r w:rsidRPr="00B01C8E">
        <w:rPr>
          <w:rFonts w:ascii="Consolas" w:hAnsi="Consolas" w:cs="Consolas"/>
          <w:noProof/>
          <w:sz w:val="24"/>
        </w:rPr>
        <w:drawing>
          <wp:inline distT="0" distB="0" distL="0" distR="0" wp14:anchorId="00A1BD43" wp14:editId="5FE0AD60">
            <wp:extent cx="1905000" cy="37997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858" cy="4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8E" w:rsidRDefault="00B01C8E" w:rsidP="000C6E9D">
      <w:pPr>
        <w:ind w:left="720"/>
        <w:rPr>
          <w:rFonts w:ascii="Consolas" w:hAnsi="Consolas" w:cs="Consolas"/>
          <w:sz w:val="24"/>
        </w:rPr>
      </w:pPr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SELECT   </w:t>
      </w:r>
      <w:proofErr w:type="spellStart"/>
      <w:r w:rsidRPr="000C6E9D">
        <w:rPr>
          <w:rFonts w:ascii="Consolas" w:hAnsi="Consolas" w:cs="Consolas"/>
          <w:sz w:val="24"/>
        </w:rPr>
        <w:t>PO.OwnerNo</w:t>
      </w:r>
      <w:proofErr w:type="spellEnd"/>
      <w:r w:rsidRPr="000C6E9D">
        <w:rPr>
          <w:rFonts w:ascii="Consolas" w:hAnsi="Consolas" w:cs="Consolas"/>
          <w:sz w:val="24"/>
        </w:rPr>
        <w:t xml:space="preserve">, </w:t>
      </w:r>
      <w:proofErr w:type="spellStart"/>
      <w:r w:rsidRPr="000C6E9D">
        <w:rPr>
          <w:rFonts w:ascii="Consolas" w:hAnsi="Consolas" w:cs="Consolas"/>
          <w:sz w:val="24"/>
        </w:rPr>
        <w:t>PO.OwnerName</w:t>
      </w:r>
      <w:proofErr w:type="spellEnd"/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FROM     Property P JOIN </w:t>
      </w:r>
      <w:proofErr w:type="spellStart"/>
      <w:r w:rsidRPr="000C6E9D">
        <w:rPr>
          <w:rFonts w:ascii="Consolas" w:hAnsi="Consolas" w:cs="Consolas"/>
          <w:sz w:val="24"/>
        </w:rPr>
        <w:t>PropertyOwner</w:t>
      </w:r>
      <w:proofErr w:type="spellEnd"/>
      <w:r w:rsidRPr="000C6E9D">
        <w:rPr>
          <w:rFonts w:ascii="Consolas" w:hAnsi="Consolas" w:cs="Consolas"/>
          <w:sz w:val="24"/>
        </w:rPr>
        <w:t xml:space="preserve"> PO</w:t>
      </w:r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           ON </w:t>
      </w:r>
      <w:proofErr w:type="spellStart"/>
      <w:r w:rsidRPr="000C6E9D">
        <w:rPr>
          <w:rFonts w:ascii="Consolas" w:hAnsi="Consolas" w:cs="Consolas"/>
          <w:sz w:val="24"/>
        </w:rPr>
        <w:t>P.OwnerNo</w:t>
      </w:r>
      <w:proofErr w:type="spellEnd"/>
      <w:r w:rsidRPr="000C6E9D">
        <w:rPr>
          <w:rFonts w:ascii="Consolas" w:hAnsi="Consolas" w:cs="Consolas"/>
          <w:sz w:val="24"/>
        </w:rPr>
        <w:t xml:space="preserve"> = </w:t>
      </w:r>
      <w:proofErr w:type="spellStart"/>
      <w:r w:rsidRPr="000C6E9D">
        <w:rPr>
          <w:rFonts w:ascii="Consolas" w:hAnsi="Consolas" w:cs="Consolas"/>
          <w:sz w:val="24"/>
        </w:rPr>
        <w:t>PO.OwnerNo</w:t>
      </w:r>
      <w:proofErr w:type="spellEnd"/>
    </w:p>
    <w:p w:rsidR="000C6E9D" w:rsidRPr="000C6E9D" w:rsidRDefault="00B01C8E" w:rsidP="000C6E9D">
      <w:pPr>
        <w:ind w:left="72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WHERE    Type = 'Flat' AND </w:t>
      </w:r>
      <w:proofErr w:type="spellStart"/>
      <w:r>
        <w:rPr>
          <w:rFonts w:ascii="Consolas" w:hAnsi="Consolas" w:cs="Consolas"/>
          <w:sz w:val="24"/>
        </w:rPr>
        <w:t>PropertyCity</w:t>
      </w:r>
      <w:proofErr w:type="spellEnd"/>
      <w:r>
        <w:rPr>
          <w:rFonts w:ascii="Consolas" w:hAnsi="Consolas" w:cs="Consolas"/>
          <w:sz w:val="24"/>
        </w:rPr>
        <w:t xml:space="preserve"> ='KLN</w:t>
      </w:r>
      <w:r w:rsidR="000C6E9D" w:rsidRPr="000C6E9D">
        <w:rPr>
          <w:rFonts w:ascii="Consolas" w:hAnsi="Consolas" w:cs="Consolas"/>
          <w:sz w:val="24"/>
        </w:rPr>
        <w:t>'</w:t>
      </w:r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>EXCEPT</w:t>
      </w:r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SELECT   </w:t>
      </w:r>
      <w:proofErr w:type="spellStart"/>
      <w:r w:rsidRPr="000C6E9D">
        <w:rPr>
          <w:rFonts w:ascii="Consolas" w:hAnsi="Consolas" w:cs="Consolas"/>
          <w:sz w:val="24"/>
        </w:rPr>
        <w:t>PO.OwnerNo</w:t>
      </w:r>
      <w:proofErr w:type="spellEnd"/>
      <w:r w:rsidRPr="000C6E9D">
        <w:rPr>
          <w:rFonts w:ascii="Consolas" w:hAnsi="Consolas" w:cs="Consolas"/>
          <w:sz w:val="24"/>
        </w:rPr>
        <w:t xml:space="preserve">, </w:t>
      </w:r>
      <w:proofErr w:type="spellStart"/>
      <w:r w:rsidRPr="000C6E9D">
        <w:rPr>
          <w:rFonts w:ascii="Consolas" w:hAnsi="Consolas" w:cs="Consolas"/>
          <w:sz w:val="24"/>
        </w:rPr>
        <w:t>PO.OwnerName</w:t>
      </w:r>
      <w:proofErr w:type="spellEnd"/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FROM     Property P JOIN </w:t>
      </w:r>
      <w:proofErr w:type="spellStart"/>
      <w:r w:rsidRPr="000C6E9D">
        <w:rPr>
          <w:rFonts w:ascii="Consolas" w:hAnsi="Consolas" w:cs="Consolas"/>
          <w:sz w:val="24"/>
        </w:rPr>
        <w:t>PropertyOwner</w:t>
      </w:r>
      <w:proofErr w:type="spellEnd"/>
      <w:r w:rsidRPr="000C6E9D">
        <w:rPr>
          <w:rFonts w:ascii="Consolas" w:hAnsi="Consolas" w:cs="Consolas"/>
          <w:sz w:val="24"/>
        </w:rPr>
        <w:t xml:space="preserve"> PO</w:t>
      </w:r>
    </w:p>
    <w:p w:rsidR="000C6E9D" w:rsidRPr="000C6E9D" w:rsidRDefault="000C6E9D" w:rsidP="000C6E9D">
      <w:pPr>
        <w:ind w:left="720"/>
        <w:rPr>
          <w:rFonts w:ascii="Consolas" w:hAnsi="Consolas" w:cs="Consolas"/>
          <w:sz w:val="24"/>
        </w:rPr>
      </w:pPr>
      <w:r w:rsidRPr="000C6E9D">
        <w:rPr>
          <w:rFonts w:ascii="Consolas" w:hAnsi="Consolas" w:cs="Consolas"/>
          <w:sz w:val="24"/>
        </w:rPr>
        <w:t xml:space="preserve">           ON </w:t>
      </w:r>
      <w:proofErr w:type="spellStart"/>
      <w:r w:rsidRPr="000C6E9D">
        <w:rPr>
          <w:rFonts w:ascii="Consolas" w:hAnsi="Consolas" w:cs="Consolas"/>
          <w:sz w:val="24"/>
        </w:rPr>
        <w:t>P.OwnerNo</w:t>
      </w:r>
      <w:proofErr w:type="spellEnd"/>
      <w:r w:rsidRPr="000C6E9D">
        <w:rPr>
          <w:rFonts w:ascii="Consolas" w:hAnsi="Consolas" w:cs="Consolas"/>
          <w:sz w:val="24"/>
        </w:rPr>
        <w:t xml:space="preserve"> = </w:t>
      </w:r>
      <w:proofErr w:type="spellStart"/>
      <w:r w:rsidRPr="000C6E9D">
        <w:rPr>
          <w:rFonts w:ascii="Consolas" w:hAnsi="Consolas" w:cs="Consolas"/>
          <w:sz w:val="24"/>
        </w:rPr>
        <w:t>PO.OwnerNo</w:t>
      </w:r>
      <w:proofErr w:type="spellEnd"/>
    </w:p>
    <w:p w:rsidR="000C6E9D" w:rsidRDefault="00B01C8E" w:rsidP="000C6E9D">
      <w:pPr>
        <w:ind w:left="72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WHERE    </w:t>
      </w:r>
      <w:r w:rsidR="000C6E9D" w:rsidRPr="000C6E9D">
        <w:rPr>
          <w:rFonts w:ascii="Consolas" w:hAnsi="Consolas" w:cs="Consolas"/>
          <w:sz w:val="24"/>
        </w:rPr>
        <w:t>Type</w:t>
      </w:r>
      <w:r>
        <w:rPr>
          <w:rFonts w:ascii="Consolas" w:hAnsi="Consolas" w:cs="Consolas"/>
          <w:sz w:val="24"/>
        </w:rPr>
        <w:t xml:space="preserve"> = 'F</w:t>
      </w:r>
      <w:r w:rsidR="000C6E9D" w:rsidRPr="000C6E9D">
        <w:rPr>
          <w:rFonts w:ascii="Consolas" w:hAnsi="Consolas" w:cs="Consolas"/>
          <w:sz w:val="24"/>
        </w:rPr>
        <w:t>l</w:t>
      </w:r>
      <w:r>
        <w:rPr>
          <w:rFonts w:ascii="Consolas" w:hAnsi="Consolas" w:cs="Consolas"/>
          <w:sz w:val="24"/>
        </w:rPr>
        <w:t xml:space="preserve">at' AND </w:t>
      </w:r>
      <w:proofErr w:type="spellStart"/>
      <w:r>
        <w:rPr>
          <w:rFonts w:ascii="Consolas" w:hAnsi="Consolas" w:cs="Consolas"/>
          <w:sz w:val="24"/>
        </w:rPr>
        <w:t>PropertyCity</w:t>
      </w:r>
      <w:proofErr w:type="spellEnd"/>
      <w:r>
        <w:rPr>
          <w:rFonts w:ascii="Consolas" w:hAnsi="Consolas" w:cs="Consolas"/>
          <w:sz w:val="24"/>
        </w:rPr>
        <w:t xml:space="preserve"> =</w:t>
      </w:r>
      <w:proofErr w:type="gramStart"/>
      <w:r>
        <w:rPr>
          <w:rFonts w:ascii="Consolas" w:hAnsi="Consolas" w:cs="Consolas"/>
          <w:sz w:val="24"/>
        </w:rPr>
        <w:t>'HK</w:t>
      </w:r>
      <w:r w:rsidR="000C6E9D" w:rsidRPr="000C6E9D">
        <w:rPr>
          <w:rFonts w:ascii="Consolas" w:hAnsi="Consolas" w:cs="Consolas"/>
          <w:sz w:val="24"/>
        </w:rPr>
        <w:t>' ;</w:t>
      </w:r>
      <w:proofErr w:type="gramEnd"/>
    </w:p>
    <w:p w:rsidR="00A42081" w:rsidRPr="000C6E9D" w:rsidRDefault="00A42081" w:rsidP="000C6E9D">
      <w:pPr>
        <w:ind w:left="720"/>
        <w:rPr>
          <w:rFonts w:ascii="Consolas" w:hAnsi="Consolas" w:cs="Consolas"/>
          <w:sz w:val="24"/>
        </w:rPr>
      </w:pPr>
    </w:p>
    <w:p w:rsidR="00A42081" w:rsidRDefault="00A42081">
      <w:pPr>
        <w:rPr>
          <w:sz w:val="24"/>
        </w:rPr>
      </w:pPr>
      <w:r>
        <w:rPr>
          <w:sz w:val="24"/>
        </w:rPr>
        <w:br w:type="page"/>
      </w:r>
    </w:p>
    <w:p w:rsidR="00AC67D5" w:rsidRDefault="00AC67D5" w:rsidP="00A50C46">
      <w:pPr>
        <w:rPr>
          <w:sz w:val="24"/>
        </w:rPr>
      </w:pPr>
    </w:p>
    <w:p w:rsidR="00A42081" w:rsidRDefault="00A42081" w:rsidP="00AC67D5">
      <w:pPr>
        <w:ind w:left="720"/>
        <w:rPr>
          <w:sz w:val="24"/>
        </w:rPr>
      </w:pPr>
    </w:p>
    <w:p w:rsidR="001B68A9" w:rsidRDefault="00AC67D5" w:rsidP="00A86FA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</w:t>
      </w:r>
      <w:r w:rsidR="006203F2">
        <w:rPr>
          <w:sz w:val="24"/>
        </w:rPr>
        <w:t xml:space="preserve">the </w:t>
      </w:r>
      <w:r w:rsidR="001B68A9">
        <w:rPr>
          <w:sz w:val="24"/>
        </w:rPr>
        <w:t xml:space="preserve">property number, </w:t>
      </w:r>
      <w:proofErr w:type="spellStart"/>
      <w:r w:rsidR="001B68A9">
        <w:rPr>
          <w:sz w:val="24"/>
        </w:rPr>
        <w:t>ownerno</w:t>
      </w:r>
      <w:proofErr w:type="spellEnd"/>
      <w:r w:rsidR="001B68A9">
        <w:rPr>
          <w:sz w:val="24"/>
        </w:rPr>
        <w:t xml:space="preserve">, monthly rental, and the name of the ‘in-charge’ employee for those property having a monthly rental less than the average of the monthly rental of </w:t>
      </w:r>
      <w:r w:rsidR="0019041B">
        <w:rPr>
          <w:sz w:val="24"/>
        </w:rPr>
        <w:t xml:space="preserve">all </w:t>
      </w:r>
      <w:r w:rsidR="001B68A9">
        <w:rPr>
          <w:sz w:val="24"/>
        </w:rPr>
        <w:t>the properties.</w:t>
      </w:r>
    </w:p>
    <w:p w:rsidR="00051291" w:rsidRDefault="00051291" w:rsidP="00051291">
      <w:pPr>
        <w:ind w:left="720"/>
        <w:rPr>
          <w:sz w:val="24"/>
        </w:rPr>
      </w:pPr>
    </w:p>
    <w:p w:rsidR="00C72AA9" w:rsidRDefault="00C72AA9" w:rsidP="00051291">
      <w:pPr>
        <w:ind w:left="720"/>
        <w:rPr>
          <w:rFonts w:ascii="Consolas" w:hAnsi="Consolas" w:cs="Consolas"/>
          <w:sz w:val="24"/>
        </w:rPr>
      </w:pPr>
      <w:r w:rsidRPr="00C72AA9">
        <w:rPr>
          <w:rFonts w:ascii="Consolas" w:hAnsi="Consolas" w:cs="Consolas"/>
          <w:noProof/>
          <w:sz w:val="24"/>
        </w:rPr>
        <w:drawing>
          <wp:inline distT="0" distB="0" distL="0" distR="0" wp14:anchorId="5B74E306" wp14:editId="74986211">
            <wp:extent cx="2997200" cy="784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73" cy="8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A9" w:rsidRDefault="00C72AA9" w:rsidP="00051291">
      <w:pPr>
        <w:ind w:left="720"/>
        <w:rPr>
          <w:rFonts w:ascii="Consolas" w:hAnsi="Consolas" w:cs="Consolas"/>
          <w:sz w:val="24"/>
        </w:rPr>
      </w:pP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 xml:space="preserve">SELECT   </w:t>
      </w:r>
      <w:proofErr w:type="spellStart"/>
      <w:r w:rsidRPr="00051291">
        <w:rPr>
          <w:rFonts w:ascii="Consolas" w:hAnsi="Consolas" w:cs="Consolas"/>
          <w:sz w:val="24"/>
        </w:rPr>
        <w:t>P.PropertyNo</w:t>
      </w:r>
      <w:proofErr w:type="spellEnd"/>
      <w:r w:rsidRPr="00051291">
        <w:rPr>
          <w:rFonts w:ascii="Consolas" w:hAnsi="Consolas" w:cs="Consolas"/>
          <w:sz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</w:rPr>
        <w:t>P.OwnerNo</w:t>
      </w:r>
      <w:proofErr w:type="spellEnd"/>
      <w:r w:rsidRPr="00051291">
        <w:rPr>
          <w:rFonts w:ascii="Consolas" w:hAnsi="Consolas" w:cs="Consolas"/>
          <w:sz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</w:rPr>
        <w:t>P.MonthlyRental</w:t>
      </w:r>
      <w:proofErr w:type="spellEnd"/>
      <w:r w:rsidRPr="00051291">
        <w:rPr>
          <w:rFonts w:ascii="Consolas" w:hAnsi="Consolas" w:cs="Consolas"/>
          <w:sz w:val="24"/>
        </w:rPr>
        <w:t>,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 xml:space="preserve">         </w:t>
      </w:r>
      <w:proofErr w:type="spellStart"/>
      <w:r w:rsidRPr="00051291">
        <w:rPr>
          <w:rFonts w:ascii="Consolas" w:hAnsi="Consolas" w:cs="Consolas"/>
          <w:sz w:val="24"/>
        </w:rPr>
        <w:t>E.EmployeeName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>FROM     Property P JOIN Employee E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 xml:space="preserve">           ON </w:t>
      </w:r>
      <w:proofErr w:type="spellStart"/>
      <w:r w:rsidRPr="00051291">
        <w:rPr>
          <w:rFonts w:ascii="Consolas" w:hAnsi="Consolas" w:cs="Consolas"/>
          <w:sz w:val="24"/>
        </w:rPr>
        <w:t>P.EmployeeID</w:t>
      </w:r>
      <w:proofErr w:type="spellEnd"/>
      <w:r w:rsidRPr="00051291">
        <w:rPr>
          <w:rFonts w:ascii="Consolas" w:hAnsi="Consolas" w:cs="Consolas"/>
          <w:sz w:val="24"/>
        </w:rPr>
        <w:t xml:space="preserve"> = </w:t>
      </w:r>
      <w:proofErr w:type="spellStart"/>
      <w:r w:rsidRPr="00051291">
        <w:rPr>
          <w:rFonts w:ascii="Consolas" w:hAnsi="Consolas" w:cs="Consolas"/>
          <w:sz w:val="24"/>
        </w:rPr>
        <w:t>E.EmployeeID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 xml:space="preserve">WHERE    </w:t>
      </w:r>
      <w:proofErr w:type="spellStart"/>
      <w:r w:rsidRPr="00051291">
        <w:rPr>
          <w:rFonts w:ascii="Consolas" w:hAnsi="Consolas" w:cs="Consolas"/>
          <w:sz w:val="24"/>
        </w:rPr>
        <w:t>P.MonthlyRental</w:t>
      </w:r>
      <w:proofErr w:type="spellEnd"/>
      <w:r w:rsidRPr="00051291">
        <w:rPr>
          <w:rFonts w:ascii="Consolas" w:hAnsi="Consolas" w:cs="Consolas"/>
          <w:sz w:val="24"/>
        </w:rPr>
        <w:t xml:space="preserve"> &lt; (</w:t>
      </w:r>
      <w:proofErr w:type="gramStart"/>
      <w:r w:rsidRPr="00051291">
        <w:rPr>
          <w:rFonts w:ascii="Consolas" w:hAnsi="Consolas" w:cs="Consolas"/>
          <w:sz w:val="24"/>
        </w:rPr>
        <w:t>SELECT  AVG</w:t>
      </w:r>
      <w:proofErr w:type="gramEnd"/>
      <w:r w:rsidRPr="00051291">
        <w:rPr>
          <w:rFonts w:ascii="Consolas" w:hAnsi="Consolas" w:cs="Consolas"/>
          <w:sz w:val="24"/>
        </w:rPr>
        <w:t>(</w:t>
      </w:r>
      <w:proofErr w:type="spellStart"/>
      <w:r w:rsidRPr="00051291">
        <w:rPr>
          <w:rFonts w:ascii="Consolas" w:hAnsi="Consolas" w:cs="Consolas"/>
          <w:sz w:val="24"/>
        </w:rPr>
        <w:t>MonthlyRental</w:t>
      </w:r>
      <w:proofErr w:type="spellEnd"/>
      <w:r w:rsidRPr="00051291">
        <w:rPr>
          <w:rFonts w:ascii="Consolas" w:hAnsi="Consolas" w:cs="Consolas"/>
          <w:sz w:val="24"/>
        </w:rPr>
        <w:t>)</w:t>
      </w:r>
    </w:p>
    <w:p w:rsidR="00051291" w:rsidRDefault="00051291" w:rsidP="00051291">
      <w:pPr>
        <w:ind w:left="720"/>
        <w:rPr>
          <w:rFonts w:ascii="Consolas" w:hAnsi="Consolas" w:cs="Consolas"/>
          <w:sz w:val="24"/>
        </w:rPr>
      </w:pPr>
      <w:r w:rsidRPr="00051291">
        <w:rPr>
          <w:rFonts w:ascii="Consolas" w:hAnsi="Consolas" w:cs="Consolas"/>
          <w:sz w:val="24"/>
        </w:rPr>
        <w:t xml:space="preserve">                            FROM    Property          );</w:t>
      </w:r>
    </w:p>
    <w:p w:rsidR="00A42081" w:rsidRPr="00051291" w:rsidRDefault="00A42081" w:rsidP="00051291">
      <w:pPr>
        <w:ind w:left="720"/>
        <w:rPr>
          <w:rFonts w:ascii="Consolas" w:hAnsi="Consolas" w:cs="Consolas"/>
          <w:sz w:val="24"/>
        </w:rPr>
      </w:pPr>
    </w:p>
    <w:p w:rsidR="001B68A9" w:rsidRDefault="001B68A9" w:rsidP="001B68A9">
      <w:pPr>
        <w:pStyle w:val="ListParagraph"/>
        <w:rPr>
          <w:sz w:val="24"/>
        </w:rPr>
      </w:pPr>
    </w:p>
    <w:p w:rsidR="00A42081" w:rsidRDefault="00A42081" w:rsidP="001B68A9">
      <w:pPr>
        <w:pStyle w:val="ListParagraph"/>
        <w:rPr>
          <w:sz w:val="24"/>
        </w:rPr>
      </w:pPr>
    </w:p>
    <w:p w:rsidR="003F4661" w:rsidRDefault="001B68A9" w:rsidP="003F4661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 </w:t>
      </w:r>
      <w:r w:rsidR="00B301A6">
        <w:rPr>
          <w:sz w:val="24"/>
        </w:rPr>
        <w:t xml:space="preserve">For properties that have viewing, list the property no, </w:t>
      </w:r>
      <w:proofErr w:type="gramStart"/>
      <w:r w:rsidR="00B301A6">
        <w:rPr>
          <w:sz w:val="24"/>
        </w:rPr>
        <w:t>property street</w:t>
      </w:r>
      <w:proofErr w:type="gramEnd"/>
      <w:r w:rsidR="00B301A6">
        <w:rPr>
          <w:sz w:val="24"/>
        </w:rPr>
        <w:t xml:space="preserve">, and the number of viewings it has. Only list those properties that have the number of viewings that is more than </w:t>
      </w:r>
      <w:r w:rsidR="00051BA7">
        <w:rPr>
          <w:sz w:val="24"/>
        </w:rPr>
        <w:t xml:space="preserve">number of viewings of the property with </w:t>
      </w:r>
      <w:proofErr w:type="spellStart"/>
      <w:r w:rsidR="00051BA7">
        <w:rPr>
          <w:sz w:val="24"/>
        </w:rPr>
        <w:t>propertyno</w:t>
      </w:r>
      <w:proofErr w:type="spellEnd"/>
      <w:r w:rsidR="00051BA7">
        <w:rPr>
          <w:sz w:val="24"/>
        </w:rPr>
        <w:t xml:space="preserve"> = 4</w:t>
      </w:r>
      <w:r w:rsidR="00B301A6">
        <w:rPr>
          <w:sz w:val="24"/>
        </w:rPr>
        <w:t>.</w:t>
      </w:r>
    </w:p>
    <w:p w:rsidR="003F4661" w:rsidRPr="003F4661" w:rsidRDefault="003F4661" w:rsidP="003F4661">
      <w:pPr>
        <w:ind w:left="720"/>
        <w:rPr>
          <w:sz w:val="24"/>
        </w:rPr>
      </w:pPr>
    </w:p>
    <w:p w:rsidR="003F4661" w:rsidRDefault="00C72AA9" w:rsidP="003F4661">
      <w:pPr>
        <w:ind w:left="720"/>
        <w:rPr>
          <w:sz w:val="24"/>
        </w:rPr>
      </w:pPr>
      <w:r w:rsidRPr="00C72AA9">
        <w:rPr>
          <w:rFonts w:ascii="Lucida Console" w:hAnsi="Lucida Console"/>
          <w:noProof/>
          <w:szCs w:val="22"/>
        </w:rPr>
        <w:drawing>
          <wp:inline distT="0" distB="0" distL="0" distR="0" wp14:anchorId="2DB93C17" wp14:editId="43EAAB88">
            <wp:extent cx="2438400" cy="56332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740" cy="5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A9" w:rsidRDefault="00C72AA9" w:rsidP="00D817F1">
      <w:pPr>
        <w:ind w:left="720"/>
        <w:rPr>
          <w:rFonts w:ascii="Consolas" w:hAnsi="Consolas" w:cs="Consolas"/>
          <w:sz w:val="24"/>
        </w:rPr>
      </w:pP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SELECT  </w:t>
      </w:r>
      <w:r>
        <w:rPr>
          <w:rFonts w:ascii="Consolas" w:hAnsi="Consolas" w:cs="Consolas"/>
          <w:sz w:val="24"/>
        </w:rPr>
        <w:t xml:space="preserve"> </w:t>
      </w:r>
      <w:proofErr w:type="spellStart"/>
      <w:r w:rsidRPr="00D817F1">
        <w:rPr>
          <w:rFonts w:ascii="Consolas" w:hAnsi="Consolas" w:cs="Consolas"/>
          <w:sz w:val="24"/>
        </w:rPr>
        <w:t>P.PropertyNo</w:t>
      </w:r>
      <w:proofErr w:type="spellEnd"/>
      <w:r w:rsidRPr="00D817F1">
        <w:rPr>
          <w:rFonts w:ascii="Consolas" w:hAnsi="Consolas" w:cs="Consolas"/>
          <w:sz w:val="24"/>
        </w:rPr>
        <w:t xml:space="preserve">, </w:t>
      </w:r>
      <w:proofErr w:type="spellStart"/>
      <w:r w:rsidRPr="00D817F1">
        <w:rPr>
          <w:rFonts w:ascii="Consolas" w:hAnsi="Consolas" w:cs="Consolas"/>
          <w:sz w:val="24"/>
        </w:rPr>
        <w:t>P.PropertyStreet</w:t>
      </w:r>
      <w:proofErr w:type="spellEnd"/>
      <w:r w:rsidRPr="00D817F1">
        <w:rPr>
          <w:rFonts w:ascii="Consolas" w:hAnsi="Consolas" w:cs="Consolas"/>
          <w:sz w:val="24"/>
        </w:rPr>
        <w:t xml:space="preserve">, 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</w:t>
      </w:r>
      <w:r>
        <w:rPr>
          <w:rFonts w:ascii="Consolas" w:hAnsi="Consolas" w:cs="Consolas"/>
          <w:sz w:val="24"/>
        </w:rPr>
        <w:t xml:space="preserve"> </w:t>
      </w:r>
      <w:proofErr w:type="gramStart"/>
      <w:r w:rsidR="003435EA">
        <w:rPr>
          <w:rFonts w:ascii="Consolas" w:hAnsi="Consolas" w:cs="Consolas"/>
          <w:sz w:val="24"/>
        </w:rPr>
        <w:t>COUNT</w:t>
      </w:r>
      <w:r w:rsidRPr="00D817F1">
        <w:rPr>
          <w:rFonts w:ascii="Consolas" w:hAnsi="Consolas" w:cs="Consolas"/>
          <w:sz w:val="24"/>
        </w:rPr>
        <w:t>(</w:t>
      </w:r>
      <w:proofErr w:type="gramEnd"/>
      <w:r w:rsidRPr="00D817F1">
        <w:rPr>
          <w:rFonts w:ascii="Consolas" w:hAnsi="Consolas" w:cs="Consolas"/>
          <w:sz w:val="24"/>
        </w:rPr>
        <w:t>*) AS "Number of Viewings"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FROM    </w:t>
      </w:r>
      <w:r>
        <w:rPr>
          <w:rFonts w:ascii="Consolas" w:hAnsi="Consolas" w:cs="Consolas"/>
          <w:sz w:val="24"/>
        </w:rPr>
        <w:t xml:space="preserve"> </w:t>
      </w:r>
      <w:r w:rsidRPr="00D817F1">
        <w:rPr>
          <w:rFonts w:ascii="Consolas" w:hAnsi="Consolas" w:cs="Consolas"/>
          <w:sz w:val="24"/>
        </w:rPr>
        <w:t>Viewing V JOIN Property P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  </w:t>
      </w:r>
      <w:r>
        <w:rPr>
          <w:rFonts w:ascii="Consolas" w:hAnsi="Consolas" w:cs="Consolas"/>
          <w:sz w:val="24"/>
        </w:rPr>
        <w:t xml:space="preserve"> </w:t>
      </w:r>
      <w:r w:rsidRPr="00D817F1">
        <w:rPr>
          <w:rFonts w:ascii="Consolas" w:hAnsi="Consolas" w:cs="Consolas"/>
          <w:sz w:val="24"/>
        </w:rPr>
        <w:t xml:space="preserve">ON </w:t>
      </w:r>
      <w:proofErr w:type="spellStart"/>
      <w:r w:rsidRPr="00D817F1">
        <w:rPr>
          <w:rFonts w:ascii="Consolas" w:hAnsi="Consolas" w:cs="Consolas"/>
          <w:sz w:val="24"/>
        </w:rPr>
        <w:t>P.PropertyNo</w:t>
      </w:r>
      <w:proofErr w:type="spellEnd"/>
      <w:r w:rsidRPr="00D817F1">
        <w:rPr>
          <w:rFonts w:ascii="Consolas" w:hAnsi="Consolas" w:cs="Consolas"/>
          <w:sz w:val="24"/>
        </w:rPr>
        <w:t xml:space="preserve"> = </w:t>
      </w:r>
      <w:proofErr w:type="spellStart"/>
      <w:r w:rsidRPr="00D817F1">
        <w:rPr>
          <w:rFonts w:ascii="Consolas" w:hAnsi="Consolas" w:cs="Consolas"/>
          <w:sz w:val="24"/>
        </w:rPr>
        <w:t>V.PropertyNo</w:t>
      </w:r>
      <w:proofErr w:type="spellEnd"/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GROUP BY </w:t>
      </w:r>
      <w:proofErr w:type="spellStart"/>
      <w:r w:rsidRPr="00D817F1">
        <w:rPr>
          <w:rFonts w:ascii="Consolas" w:hAnsi="Consolas" w:cs="Consolas"/>
          <w:sz w:val="24"/>
        </w:rPr>
        <w:t>P.PropertyNo</w:t>
      </w:r>
      <w:proofErr w:type="spellEnd"/>
      <w:r w:rsidRPr="00D817F1">
        <w:rPr>
          <w:rFonts w:ascii="Consolas" w:hAnsi="Consolas" w:cs="Consolas"/>
          <w:sz w:val="24"/>
        </w:rPr>
        <w:t xml:space="preserve">, </w:t>
      </w:r>
      <w:proofErr w:type="spellStart"/>
      <w:r w:rsidRPr="00D817F1">
        <w:rPr>
          <w:rFonts w:ascii="Consolas" w:hAnsi="Consolas" w:cs="Consolas"/>
          <w:sz w:val="24"/>
        </w:rPr>
        <w:t>P.PropertyStreet</w:t>
      </w:r>
      <w:proofErr w:type="spellEnd"/>
      <w:r w:rsidRPr="00D817F1">
        <w:rPr>
          <w:rFonts w:ascii="Consolas" w:hAnsi="Consolas" w:cs="Consolas"/>
          <w:sz w:val="24"/>
        </w:rPr>
        <w:t xml:space="preserve"> </w:t>
      </w:r>
    </w:p>
    <w:p w:rsidR="00D817F1" w:rsidRPr="00D817F1" w:rsidRDefault="003435EA" w:rsidP="00D817F1">
      <w:pPr>
        <w:ind w:left="72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HAVING   </w:t>
      </w:r>
      <w:proofErr w:type="gramStart"/>
      <w:r>
        <w:rPr>
          <w:rFonts w:ascii="Consolas" w:hAnsi="Consolas" w:cs="Consolas"/>
          <w:sz w:val="24"/>
        </w:rPr>
        <w:t>COUNT</w:t>
      </w:r>
      <w:r w:rsidR="00D817F1" w:rsidRPr="00D817F1">
        <w:rPr>
          <w:rFonts w:ascii="Consolas" w:hAnsi="Consolas" w:cs="Consolas"/>
          <w:sz w:val="24"/>
        </w:rPr>
        <w:t>(</w:t>
      </w:r>
      <w:proofErr w:type="gramEnd"/>
      <w:r w:rsidR="00D817F1" w:rsidRPr="00D817F1">
        <w:rPr>
          <w:rFonts w:ascii="Consolas" w:hAnsi="Consolas" w:cs="Consolas"/>
          <w:sz w:val="24"/>
        </w:rPr>
        <w:t xml:space="preserve">*) &gt; (SELECT   </w:t>
      </w:r>
      <w:r>
        <w:rPr>
          <w:rFonts w:ascii="Consolas" w:hAnsi="Consolas" w:cs="Consolas"/>
          <w:sz w:val="24"/>
        </w:rPr>
        <w:t>COUNT</w:t>
      </w:r>
      <w:r w:rsidR="00BF1565">
        <w:rPr>
          <w:rFonts w:ascii="Consolas" w:hAnsi="Consolas" w:cs="Consolas"/>
          <w:sz w:val="24"/>
        </w:rPr>
        <w:t>(</w:t>
      </w:r>
      <w:proofErr w:type="spellStart"/>
      <w:r w:rsidR="00BF1565">
        <w:rPr>
          <w:rFonts w:ascii="Consolas" w:hAnsi="Consolas" w:cs="Consolas"/>
          <w:sz w:val="24"/>
        </w:rPr>
        <w:t>ViewingNo</w:t>
      </w:r>
      <w:proofErr w:type="spellEnd"/>
      <w:r w:rsidR="00D817F1" w:rsidRPr="00D817F1">
        <w:rPr>
          <w:rFonts w:ascii="Consolas" w:hAnsi="Consolas" w:cs="Consolas"/>
          <w:sz w:val="24"/>
        </w:rPr>
        <w:t>)</w:t>
      </w:r>
    </w:p>
    <w:p w:rsidR="00D817F1" w:rsidRP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             FROM     Viewing</w:t>
      </w:r>
    </w:p>
    <w:p w:rsidR="00D817F1" w:rsidRDefault="00D817F1" w:rsidP="00D817F1">
      <w:pPr>
        <w:ind w:left="720"/>
        <w:rPr>
          <w:rFonts w:ascii="Consolas" w:hAnsi="Consolas" w:cs="Consolas"/>
          <w:sz w:val="24"/>
        </w:rPr>
      </w:pPr>
      <w:r w:rsidRPr="00D817F1">
        <w:rPr>
          <w:rFonts w:ascii="Consolas" w:hAnsi="Consolas" w:cs="Consolas"/>
          <w:sz w:val="24"/>
        </w:rPr>
        <w:t xml:space="preserve">               </w:t>
      </w:r>
      <w:r>
        <w:rPr>
          <w:rFonts w:ascii="Consolas" w:hAnsi="Consolas" w:cs="Consolas"/>
          <w:sz w:val="24"/>
        </w:rPr>
        <w:t xml:space="preserve">      WHERE    </w:t>
      </w:r>
      <w:proofErr w:type="spellStart"/>
      <w:r>
        <w:rPr>
          <w:rFonts w:ascii="Consolas" w:hAnsi="Consolas" w:cs="Consolas"/>
          <w:sz w:val="24"/>
        </w:rPr>
        <w:t>PropertyNo</w:t>
      </w:r>
      <w:proofErr w:type="spellEnd"/>
      <w:r>
        <w:rPr>
          <w:rFonts w:ascii="Consolas" w:hAnsi="Consolas" w:cs="Consolas"/>
          <w:sz w:val="24"/>
        </w:rPr>
        <w:t xml:space="preserve"> = 4</w:t>
      </w:r>
      <w:proofErr w:type="gramStart"/>
      <w:r>
        <w:rPr>
          <w:rFonts w:ascii="Consolas" w:hAnsi="Consolas" w:cs="Consolas"/>
          <w:sz w:val="24"/>
        </w:rPr>
        <w:t xml:space="preserve">) </w:t>
      </w:r>
      <w:r w:rsidRPr="00D817F1">
        <w:rPr>
          <w:rFonts w:ascii="Consolas" w:hAnsi="Consolas" w:cs="Consolas"/>
          <w:sz w:val="24"/>
        </w:rPr>
        <w:t>;</w:t>
      </w:r>
      <w:proofErr w:type="gramEnd"/>
    </w:p>
    <w:p w:rsidR="00A42081" w:rsidRPr="00D817F1" w:rsidRDefault="00A42081" w:rsidP="00D817F1">
      <w:pPr>
        <w:ind w:left="720"/>
        <w:rPr>
          <w:rFonts w:ascii="Consolas" w:hAnsi="Consolas" w:cs="Consolas"/>
          <w:sz w:val="24"/>
        </w:rPr>
      </w:pPr>
    </w:p>
    <w:p w:rsidR="003F4661" w:rsidRDefault="003F4661" w:rsidP="003F4661">
      <w:pPr>
        <w:pStyle w:val="ListParagraph"/>
      </w:pPr>
    </w:p>
    <w:p w:rsidR="00A42081" w:rsidRDefault="00A42081">
      <w:pPr>
        <w:rPr>
          <w:sz w:val="24"/>
        </w:rPr>
      </w:pPr>
      <w:r>
        <w:rPr>
          <w:sz w:val="24"/>
        </w:rPr>
        <w:br w:type="page"/>
      </w:r>
    </w:p>
    <w:p w:rsidR="00D817F1" w:rsidRDefault="00D817F1" w:rsidP="00D817F1">
      <w:pPr>
        <w:ind w:left="720"/>
        <w:rPr>
          <w:sz w:val="24"/>
        </w:rPr>
      </w:pPr>
    </w:p>
    <w:p w:rsidR="003F4661" w:rsidRPr="003F4661" w:rsidRDefault="003F4661" w:rsidP="003F4661">
      <w:pPr>
        <w:numPr>
          <w:ilvl w:val="0"/>
          <w:numId w:val="37"/>
        </w:numPr>
        <w:rPr>
          <w:sz w:val="24"/>
        </w:rPr>
      </w:pPr>
      <w:r w:rsidRPr="003F4661">
        <w:rPr>
          <w:sz w:val="24"/>
        </w:rPr>
        <w:t xml:space="preserve">List the </w:t>
      </w:r>
      <w:r>
        <w:rPr>
          <w:sz w:val="24"/>
        </w:rPr>
        <w:t>Employee ID and the</w:t>
      </w:r>
      <w:r w:rsidRPr="003F4661">
        <w:rPr>
          <w:sz w:val="24"/>
        </w:rPr>
        <w:t xml:space="preserve"> name of the </w:t>
      </w:r>
      <w:r>
        <w:rPr>
          <w:sz w:val="24"/>
        </w:rPr>
        <w:t>employees</w:t>
      </w:r>
      <w:r w:rsidRPr="003F4661">
        <w:rPr>
          <w:sz w:val="24"/>
        </w:rPr>
        <w:t xml:space="preserve"> who have not </w:t>
      </w:r>
      <w:r>
        <w:rPr>
          <w:sz w:val="24"/>
        </w:rPr>
        <w:t>been in charge of any property</w:t>
      </w:r>
      <w:r w:rsidRPr="003F4661">
        <w:rPr>
          <w:sz w:val="24"/>
        </w:rPr>
        <w:t>.</w:t>
      </w:r>
      <w:r w:rsidR="00C72AA9">
        <w:rPr>
          <w:sz w:val="24"/>
        </w:rPr>
        <w:t xml:space="preserve"> </w:t>
      </w:r>
    </w:p>
    <w:p w:rsidR="003F4661" w:rsidRPr="003F4661" w:rsidRDefault="003F4661" w:rsidP="003F4661">
      <w:pPr>
        <w:numPr>
          <w:ilvl w:val="1"/>
          <w:numId w:val="40"/>
        </w:numPr>
        <w:rPr>
          <w:sz w:val="24"/>
          <w:szCs w:val="24"/>
        </w:rPr>
      </w:pPr>
      <w:r w:rsidRPr="003F4661">
        <w:rPr>
          <w:sz w:val="24"/>
          <w:szCs w:val="24"/>
        </w:rPr>
        <w:t>using outer join</w:t>
      </w:r>
    </w:p>
    <w:p w:rsidR="003F4661" w:rsidRPr="003F4661" w:rsidRDefault="00F12F1A" w:rsidP="003F4661">
      <w:pPr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using EXCEPT (set operation)</w:t>
      </w:r>
    </w:p>
    <w:p w:rsidR="003F4661" w:rsidRDefault="003F4661" w:rsidP="003F4661">
      <w:pPr>
        <w:numPr>
          <w:ilvl w:val="1"/>
          <w:numId w:val="40"/>
        </w:numPr>
        <w:rPr>
          <w:sz w:val="24"/>
          <w:szCs w:val="24"/>
        </w:rPr>
      </w:pPr>
      <w:r w:rsidRPr="003F4661">
        <w:rPr>
          <w:sz w:val="24"/>
          <w:szCs w:val="24"/>
        </w:rPr>
        <w:t>using subquery</w:t>
      </w:r>
      <w:r w:rsidR="002E0720">
        <w:rPr>
          <w:sz w:val="24"/>
          <w:szCs w:val="24"/>
        </w:rPr>
        <w:t xml:space="preserve"> (DON"T use OUTER</w:t>
      </w:r>
      <w:r w:rsidR="00F52FCC">
        <w:rPr>
          <w:sz w:val="24"/>
          <w:szCs w:val="24"/>
        </w:rPr>
        <w:t xml:space="preserve"> </w:t>
      </w:r>
      <w:r w:rsidR="002E0720">
        <w:rPr>
          <w:sz w:val="24"/>
          <w:szCs w:val="24"/>
        </w:rPr>
        <w:t>JOIN</w:t>
      </w:r>
      <w:r w:rsidR="00F52FCC">
        <w:rPr>
          <w:sz w:val="24"/>
          <w:szCs w:val="24"/>
        </w:rPr>
        <w:t xml:space="preserve"> or EXCEPT</w:t>
      </w:r>
      <w:r w:rsidR="002E0720">
        <w:rPr>
          <w:sz w:val="24"/>
          <w:szCs w:val="24"/>
        </w:rPr>
        <w:t xml:space="preserve"> in this answer</w:t>
      </w:r>
      <w:r w:rsidR="00F52FCC">
        <w:rPr>
          <w:sz w:val="24"/>
          <w:szCs w:val="24"/>
        </w:rPr>
        <w:t>)</w:t>
      </w:r>
    </w:p>
    <w:p w:rsidR="00051291" w:rsidRDefault="00051291" w:rsidP="00051291">
      <w:pPr>
        <w:ind w:left="720"/>
        <w:rPr>
          <w:sz w:val="24"/>
          <w:szCs w:val="24"/>
        </w:rPr>
      </w:pPr>
    </w:p>
    <w:p w:rsidR="00C72AA9" w:rsidRDefault="00C72AA9" w:rsidP="00051291">
      <w:pPr>
        <w:ind w:left="720"/>
        <w:rPr>
          <w:sz w:val="24"/>
          <w:szCs w:val="24"/>
        </w:rPr>
      </w:pPr>
      <w:r w:rsidRPr="00C72AA9">
        <w:rPr>
          <w:noProof/>
          <w:sz w:val="24"/>
          <w:szCs w:val="24"/>
        </w:rPr>
        <w:drawing>
          <wp:inline distT="0" distB="0" distL="0" distR="0" wp14:anchorId="4649034D" wp14:editId="063D31D9">
            <wp:extent cx="1905000" cy="460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94" cy="4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A9" w:rsidRDefault="00C72AA9" w:rsidP="00051291">
      <w:pPr>
        <w:ind w:left="720"/>
        <w:rPr>
          <w:sz w:val="24"/>
          <w:szCs w:val="24"/>
        </w:rPr>
      </w:pPr>
    </w:p>
    <w:p w:rsidR="00051291" w:rsidRDefault="00051291" w:rsidP="0005129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SELECT  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E.EmployeeName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>FROM     Employee E LEFT OUTER JOIN Property P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          ON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51291">
        <w:rPr>
          <w:rFonts w:ascii="Consolas" w:hAnsi="Consolas" w:cs="Consolas"/>
          <w:sz w:val="24"/>
          <w:szCs w:val="24"/>
        </w:rPr>
        <w:t>P.EmployeeID</w:t>
      </w:r>
      <w:proofErr w:type="spellEnd"/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WHERE    </w:t>
      </w:r>
      <w:proofErr w:type="spellStart"/>
      <w:r w:rsidRPr="00051291">
        <w:rPr>
          <w:rFonts w:ascii="Consolas" w:hAnsi="Consolas" w:cs="Consolas"/>
          <w:sz w:val="24"/>
          <w:szCs w:val="24"/>
        </w:rPr>
        <w:t>P.PropertyNo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 is </w:t>
      </w:r>
      <w:proofErr w:type="gramStart"/>
      <w:r w:rsidRPr="00051291">
        <w:rPr>
          <w:rFonts w:ascii="Consolas" w:hAnsi="Consolas" w:cs="Consolas"/>
          <w:sz w:val="24"/>
          <w:szCs w:val="24"/>
        </w:rPr>
        <w:t>NULL ;</w:t>
      </w:r>
      <w:proofErr w:type="gramEnd"/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b</w:t>
      </w:r>
      <w:proofErr w:type="gramEnd"/>
      <w:r>
        <w:rPr>
          <w:rFonts w:ascii="Consolas" w:hAnsi="Consolas" w:cs="Consolas"/>
          <w:sz w:val="24"/>
          <w:szCs w:val="24"/>
        </w:rPr>
        <w:t>.</w:t>
      </w: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proofErr w:type="gramStart"/>
      <w:r w:rsidRPr="00051291">
        <w:rPr>
          <w:rFonts w:ascii="Consolas" w:hAnsi="Consolas" w:cs="Consolas"/>
          <w:sz w:val="24"/>
          <w:szCs w:val="24"/>
        </w:rPr>
        <w:t xml:space="preserve">SELECT 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EmployeeID</w:t>
      </w:r>
      <w:proofErr w:type="spellEnd"/>
      <w:proofErr w:type="gramEnd"/>
      <w:r w:rsidRPr="0005129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EmployeeName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>FROM    Employee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>EXCEPT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SELECT  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E.EmployeeName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>FROM     Employee E JOIN Property P</w:t>
      </w: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          ON </w:t>
      </w:r>
      <w:proofErr w:type="spellStart"/>
      <w:r w:rsidRPr="00051291">
        <w:rPr>
          <w:rFonts w:ascii="Consolas" w:hAnsi="Consolas" w:cs="Consolas"/>
          <w:sz w:val="24"/>
          <w:szCs w:val="24"/>
        </w:rPr>
        <w:t>E.EmployeeID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051291">
        <w:rPr>
          <w:rFonts w:ascii="Consolas" w:hAnsi="Consolas" w:cs="Consolas"/>
          <w:sz w:val="24"/>
          <w:szCs w:val="24"/>
        </w:rPr>
        <w:t>P.EmployeeID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 ;</w:t>
      </w:r>
      <w:proofErr w:type="gramEnd"/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c</w:t>
      </w:r>
      <w:proofErr w:type="gramEnd"/>
      <w:r>
        <w:rPr>
          <w:rFonts w:ascii="Consolas" w:hAnsi="Consolas" w:cs="Consolas"/>
          <w:sz w:val="24"/>
          <w:szCs w:val="24"/>
        </w:rPr>
        <w:t>.</w:t>
      </w:r>
    </w:p>
    <w:p w:rsid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proofErr w:type="gramStart"/>
      <w:r w:rsidRPr="00051291">
        <w:rPr>
          <w:rFonts w:ascii="Consolas" w:hAnsi="Consolas" w:cs="Consolas"/>
          <w:sz w:val="24"/>
          <w:szCs w:val="24"/>
        </w:rPr>
        <w:t xml:space="preserve">SELECT 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EmployeeID</w:t>
      </w:r>
      <w:proofErr w:type="spellEnd"/>
      <w:proofErr w:type="gramEnd"/>
      <w:r w:rsidRPr="0005129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EmployeeName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>FROM    Employee</w:t>
      </w:r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WHERE  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EmployeeID</w:t>
      </w:r>
      <w:proofErr w:type="spellEnd"/>
      <w:r w:rsidRPr="00051291">
        <w:rPr>
          <w:rFonts w:ascii="Consolas" w:hAnsi="Consolas" w:cs="Consolas"/>
          <w:sz w:val="24"/>
          <w:szCs w:val="24"/>
        </w:rPr>
        <w:t xml:space="preserve"> NOT IN (SELECT </w:t>
      </w:r>
      <w:proofErr w:type="spellStart"/>
      <w:r w:rsidRPr="00051291">
        <w:rPr>
          <w:rFonts w:ascii="Consolas" w:hAnsi="Consolas" w:cs="Consolas"/>
          <w:sz w:val="24"/>
          <w:szCs w:val="24"/>
        </w:rPr>
        <w:t>EmployeeID</w:t>
      </w:r>
      <w:proofErr w:type="spellEnd"/>
    </w:p>
    <w:p w:rsidR="00051291" w:rsidRPr="00051291" w:rsidRDefault="00051291" w:rsidP="00051291">
      <w:pPr>
        <w:ind w:left="720"/>
        <w:rPr>
          <w:rFonts w:ascii="Consolas" w:hAnsi="Consolas" w:cs="Consolas"/>
          <w:sz w:val="24"/>
          <w:szCs w:val="24"/>
        </w:rPr>
      </w:pPr>
      <w:r w:rsidRPr="00051291">
        <w:rPr>
          <w:rFonts w:ascii="Consolas" w:hAnsi="Consolas" w:cs="Consolas"/>
          <w:sz w:val="24"/>
          <w:szCs w:val="24"/>
        </w:rPr>
        <w:t xml:space="preserve">                           FROM   Property</w:t>
      </w:r>
      <w:proofErr w:type="gramStart"/>
      <w:r w:rsidRPr="00051291">
        <w:rPr>
          <w:rFonts w:ascii="Consolas" w:hAnsi="Consolas" w:cs="Consolas"/>
          <w:sz w:val="24"/>
          <w:szCs w:val="24"/>
        </w:rPr>
        <w:t>)  ;</w:t>
      </w:r>
      <w:proofErr w:type="gramEnd"/>
    </w:p>
    <w:p w:rsidR="00A86FAA" w:rsidRDefault="00A86FAA" w:rsidP="00A86FAA">
      <w:pPr>
        <w:rPr>
          <w:sz w:val="24"/>
        </w:rPr>
      </w:pPr>
    </w:p>
    <w:p w:rsidR="002E0720" w:rsidRDefault="008E557C" w:rsidP="002E0720">
      <w:pPr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List the client number, client </w:t>
      </w:r>
      <w:r w:rsidR="002E0720">
        <w:rPr>
          <w:sz w:val="24"/>
        </w:rPr>
        <w:t>name</w:t>
      </w:r>
      <w:r>
        <w:rPr>
          <w:sz w:val="24"/>
        </w:rPr>
        <w:t>, and the number of properties that he/she have viewed for those</w:t>
      </w:r>
      <w:r w:rsidR="002E0720">
        <w:rPr>
          <w:sz w:val="24"/>
        </w:rPr>
        <w:t xml:space="preserve"> clients who have viewed ALL the properties.</w:t>
      </w:r>
      <w:r>
        <w:rPr>
          <w:sz w:val="24"/>
        </w:rPr>
        <w:t xml:space="preserve"> (Note a client may view the same property many time.)</w:t>
      </w:r>
    </w:p>
    <w:p w:rsidR="002E0720" w:rsidRPr="0077763E" w:rsidRDefault="002E0720" w:rsidP="002E0720">
      <w:pPr>
        <w:ind w:left="720"/>
        <w:rPr>
          <w:sz w:val="24"/>
        </w:rPr>
      </w:pPr>
    </w:p>
    <w:p w:rsidR="002E0720" w:rsidRDefault="008E557C" w:rsidP="002E0720">
      <w:pPr>
        <w:ind w:left="720"/>
        <w:rPr>
          <w:sz w:val="24"/>
        </w:rPr>
      </w:pPr>
      <w:r w:rsidRPr="008E557C">
        <w:rPr>
          <w:rFonts w:ascii="Lucida Console" w:hAnsi="Lucida Console"/>
          <w:noProof/>
          <w:szCs w:val="22"/>
        </w:rPr>
        <w:drawing>
          <wp:inline distT="0" distB="0" distL="0" distR="0" wp14:anchorId="6BD67FAE" wp14:editId="2246DA1D">
            <wp:extent cx="3287352" cy="45602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585" cy="5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20" w:rsidRDefault="002E0720" w:rsidP="002E0720">
      <w:pPr>
        <w:ind w:left="720"/>
        <w:rPr>
          <w:sz w:val="24"/>
        </w:rPr>
      </w:pPr>
    </w:p>
    <w:p w:rsidR="008E557C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 xml:space="preserve">SELECT    </w:t>
      </w:r>
      <w:proofErr w:type="spellStart"/>
      <w:r w:rsidRPr="005D7E2F">
        <w:rPr>
          <w:rFonts w:ascii="Consolas" w:hAnsi="Consolas" w:cs="Consolas"/>
          <w:sz w:val="24"/>
        </w:rPr>
        <w:t>C.ClientNo</w:t>
      </w:r>
      <w:proofErr w:type="spellEnd"/>
      <w:r w:rsidRPr="005D7E2F">
        <w:rPr>
          <w:rFonts w:ascii="Consolas" w:hAnsi="Consolas" w:cs="Consolas"/>
          <w:sz w:val="24"/>
        </w:rPr>
        <w:t xml:space="preserve">, </w:t>
      </w:r>
      <w:proofErr w:type="spellStart"/>
      <w:r w:rsidRPr="005D7E2F">
        <w:rPr>
          <w:rFonts w:ascii="Consolas" w:hAnsi="Consolas" w:cs="Consolas"/>
          <w:sz w:val="24"/>
        </w:rPr>
        <w:t>ClientName</w:t>
      </w:r>
      <w:proofErr w:type="spellEnd"/>
      <w:r w:rsidR="008E557C">
        <w:rPr>
          <w:rFonts w:ascii="Consolas" w:hAnsi="Consolas" w:cs="Consolas"/>
          <w:sz w:val="24"/>
        </w:rPr>
        <w:t xml:space="preserve">, </w:t>
      </w:r>
    </w:p>
    <w:p w:rsidR="002E0720" w:rsidRPr="005D7E2F" w:rsidRDefault="008E557C" w:rsidP="002E0720">
      <w:pPr>
        <w:ind w:left="72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         </w:t>
      </w:r>
      <w:proofErr w:type="gramStart"/>
      <w:r w:rsidRPr="005D7E2F">
        <w:rPr>
          <w:rFonts w:ascii="Consolas" w:hAnsi="Consolas" w:cs="Consolas"/>
          <w:sz w:val="24"/>
        </w:rPr>
        <w:t>COUNT(</w:t>
      </w:r>
      <w:proofErr w:type="gramEnd"/>
      <w:r w:rsidRPr="005D7E2F">
        <w:rPr>
          <w:rFonts w:ascii="Consolas" w:hAnsi="Consolas" w:cs="Consolas"/>
          <w:sz w:val="24"/>
        </w:rPr>
        <w:t xml:space="preserve">distinct </w:t>
      </w:r>
      <w:proofErr w:type="spellStart"/>
      <w:r w:rsidRPr="005D7E2F">
        <w:rPr>
          <w:rFonts w:ascii="Consolas" w:hAnsi="Consolas" w:cs="Consolas"/>
          <w:sz w:val="24"/>
        </w:rPr>
        <w:t>V.PropertyNo</w:t>
      </w:r>
      <w:proofErr w:type="spellEnd"/>
      <w:r w:rsidRPr="005D7E2F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AS "Number of Property Viewed"</w:t>
      </w:r>
    </w:p>
    <w:p w:rsidR="002E0720" w:rsidRPr="005D7E2F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>FROM      Client C JOIN Viewing V</w:t>
      </w:r>
    </w:p>
    <w:p w:rsidR="002E0720" w:rsidRPr="005D7E2F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 xml:space="preserve">            ON </w:t>
      </w:r>
      <w:proofErr w:type="spellStart"/>
      <w:r w:rsidRPr="005D7E2F">
        <w:rPr>
          <w:rFonts w:ascii="Consolas" w:hAnsi="Consolas" w:cs="Consolas"/>
          <w:sz w:val="24"/>
        </w:rPr>
        <w:t>C.ClientNo</w:t>
      </w:r>
      <w:proofErr w:type="spellEnd"/>
      <w:r w:rsidRPr="005D7E2F">
        <w:rPr>
          <w:rFonts w:ascii="Consolas" w:hAnsi="Consolas" w:cs="Consolas"/>
          <w:sz w:val="24"/>
        </w:rPr>
        <w:t xml:space="preserve"> = </w:t>
      </w:r>
      <w:proofErr w:type="spellStart"/>
      <w:r w:rsidRPr="005D7E2F">
        <w:rPr>
          <w:rFonts w:ascii="Consolas" w:hAnsi="Consolas" w:cs="Consolas"/>
          <w:sz w:val="24"/>
        </w:rPr>
        <w:t>V.ClientNo</w:t>
      </w:r>
      <w:proofErr w:type="spellEnd"/>
    </w:p>
    <w:p w:rsidR="002E0720" w:rsidRPr="005D7E2F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 xml:space="preserve">GROUP </w:t>
      </w:r>
      <w:proofErr w:type="gramStart"/>
      <w:r w:rsidRPr="005D7E2F">
        <w:rPr>
          <w:rFonts w:ascii="Consolas" w:hAnsi="Consolas" w:cs="Consolas"/>
          <w:sz w:val="24"/>
        </w:rPr>
        <w:t xml:space="preserve">BY  </w:t>
      </w:r>
      <w:proofErr w:type="spellStart"/>
      <w:r w:rsidRPr="005D7E2F">
        <w:rPr>
          <w:rFonts w:ascii="Consolas" w:hAnsi="Consolas" w:cs="Consolas"/>
          <w:sz w:val="24"/>
        </w:rPr>
        <w:t>C.ClientNo</w:t>
      </w:r>
      <w:proofErr w:type="spellEnd"/>
      <w:proofErr w:type="gramEnd"/>
      <w:r w:rsidRPr="005D7E2F">
        <w:rPr>
          <w:rFonts w:ascii="Consolas" w:hAnsi="Consolas" w:cs="Consolas"/>
          <w:sz w:val="24"/>
        </w:rPr>
        <w:t xml:space="preserve">, </w:t>
      </w:r>
      <w:proofErr w:type="spellStart"/>
      <w:r w:rsidRPr="005D7E2F">
        <w:rPr>
          <w:rFonts w:ascii="Consolas" w:hAnsi="Consolas" w:cs="Consolas"/>
          <w:sz w:val="24"/>
        </w:rPr>
        <w:t>ClientName</w:t>
      </w:r>
      <w:proofErr w:type="spellEnd"/>
    </w:p>
    <w:p w:rsidR="002E0720" w:rsidRPr="005D7E2F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 xml:space="preserve">HAVING    </w:t>
      </w:r>
      <w:proofErr w:type="gramStart"/>
      <w:r w:rsidRPr="005D7E2F">
        <w:rPr>
          <w:rFonts w:ascii="Consolas" w:hAnsi="Consolas" w:cs="Consolas"/>
          <w:sz w:val="24"/>
        </w:rPr>
        <w:t>COUNT(</w:t>
      </w:r>
      <w:proofErr w:type="gramEnd"/>
      <w:r w:rsidRPr="005D7E2F">
        <w:rPr>
          <w:rFonts w:ascii="Consolas" w:hAnsi="Consolas" w:cs="Consolas"/>
          <w:sz w:val="24"/>
        </w:rPr>
        <w:t xml:space="preserve">distinct </w:t>
      </w:r>
      <w:proofErr w:type="spellStart"/>
      <w:r w:rsidRPr="005D7E2F">
        <w:rPr>
          <w:rFonts w:ascii="Consolas" w:hAnsi="Consolas" w:cs="Consolas"/>
          <w:sz w:val="24"/>
        </w:rPr>
        <w:t>V.PropertyNo</w:t>
      </w:r>
      <w:proofErr w:type="spellEnd"/>
      <w:r w:rsidRPr="005D7E2F">
        <w:rPr>
          <w:rFonts w:ascii="Consolas" w:hAnsi="Consolas" w:cs="Consolas"/>
          <w:sz w:val="24"/>
        </w:rPr>
        <w:t>) = (SELECT COUNT(*)</w:t>
      </w:r>
    </w:p>
    <w:p w:rsidR="002E0720" w:rsidRPr="005D7E2F" w:rsidRDefault="002E0720" w:rsidP="002E0720">
      <w:pPr>
        <w:ind w:left="720"/>
        <w:rPr>
          <w:rFonts w:ascii="Consolas" w:hAnsi="Consolas" w:cs="Consolas"/>
          <w:sz w:val="24"/>
        </w:rPr>
      </w:pPr>
      <w:r w:rsidRPr="005D7E2F">
        <w:rPr>
          <w:rFonts w:ascii="Consolas" w:hAnsi="Consolas" w:cs="Consolas"/>
          <w:sz w:val="24"/>
        </w:rPr>
        <w:t xml:space="preserve">                                          FROM   Property);</w:t>
      </w:r>
    </w:p>
    <w:p w:rsidR="002E0720" w:rsidRDefault="002E0720" w:rsidP="002E0720">
      <w:pPr>
        <w:ind w:left="720"/>
        <w:rPr>
          <w:sz w:val="24"/>
        </w:rPr>
      </w:pPr>
    </w:p>
    <w:p w:rsidR="008E557C" w:rsidRDefault="008E557C" w:rsidP="008E557C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List the client number, client name, and the number of properties that he/she have viewed for those clients who have viewed ALL the properties located in the city ‘HK’. (Note a client may view the same property many time.)</w:t>
      </w:r>
    </w:p>
    <w:p w:rsidR="002E0720" w:rsidRDefault="002E0720" w:rsidP="008E557C">
      <w:pPr>
        <w:ind w:left="720"/>
        <w:rPr>
          <w:sz w:val="24"/>
        </w:rPr>
      </w:pPr>
    </w:p>
    <w:p w:rsidR="002E0720" w:rsidRDefault="002E0720" w:rsidP="002E0720">
      <w:pPr>
        <w:ind w:left="720"/>
        <w:rPr>
          <w:sz w:val="24"/>
        </w:rPr>
      </w:pPr>
    </w:p>
    <w:p w:rsidR="002E0720" w:rsidRDefault="008E557C" w:rsidP="002E0720">
      <w:pPr>
        <w:ind w:left="720"/>
        <w:rPr>
          <w:rFonts w:ascii="Consolas" w:hAnsi="Consolas" w:cs="Consolas"/>
          <w:sz w:val="24"/>
        </w:rPr>
      </w:pPr>
      <w:r w:rsidRPr="008E557C">
        <w:rPr>
          <w:rFonts w:ascii="Consolas" w:hAnsi="Consolas" w:cs="Consolas"/>
          <w:noProof/>
          <w:sz w:val="24"/>
        </w:rPr>
        <w:drawing>
          <wp:inline distT="0" distB="0" distL="0" distR="0" wp14:anchorId="0364380E" wp14:editId="1999DEEA">
            <wp:extent cx="2939143" cy="52801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331" cy="5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20" w:rsidRDefault="002E0720" w:rsidP="002E0720">
      <w:pPr>
        <w:ind w:left="720"/>
        <w:rPr>
          <w:rFonts w:ascii="Consolas" w:hAnsi="Consolas" w:cs="Consolas"/>
          <w:sz w:val="24"/>
        </w:rPr>
      </w:pPr>
    </w:p>
    <w:p w:rsidR="008E557C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SELECT    </w:t>
      </w:r>
      <w:proofErr w:type="spellStart"/>
      <w:r w:rsidRPr="005D7E2F">
        <w:rPr>
          <w:rFonts w:ascii="Consolas" w:hAnsi="Consolas" w:cs="Consolas"/>
          <w:szCs w:val="22"/>
        </w:rPr>
        <w:t>C.ClientNo</w:t>
      </w:r>
      <w:proofErr w:type="spellEnd"/>
      <w:r w:rsidRPr="005D7E2F">
        <w:rPr>
          <w:rFonts w:ascii="Consolas" w:hAnsi="Consolas" w:cs="Consolas"/>
          <w:szCs w:val="22"/>
        </w:rPr>
        <w:t xml:space="preserve">, </w:t>
      </w:r>
      <w:proofErr w:type="spellStart"/>
      <w:r w:rsidRPr="005D7E2F">
        <w:rPr>
          <w:rFonts w:ascii="Consolas" w:hAnsi="Consolas" w:cs="Consolas"/>
          <w:szCs w:val="22"/>
        </w:rPr>
        <w:t>C.ClientName</w:t>
      </w:r>
      <w:proofErr w:type="spellEnd"/>
      <w:r w:rsidR="008E557C">
        <w:rPr>
          <w:rFonts w:ascii="Consolas" w:hAnsi="Consolas" w:cs="Consolas"/>
          <w:szCs w:val="22"/>
        </w:rPr>
        <w:t xml:space="preserve">, </w:t>
      </w:r>
    </w:p>
    <w:p w:rsidR="002E0720" w:rsidRPr="005D7E2F" w:rsidRDefault="008E557C" w:rsidP="002E0720">
      <w:pPr>
        <w:ind w:left="284"/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 xml:space="preserve">          </w:t>
      </w:r>
      <w:proofErr w:type="gramStart"/>
      <w:r w:rsidRPr="005D7E2F">
        <w:rPr>
          <w:rFonts w:ascii="Consolas" w:hAnsi="Consolas" w:cs="Consolas"/>
          <w:szCs w:val="22"/>
        </w:rPr>
        <w:t>COUNT(</w:t>
      </w:r>
      <w:proofErr w:type="gramEnd"/>
      <w:r w:rsidRPr="005D7E2F">
        <w:rPr>
          <w:rFonts w:ascii="Consolas" w:hAnsi="Consolas" w:cs="Consolas"/>
          <w:szCs w:val="22"/>
        </w:rPr>
        <w:t xml:space="preserve">distinct </w:t>
      </w:r>
      <w:proofErr w:type="spellStart"/>
      <w:r w:rsidRPr="005D7E2F">
        <w:rPr>
          <w:rFonts w:ascii="Consolas" w:hAnsi="Consolas" w:cs="Consolas"/>
          <w:szCs w:val="22"/>
        </w:rPr>
        <w:t>V.PropertyNo</w:t>
      </w:r>
      <w:proofErr w:type="spellEnd"/>
      <w:r w:rsidRPr="005D7E2F">
        <w:rPr>
          <w:rFonts w:ascii="Consolas" w:hAnsi="Consolas" w:cs="Consolas"/>
          <w:szCs w:val="22"/>
        </w:rPr>
        <w:t>)</w:t>
      </w:r>
      <w:r>
        <w:rPr>
          <w:rFonts w:ascii="Consolas" w:hAnsi="Consolas" w:cs="Consolas"/>
          <w:szCs w:val="22"/>
        </w:rPr>
        <w:t xml:space="preserve"> AS </w:t>
      </w:r>
      <w:r>
        <w:rPr>
          <w:rFonts w:ascii="Consolas" w:hAnsi="Consolas" w:cs="Consolas"/>
          <w:sz w:val="24"/>
        </w:rPr>
        <w:t>"Number of HK Property Viewed"</w:t>
      </w: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>FROM      Client C JOIN Viewing V</w:t>
      </w: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            ON </w:t>
      </w:r>
      <w:proofErr w:type="spellStart"/>
      <w:r w:rsidRPr="005D7E2F">
        <w:rPr>
          <w:rFonts w:ascii="Consolas" w:hAnsi="Consolas" w:cs="Consolas"/>
          <w:szCs w:val="22"/>
        </w:rPr>
        <w:t>C.ClientNo</w:t>
      </w:r>
      <w:proofErr w:type="spellEnd"/>
      <w:r w:rsidRPr="005D7E2F">
        <w:rPr>
          <w:rFonts w:ascii="Consolas" w:hAnsi="Consolas" w:cs="Consolas"/>
          <w:szCs w:val="22"/>
        </w:rPr>
        <w:t xml:space="preserve"> = </w:t>
      </w:r>
      <w:proofErr w:type="spellStart"/>
      <w:r w:rsidRPr="005D7E2F">
        <w:rPr>
          <w:rFonts w:ascii="Consolas" w:hAnsi="Consolas" w:cs="Consolas"/>
          <w:szCs w:val="22"/>
        </w:rPr>
        <w:t>V.ClientNo</w:t>
      </w:r>
      <w:proofErr w:type="spellEnd"/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          JOIN Property P</w:t>
      </w: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            ON </w:t>
      </w:r>
      <w:proofErr w:type="spellStart"/>
      <w:r w:rsidRPr="005D7E2F">
        <w:rPr>
          <w:rFonts w:ascii="Consolas" w:hAnsi="Consolas" w:cs="Consolas"/>
          <w:szCs w:val="22"/>
        </w:rPr>
        <w:t>V.PropertyNo</w:t>
      </w:r>
      <w:proofErr w:type="spellEnd"/>
      <w:r w:rsidRPr="005D7E2F">
        <w:rPr>
          <w:rFonts w:ascii="Consolas" w:hAnsi="Consolas" w:cs="Consolas"/>
          <w:szCs w:val="22"/>
        </w:rPr>
        <w:t xml:space="preserve"> = </w:t>
      </w:r>
      <w:proofErr w:type="spellStart"/>
      <w:r w:rsidRPr="005D7E2F">
        <w:rPr>
          <w:rFonts w:ascii="Consolas" w:hAnsi="Consolas" w:cs="Consolas"/>
          <w:szCs w:val="22"/>
        </w:rPr>
        <w:t>P.PropertyNo</w:t>
      </w:r>
      <w:proofErr w:type="spellEnd"/>
    </w:p>
    <w:p w:rsidR="002E0720" w:rsidRPr="005D7E2F" w:rsidRDefault="008E557C" w:rsidP="002E0720">
      <w:pPr>
        <w:ind w:left="284"/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 xml:space="preserve">WHERE     </w:t>
      </w:r>
      <w:proofErr w:type="spellStart"/>
      <w:r>
        <w:rPr>
          <w:rFonts w:ascii="Consolas" w:hAnsi="Consolas" w:cs="Consolas"/>
          <w:szCs w:val="22"/>
        </w:rPr>
        <w:t>PropertyCity</w:t>
      </w:r>
      <w:proofErr w:type="spellEnd"/>
      <w:r w:rsidR="002E0720" w:rsidRPr="005D7E2F">
        <w:rPr>
          <w:rFonts w:ascii="Consolas" w:hAnsi="Consolas" w:cs="Consolas"/>
          <w:szCs w:val="22"/>
        </w:rPr>
        <w:t xml:space="preserve"> = 'HK'</w:t>
      </w: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GROUP </w:t>
      </w:r>
      <w:proofErr w:type="gramStart"/>
      <w:r w:rsidRPr="005D7E2F">
        <w:rPr>
          <w:rFonts w:ascii="Consolas" w:hAnsi="Consolas" w:cs="Consolas"/>
          <w:szCs w:val="22"/>
        </w:rPr>
        <w:t xml:space="preserve">BY  </w:t>
      </w:r>
      <w:proofErr w:type="spellStart"/>
      <w:r w:rsidRPr="005D7E2F">
        <w:rPr>
          <w:rFonts w:ascii="Consolas" w:hAnsi="Consolas" w:cs="Consolas"/>
          <w:szCs w:val="22"/>
        </w:rPr>
        <w:t>C.ClientNo</w:t>
      </w:r>
      <w:proofErr w:type="spellEnd"/>
      <w:proofErr w:type="gramEnd"/>
      <w:r w:rsidRPr="005D7E2F">
        <w:rPr>
          <w:rFonts w:ascii="Consolas" w:hAnsi="Consolas" w:cs="Consolas"/>
          <w:szCs w:val="22"/>
        </w:rPr>
        <w:t xml:space="preserve">, </w:t>
      </w:r>
      <w:proofErr w:type="spellStart"/>
      <w:r w:rsidRPr="005D7E2F">
        <w:rPr>
          <w:rFonts w:ascii="Consolas" w:hAnsi="Consolas" w:cs="Consolas"/>
          <w:szCs w:val="22"/>
        </w:rPr>
        <w:t>C.ClientName</w:t>
      </w:r>
      <w:proofErr w:type="spellEnd"/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>
        <w:rPr>
          <w:rFonts w:ascii="Consolas" w:hAnsi="Consolas" w:cs="Consolas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E4D0D" wp14:editId="4B5EBC32">
                <wp:simplePos x="0" y="0"/>
                <wp:positionH relativeFrom="column">
                  <wp:posOffset>4556760</wp:posOffset>
                </wp:positionH>
                <wp:positionV relativeFrom="paragraph">
                  <wp:posOffset>68580</wp:posOffset>
                </wp:positionV>
                <wp:extent cx="1485265" cy="1123950"/>
                <wp:effectExtent l="38100" t="76200" r="32448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265" cy="1123950"/>
                        </a:xfrm>
                        <a:prstGeom prst="bentConnector3">
                          <a:avLst>
                            <a:gd name="adj1" fmla="val -19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86E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58.8pt;margin-top:5.4pt;width:116.95pt;height:88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" adj="-4299" strokecolor="#4579b8 [3044]">
                <v:stroke endarrow="block"/>
              </v:shape>
            </w:pict>
          </mc:Fallback>
        </mc:AlternateContent>
      </w:r>
      <w:r w:rsidRPr="005D7E2F">
        <w:rPr>
          <w:rFonts w:ascii="Consolas" w:hAnsi="Consolas" w:cs="Consolas"/>
          <w:szCs w:val="22"/>
        </w:rPr>
        <w:t xml:space="preserve">HAVING    </w:t>
      </w:r>
      <w:proofErr w:type="gramStart"/>
      <w:r w:rsidRPr="005D7E2F">
        <w:rPr>
          <w:rFonts w:ascii="Consolas" w:hAnsi="Consolas" w:cs="Consolas"/>
          <w:szCs w:val="22"/>
        </w:rPr>
        <w:t>COUNT(</w:t>
      </w:r>
      <w:proofErr w:type="gramEnd"/>
      <w:r w:rsidRPr="005D7E2F">
        <w:rPr>
          <w:rFonts w:ascii="Consolas" w:hAnsi="Consolas" w:cs="Consolas"/>
          <w:szCs w:val="22"/>
        </w:rPr>
        <w:t xml:space="preserve">distinct </w:t>
      </w:r>
      <w:proofErr w:type="spellStart"/>
      <w:r w:rsidRPr="005D7E2F">
        <w:rPr>
          <w:rFonts w:ascii="Consolas" w:hAnsi="Consolas" w:cs="Consolas"/>
          <w:szCs w:val="22"/>
        </w:rPr>
        <w:t>V.PropertyNo</w:t>
      </w:r>
      <w:proofErr w:type="spellEnd"/>
      <w:r w:rsidRPr="005D7E2F">
        <w:rPr>
          <w:rFonts w:ascii="Consolas" w:hAnsi="Consolas" w:cs="Consolas"/>
          <w:szCs w:val="22"/>
        </w:rPr>
        <w:t>) = (SELECT COUNT(*)</w:t>
      </w: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  <w:r>
        <w:rPr>
          <w:rFonts w:ascii="Consolas" w:hAnsi="Consolas" w:cs="Consolas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6A727" wp14:editId="5927469A">
                <wp:simplePos x="0" y="0"/>
                <wp:positionH relativeFrom="column">
                  <wp:posOffset>1108710</wp:posOffset>
                </wp:positionH>
                <wp:positionV relativeFrom="paragraph">
                  <wp:posOffset>114300</wp:posOffset>
                </wp:positionV>
                <wp:extent cx="104775" cy="552450"/>
                <wp:effectExtent l="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118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.3pt;margin-top:9pt;width:8.25pt;height:43.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5D7E2F">
        <w:rPr>
          <w:rFonts w:ascii="Consolas" w:hAnsi="Consolas" w:cs="Consolas"/>
          <w:szCs w:val="22"/>
        </w:rPr>
        <w:t xml:space="preserve">                                          FROM   Property</w:t>
      </w:r>
    </w:p>
    <w:p w:rsidR="002E0720" w:rsidRDefault="002E0720" w:rsidP="002E0720">
      <w:pPr>
        <w:ind w:left="284"/>
        <w:rPr>
          <w:rFonts w:ascii="Consolas" w:hAnsi="Consolas" w:cs="Consolas"/>
          <w:szCs w:val="22"/>
        </w:rPr>
      </w:pPr>
      <w:r w:rsidRPr="005D7E2F">
        <w:rPr>
          <w:rFonts w:ascii="Consolas" w:hAnsi="Consolas" w:cs="Consolas"/>
          <w:szCs w:val="22"/>
        </w:rPr>
        <w:t xml:space="preserve">                                </w:t>
      </w:r>
      <w:r w:rsidR="008E557C">
        <w:rPr>
          <w:rFonts w:ascii="Consolas" w:hAnsi="Consolas" w:cs="Consolas"/>
          <w:szCs w:val="22"/>
        </w:rPr>
        <w:t xml:space="preserve">          </w:t>
      </w:r>
      <w:proofErr w:type="gramStart"/>
      <w:r w:rsidR="008E557C">
        <w:rPr>
          <w:rFonts w:ascii="Consolas" w:hAnsi="Consolas" w:cs="Consolas"/>
          <w:szCs w:val="22"/>
        </w:rPr>
        <w:t xml:space="preserve">WHERE  </w:t>
      </w:r>
      <w:proofErr w:type="spellStart"/>
      <w:r w:rsidRPr="005D7E2F">
        <w:rPr>
          <w:rFonts w:ascii="Consolas" w:hAnsi="Consolas" w:cs="Consolas"/>
          <w:szCs w:val="22"/>
        </w:rPr>
        <w:t>PropertyCity</w:t>
      </w:r>
      <w:proofErr w:type="spellEnd"/>
      <w:proofErr w:type="gramEnd"/>
      <w:r w:rsidRPr="005D7E2F">
        <w:rPr>
          <w:rFonts w:ascii="Consolas" w:hAnsi="Consolas" w:cs="Consolas"/>
          <w:szCs w:val="22"/>
        </w:rPr>
        <w:t xml:space="preserve"> = 'HK');</w:t>
      </w:r>
    </w:p>
    <w:p w:rsidR="002E0720" w:rsidRDefault="002E0720" w:rsidP="002E0720">
      <w:pPr>
        <w:ind w:left="284"/>
        <w:rPr>
          <w:rFonts w:ascii="Consolas" w:hAnsi="Consolas" w:cs="Consolas"/>
          <w:szCs w:val="22"/>
        </w:rPr>
      </w:pPr>
    </w:p>
    <w:p w:rsidR="002E0720" w:rsidRPr="005D7E2F" w:rsidRDefault="002E0720" w:rsidP="002E0720">
      <w:pPr>
        <w:ind w:left="284"/>
        <w:rPr>
          <w:rFonts w:ascii="Consolas" w:hAnsi="Consolas" w:cs="Consolas"/>
          <w:szCs w:val="22"/>
        </w:rPr>
      </w:pPr>
    </w:p>
    <w:p w:rsidR="002E0720" w:rsidRDefault="002E0720" w:rsidP="002E0720">
      <w:pPr>
        <w:rPr>
          <w:sz w:val="24"/>
        </w:rPr>
      </w:pPr>
      <w:r w:rsidRPr="003D4AE5">
        <w:rPr>
          <w:rFonts w:ascii="Consolas" w:hAnsi="Consolas" w:cs="Consolas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CC6E11" wp14:editId="07A76024">
                <wp:simplePos x="0" y="0"/>
                <wp:positionH relativeFrom="column">
                  <wp:posOffset>3482340</wp:posOffset>
                </wp:positionH>
                <wp:positionV relativeFrom="paragraph">
                  <wp:posOffset>152400</wp:posOffset>
                </wp:positionV>
                <wp:extent cx="2360930" cy="1404620"/>
                <wp:effectExtent l="0" t="0" r="2413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20" w:rsidRDefault="002E0720" w:rsidP="002E0720">
                            <w:r>
                              <w:t>The subquery return the number of properties located in ‘HK’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CC6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2pt;margin-top:1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OBE77dAAAACgEAAA8AAAAAAAAAAAAAAAAAfwQAAGRycy9kb3du&#10;cmV2LnhtbFBLBQYAAAAABAAEAPMAAACJBQAAAAA=&#10;">
                <v:textbox style="mso-fit-shape-to-text:t">
                  <w:txbxContent>
                    <w:p w:rsidR="002E0720" w:rsidRDefault="002E0720" w:rsidP="002E0720">
                      <w:r>
                        <w:t>The subquery return the number of properties located in ‘HK’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FF003" wp14:editId="53478000">
                <wp:simplePos x="0" y="0"/>
                <wp:positionH relativeFrom="column">
                  <wp:posOffset>403860</wp:posOffset>
                </wp:positionH>
                <wp:positionV relativeFrom="paragraph">
                  <wp:posOffset>12700</wp:posOffset>
                </wp:positionV>
                <wp:extent cx="1647825" cy="733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20" w:rsidRDefault="002E0720" w:rsidP="002E0720">
                            <w:r>
                              <w:t>This is the number of ‘HK’ properties viewed by each of the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FF003" id="Text Box 10" o:spid="_x0000_s1027" type="#_x0000_t202" style="position:absolute;margin-left:31.8pt;margin-top:1pt;width:129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" fillcolor="#fcfcfc [3201]" strokeweight=".5pt">
                <v:textbox>
                  <w:txbxContent>
                    <w:p w:rsidR="002E0720" w:rsidRDefault="002E0720" w:rsidP="002E0720">
                      <w:r>
                        <w:t>This is the number of ‘HK’ properties viewed by each of the client.</w:t>
                      </w:r>
                    </w:p>
                  </w:txbxContent>
                </v:textbox>
              </v:shape>
            </w:pict>
          </mc:Fallback>
        </mc:AlternateContent>
      </w:r>
    </w:p>
    <w:p w:rsidR="002E0720" w:rsidRDefault="002E0720" w:rsidP="002E0720">
      <w:pPr>
        <w:rPr>
          <w:sz w:val="24"/>
        </w:rPr>
      </w:pPr>
      <w:r>
        <w:rPr>
          <w:sz w:val="24"/>
        </w:rPr>
        <w:br w:type="page"/>
      </w:r>
    </w:p>
    <w:p w:rsidR="002E0720" w:rsidRDefault="002E0720" w:rsidP="002E0720">
      <w:pPr>
        <w:numPr>
          <w:ilvl w:val="0"/>
          <w:numId w:val="37"/>
        </w:numPr>
        <w:rPr>
          <w:sz w:val="24"/>
        </w:rPr>
      </w:pPr>
      <w:r>
        <w:rPr>
          <w:sz w:val="24"/>
        </w:rPr>
        <w:lastRenderedPageBreak/>
        <w:t>List the owner name, property number, property street address, and the monthly rental for the 2 properties which have the highest monthly rental. You should take care of ties, i.e., if a property has the monthly rental as the 2</w:t>
      </w:r>
      <w:r w:rsidRPr="007046C8">
        <w:rPr>
          <w:sz w:val="24"/>
          <w:vertAlign w:val="superscript"/>
        </w:rPr>
        <w:t>nd</w:t>
      </w:r>
      <w:r>
        <w:rPr>
          <w:sz w:val="24"/>
        </w:rPr>
        <w:t xml:space="preserve"> property, it should also be included in the result. </w:t>
      </w:r>
      <w:r w:rsidR="00294033">
        <w:rPr>
          <w:sz w:val="24"/>
        </w:rPr>
        <w:t xml:space="preserve">Order the output by monthly rental in descending order. (Even though there is no tie in this particular set of data, your answer need to take care of the tie.) </w:t>
      </w:r>
    </w:p>
    <w:p w:rsidR="002E0720" w:rsidRDefault="002E0720" w:rsidP="002E0720">
      <w:pPr>
        <w:rPr>
          <w:sz w:val="24"/>
        </w:rPr>
      </w:pPr>
    </w:p>
    <w:p w:rsidR="00294033" w:rsidRDefault="00294033" w:rsidP="002E0720">
      <w:pPr>
        <w:ind w:left="851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noProof/>
          <w:sz w:val="24"/>
        </w:rPr>
        <w:drawing>
          <wp:inline distT="0" distB="0" distL="0" distR="0" wp14:anchorId="6F6371B1" wp14:editId="591B5F6C">
            <wp:extent cx="3283527" cy="50828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631" cy="5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3" w:rsidRDefault="00294033" w:rsidP="002E0720">
      <w:pPr>
        <w:ind w:left="851"/>
        <w:rPr>
          <w:rFonts w:ascii="Consolas" w:hAnsi="Consolas" w:cs="Consolas"/>
          <w:sz w:val="24"/>
        </w:rPr>
      </w:pPr>
    </w:p>
    <w:p w:rsidR="00294033" w:rsidRDefault="00294033" w:rsidP="002E0720">
      <w:pPr>
        <w:ind w:left="851"/>
        <w:rPr>
          <w:rFonts w:ascii="Consolas" w:hAnsi="Consolas" w:cs="Consolas"/>
          <w:sz w:val="24"/>
        </w:rPr>
      </w:pPr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proofErr w:type="gramStart"/>
      <w:r w:rsidRPr="00294033">
        <w:rPr>
          <w:rFonts w:ascii="Consolas" w:hAnsi="Consolas" w:cs="Consolas"/>
          <w:sz w:val="24"/>
        </w:rPr>
        <w:t xml:space="preserve">SELECT  </w:t>
      </w:r>
      <w:proofErr w:type="spellStart"/>
      <w:r w:rsidRPr="00294033">
        <w:rPr>
          <w:rFonts w:ascii="Consolas" w:hAnsi="Consolas" w:cs="Consolas"/>
          <w:sz w:val="24"/>
        </w:rPr>
        <w:t>PO.OwnerName</w:t>
      </w:r>
      <w:proofErr w:type="spellEnd"/>
      <w:proofErr w:type="gramEnd"/>
      <w:r w:rsidRPr="00294033">
        <w:rPr>
          <w:rFonts w:ascii="Consolas" w:hAnsi="Consolas" w:cs="Consolas"/>
          <w:sz w:val="24"/>
        </w:rPr>
        <w:t xml:space="preserve">, </w:t>
      </w:r>
      <w:proofErr w:type="spellStart"/>
      <w:r w:rsidRPr="00294033">
        <w:rPr>
          <w:rFonts w:ascii="Consolas" w:hAnsi="Consolas" w:cs="Consolas"/>
          <w:sz w:val="24"/>
        </w:rPr>
        <w:t>P.PropertyNo</w:t>
      </w:r>
      <w:proofErr w:type="spellEnd"/>
      <w:r w:rsidRPr="00294033">
        <w:rPr>
          <w:rFonts w:ascii="Consolas" w:hAnsi="Consolas" w:cs="Consolas"/>
          <w:sz w:val="24"/>
        </w:rPr>
        <w:t xml:space="preserve">, </w:t>
      </w:r>
      <w:proofErr w:type="spellStart"/>
      <w:r w:rsidRPr="00294033">
        <w:rPr>
          <w:rFonts w:ascii="Consolas" w:hAnsi="Consolas" w:cs="Consolas"/>
          <w:sz w:val="24"/>
        </w:rPr>
        <w:t>P.PropertyStreet</w:t>
      </w:r>
      <w:proofErr w:type="spellEnd"/>
      <w:r w:rsidRPr="00294033">
        <w:rPr>
          <w:rFonts w:ascii="Consolas" w:hAnsi="Consolas" w:cs="Consolas"/>
          <w:sz w:val="24"/>
        </w:rPr>
        <w:t xml:space="preserve">, </w:t>
      </w:r>
      <w:proofErr w:type="spellStart"/>
      <w:r w:rsidRPr="00294033">
        <w:rPr>
          <w:rFonts w:ascii="Consolas" w:hAnsi="Consolas" w:cs="Consolas"/>
          <w:sz w:val="24"/>
        </w:rPr>
        <w:t>P.MonthlyRental</w:t>
      </w:r>
      <w:proofErr w:type="spellEnd"/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FROM    Property P JOIN </w:t>
      </w:r>
      <w:proofErr w:type="spellStart"/>
      <w:r w:rsidRPr="00294033">
        <w:rPr>
          <w:rFonts w:ascii="Consolas" w:hAnsi="Consolas" w:cs="Consolas"/>
          <w:sz w:val="24"/>
        </w:rPr>
        <w:t>PropertyOwner</w:t>
      </w:r>
      <w:proofErr w:type="spellEnd"/>
      <w:r w:rsidRPr="00294033">
        <w:rPr>
          <w:rFonts w:ascii="Consolas" w:hAnsi="Consolas" w:cs="Consolas"/>
          <w:sz w:val="24"/>
        </w:rPr>
        <w:t xml:space="preserve"> PO</w:t>
      </w:r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          ON </w:t>
      </w:r>
      <w:proofErr w:type="spellStart"/>
      <w:r w:rsidRPr="00294033">
        <w:rPr>
          <w:rFonts w:ascii="Consolas" w:hAnsi="Consolas" w:cs="Consolas"/>
          <w:sz w:val="24"/>
        </w:rPr>
        <w:t>P.OwnerNo</w:t>
      </w:r>
      <w:proofErr w:type="spellEnd"/>
      <w:r w:rsidRPr="00294033">
        <w:rPr>
          <w:rFonts w:ascii="Consolas" w:hAnsi="Consolas" w:cs="Consolas"/>
          <w:sz w:val="24"/>
        </w:rPr>
        <w:t xml:space="preserve"> = </w:t>
      </w:r>
      <w:proofErr w:type="spellStart"/>
      <w:r w:rsidRPr="00294033">
        <w:rPr>
          <w:rFonts w:ascii="Consolas" w:hAnsi="Consolas" w:cs="Consolas"/>
          <w:sz w:val="24"/>
        </w:rPr>
        <w:t>PO.OwnerNo</w:t>
      </w:r>
      <w:proofErr w:type="spellEnd"/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WHERE   </w:t>
      </w:r>
      <w:proofErr w:type="spellStart"/>
      <w:r w:rsidRPr="00294033">
        <w:rPr>
          <w:rFonts w:ascii="Consolas" w:hAnsi="Consolas" w:cs="Consolas"/>
          <w:sz w:val="24"/>
        </w:rPr>
        <w:t>MonthlyRental</w:t>
      </w:r>
      <w:proofErr w:type="spellEnd"/>
      <w:r w:rsidRPr="00294033">
        <w:rPr>
          <w:rFonts w:ascii="Consolas" w:hAnsi="Consolas" w:cs="Consolas"/>
          <w:sz w:val="24"/>
        </w:rPr>
        <w:t xml:space="preserve"> IN (SELECT </w:t>
      </w:r>
      <w:proofErr w:type="spellStart"/>
      <w:r w:rsidRPr="00294033">
        <w:rPr>
          <w:rFonts w:ascii="Consolas" w:hAnsi="Consolas" w:cs="Consolas"/>
          <w:sz w:val="24"/>
        </w:rPr>
        <w:t>MonthlyRental</w:t>
      </w:r>
      <w:proofErr w:type="spellEnd"/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                          FROM   Property</w:t>
      </w:r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                          ORDER </w:t>
      </w:r>
      <w:proofErr w:type="gramStart"/>
      <w:r w:rsidRPr="00294033">
        <w:rPr>
          <w:rFonts w:ascii="Consolas" w:hAnsi="Consolas" w:cs="Consolas"/>
          <w:sz w:val="24"/>
        </w:rPr>
        <w:t xml:space="preserve">BY  </w:t>
      </w:r>
      <w:proofErr w:type="spellStart"/>
      <w:r w:rsidRPr="00294033">
        <w:rPr>
          <w:rFonts w:ascii="Consolas" w:hAnsi="Consolas" w:cs="Consolas"/>
          <w:sz w:val="24"/>
        </w:rPr>
        <w:t>MonthlyRental</w:t>
      </w:r>
      <w:proofErr w:type="spellEnd"/>
      <w:proofErr w:type="gramEnd"/>
      <w:r w:rsidRPr="00294033">
        <w:rPr>
          <w:rFonts w:ascii="Consolas" w:hAnsi="Consolas" w:cs="Consolas"/>
          <w:sz w:val="24"/>
        </w:rPr>
        <w:t xml:space="preserve"> DESC</w:t>
      </w:r>
    </w:p>
    <w:p w:rsidR="00294033" w:rsidRPr="00294033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                          FETCH FIRST 2 ROW ONLY)</w:t>
      </w:r>
    </w:p>
    <w:p w:rsidR="002E0720" w:rsidRDefault="00294033" w:rsidP="00294033">
      <w:pPr>
        <w:ind w:left="709"/>
        <w:rPr>
          <w:rFonts w:ascii="Consolas" w:hAnsi="Consolas" w:cs="Consolas"/>
          <w:sz w:val="24"/>
        </w:rPr>
      </w:pPr>
      <w:r w:rsidRPr="00294033">
        <w:rPr>
          <w:rFonts w:ascii="Consolas" w:hAnsi="Consolas" w:cs="Consolas"/>
          <w:sz w:val="24"/>
        </w:rPr>
        <w:t xml:space="preserve">ORDER BY </w:t>
      </w:r>
      <w:proofErr w:type="spellStart"/>
      <w:r w:rsidRPr="00294033">
        <w:rPr>
          <w:rFonts w:ascii="Consolas" w:hAnsi="Consolas" w:cs="Consolas"/>
          <w:sz w:val="24"/>
        </w:rPr>
        <w:t>MonthlyRental</w:t>
      </w:r>
      <w:proofErr w:type="spellEnd"/>
      <w:r w:rsidRPr="00294033">
        <w:rPr>
          <w:rFonts w:ascii="Consolas" w:hAnsi="Consolas" w:cs="Consolas"/>
          <w:sz w:val="24"/>
        </w:rPr>
        <w:t xml:space="preserve"> DESC;</w:t>
      </w:r>
    </w:p>
    <w:p w:rsidR="00B254A8" w:rsidRDefault="00B254A8" w:rsidP="00294033">
      <w:pPr>
        <w:ind w:left="709"/>
        <w:rPr>
          <w:rFonts w:ascii="Consolas" w:hAnsi="Consolas" w:cs="Consolas"/>
          <w:sz w:val="24"/>
        </w:rPr>
      </w:pPr>
    </w:p>
    <w:p w:rsidR="00B254A8" w:rsidRDefault="00B254A8" w:rsidP="00294033">
      <w:pPr>
        <w:ind w:left="709"/>
        <w:rPr>
          <w:rFonts w:ascii="Consolas" w:hAnsi="Consolas" w:cs="Consolas"/>
          <w:sz w:val="24"/>
        </w:rPr>
      </w:pPr>
    </w:p>
    <w:p w:rsidR="00B254A8" w:rsidRDefault="00B254A8" w:rsidP="00294033">
      <w:pPr>
        <w:ind w:left="709"/>
        <w:rPr>
          <w:rFonts w:ascii="Consolas" w:hAnsi="Consolas" w:cs="Consolas"/>
          <w:sz w:val="24"/>
        </w:rPr>
      </w:pPr>
    </w:p>
    <w:p w:rsidR="00B254A8" w:rsidRDefault="00B254A8" w:rsidP="00294033">
      <w:pPr>
        <w:ind w:left="709"/>
        <w:rPr>
          <w:rFonts w:ascii="Consolas" w:hAnsi="Consolas" w:cs="Consolas"/>
          <w:sz w:val="24"/>
        </w:rPr>
      </w:pPr>
      <w:bookmarkStart w:id="0" w:name="_GoBack"/>
      <w:bookmarkEnd w:id="0"/>
      <w:r>
        <w:rPr>
          <w:rFonts w:ascii="Consolas" w:hAnsi="Consolas" w:cs="Consolas"/>
          <w:sz w:val="24"/>
        </w:rPr>
        <w:t>The output table should look like the following. I mistakenly place the wrong output table in the question.</w:t>
      </w:r>
    </w:p>
    <w:p w:rsidR="00B254A8" w:rsidRDefault="00B254A8" w:rsidP="00294033">
      <w:pPr>
        <w:ind w:left="709"/>
        <w:rPr>
          <w:rFonts w:ascii="Consolas" w:hAnsi="Consolas" w:cs="Consolas"/>
          <w:sz w:val="24"/>
        </w:rPr>
      </w:pPr>
    </w:p>
    <w:p w:rsidR="00B254A8" w:rsidRDefault="00B254A8" w:rsidP="00294033">
      <w:pPr>
        <w:ind w:left="709"/>
        <w:rPr>
          <w:sz w:val="24"/>
        </w:rPr>
      </w:pPr>
      <w:r w:rsidRPr="00B254A8">
        <w:rPr>
          <w:sz w:val="24"/>
        </w:rPr>
        <w:drawing>
          <wp:inline distT="0" distB="0" distL="0" distR="0" wp14:anchorId="53036ACD" wp14:editId="241F329F">
            <wp:extent cx="3698341" cy="5714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950" cy="5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20" w:rsidRDefault="002E0720" w:rsidP="002E0720">
      <w:pPr>
        <w:rPr>
          <w:sz w:val="24"/>
        </w:rPr>
      </w:pPr>
    </w:p>
    <w:p w:rsidR="00BC5DD8" w:rsidRDefault="00BC5DD8" w:rsidP="001E0A27">
      <w:pPr>
        <w:rPr>
          <w:sz w:val="24"/>
        </w:rPr>
      </w:pPr>
    </w:p>
    <w:sectPr w:rsidR="00BC5DD8" w:rsidSect="007B2B16">
      <w:headerReference w:type="even" r:id="rId17"/>
      <w:headerReference w:type="default" r:id="rId18"/>
      <w:footerReference w:type="even" r:id="rId19"/>
      <w:footerReference w:type="default" r:id="rId20"/>
      <w:pgSz w:w="11909" w:h="16834" w:code="9"/>
      <w:pgMar w:top="86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9F1" w:rsidRDefault="00E519F1">
      <w:r>
        <w:separator/>
      </w:r>
    </w:p>
  </w:endnote>
  <w:endnote w:type="continuationSeparator" w:id="0">
    <w:p w:rsidR="00E519F1" w:rsidRDefault="00E5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4A8">
      <w:rPr>
        <w:rStyle w:val="PageNumber"/>
        <w:noProof/>
      </w:rPr>
      <w:t>5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9F1" w:rsidRDefault="00E519F1">
      <w:r>
        <w:separator/>
      </w:r>
    </w:p>
  </w:footnote>
  <w:footnote w:type="continuationSeparator" w:id="0">
    <w:p w:rsidR="00E519F1" w:rsidRDefault="00E5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A65BF" w:rsidRDefault="00DA65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DC82BC"/>
    <w:lvl w:ilvl="0">
      <w:numFmt w:val="decimal"/>
      <w:lvlText w:val="*"/>
      <w:lvlJc w:val="left"/>
    </w:lvl>
  </w:abstractNum>
  <w:abstractNum w:abstractNumId="1" w15:restartNumberingAfterBreak="0">
    <w:nsid w:val="00DB0DF3"/>
    <w:multiLevelType w:val="singleLevel"/>
    <w:tmpl w:val="B016EBB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" w15:restartNumberingAfterBreak="0">
    <w:nsid w:val="01461779"/>
    <w:multiLevelType w:val="singleLevel"/>
    <w:tmpl w:val="574C6DB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" w15:restartNumberingAfterBreak="0">
    <w:nsid w:val="01BF1B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BF6E19"/>
    <w:multiLevelType w:val="singleLevel"/>
    <w:tmpl w:val="1040DDD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5" w15:restartNumberingAfterBreak="0">
    <w:nsid w:val="04641DC1"/>
    <w:multiLevelType w:val="singleLevel"/>
    <w:tmpl w:val="79D4216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6" w15:restartNumberingAfterBreak="0">
    <w:nsid w:val="0D5C41A8"/>
    <w:multiLevelType w:val="singleLevel"/>
    <w:tmpl w:val="0D64FB3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 w15:restartNumberingAfterBreak="0">
    <w:nsid w:val="11E81A70"/>
    <w:multiLevelType w:val="hybridMultilevel"/>
    <w:tmpl w:val="BED2130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 w15:restartNumberingAfterBreak="0">
    <w:nsid w:val="13402457"/>
    <w:multiLevelType w:val="hybridMultilevel"/>
    <w:tmpl w:val="7AC2D20C"/>
    <w:lvl w:ilvl="0" w:tplc="8436B56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14E54A7C"/>
    <w:multiLevelType w:val="hybridMultilevel"/>
    <w:tmpl w:val="64B863E4"/>
    <w:lvl w:ilvl="0" w:tplc="303A69BA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5242E6B"/>
    <w:multiLevelType w:val="singleLevel"/>
    <w:tmpl w:val="FBAEDAF2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1" w15:restartNumberingAfterBreak="0">
    <w:nsid w:val="1A3649F9"/>
    <w:multiLevelType w:val="hybridMultilevel"/>
    <w:tmpl w:val="5AE69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86AB2"/>
    <w:multiLevelType w:val="hybridMultilevel"/>
    <w:tmpl w:val="847621FE"/>
    <w:lvl w:ilvl="0" w:tplc="6F98AD8A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60CB7E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2878E868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9B6E4AE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37263FF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22874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1220A43E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8472A32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3ACAC5C0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1B537AD8"/>
    <w:multiLevelType w:val="hybridMultilevel"/>
    <w:tmpl w:val="5CD8256A"/>
    <w:lvl w:ilvl="0" w:tplc="303A69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1BA424F8"/>
    <w:multiLevelType w:val="hybridMultilevel"/>
    <w:tmpl w:val="D520A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7579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5932A14"/>
    <w:multiLevelType w:val="hybridMultilevel"/>
    <w:tmpl w:val="E606F0D0"/>
    <w:lvl w:ilvl="0" w:tplc="AFF271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29E7ECC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CC38F4C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BE7A08F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53E27E1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7F7410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79F6408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C5CE07F0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5E61594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25A8674B"/>
    <w:multiLevelType w:val="singleLevel"/>
    <w:tmpl w:val="08226A2C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8" w15:restartNumberingAfterBreak="0">
    <w:nsid w:val="2701157B"/>
    <w:multiLevelType w:val="singleLevel"/>
    <w:tmpl w:val="625AA8D8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9" w15:restartNumberingAfterBreak="0">
    <w:nsid w:val="2DE5598D"/>
    <w:multiLevelType w:val="hybridMultilevel"/>
    <w:tmpl w:val="83FE1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1C0FAA"/>
    <w:multiLevelType w:val="hybridMultilevel"/>
    <w:tmpl w:val="17CEC1CA"/>
    <w:lvl w:ilvl="0" w:tplc="835A8954">
      <w:start w:val="2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E5FED698">
      <w:start w:val="3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1" w15:restartNumberingAfterBreak="0">
    <w:nsid w:val="3936019C"/>
    <w:multiLevelType w:val="hybridMultilevel"/>
    <w:tmpl w:val="6E4E274A"/>
    <w:lvl w:ilvl="0" w:tplc="D126231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CC8F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38E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608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CD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DCEE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A2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69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027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4E37A2"/>
    <w:multiLevelType w:val="hybridMultilevel"/>
    <w:tmpl w:val="44B64C94"/>
    <w:lvl w:ilvl="0" w:tplc="731ECF12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87402996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B644D9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FADEA46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9D1CC33A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15EEAD8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9EF46A2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870F834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6482393C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3" w15:restartNumberingAfterBreak="0">
    <w:nsid w:val="3BA61368"/>
    <w:multiLevelType w:val="singleLevel"/>
    <w:tmpl w:val="5A747D4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4" w15:restartNumberingAfterBreak="0">
    <w:nsid w:val="3C4D24CD"/>
    <w:multiLevelType w:val="singleLevel"/>
    <w:tmpl w:val="FFBEE7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E8B11E5"/>
    <w:multiLevelType w:val="singleLevel"/>
    <w:tmpl w:val="86E4623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6" w15:restartNumberingAfterBreak="0">
    <w:nsid w:val="47833C92"/>
    <w:multiLevelType w:val="singleLevel"/>
    <w:tmpl w:val="C3FAEA6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7" w15:restartNumberingAfterBreak="0">
    <w:nsid w:val="482918A4"/>
    <w:multiLevelType w:val="hybridMultilevel"/>
    <w:tmpl w:val="53A2EF1A"/>
    <w:lvl w:ilvl="0" w:tplc="EF78793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8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F71783"/>
    <w:multiLevelType w:val="hybridMultilevel"/>
    <w:tmpl w:val="CF0EF5FA"/>
    <w:lvl w:ilvl="0" w:tplc="147049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4FED0732"/>
    <w:multiLevelType w:val="hybridMultilevel"/>
    <w:tmpl w:val="10444A08"/>
    <w:lvl w:ilvl="0" w:tplc="DB609AB8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1" w15:restartNumberingAfterBreak="0">
    <w:nsid w:val="56DC71E6"/>
    <w:multiLevelType w:val="hybridMultilevel"/>
    <w:tmpl w:val="C9DC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74278"/>
    <w:multiLevelType w:val="hybridMultilevel"/>
    <w:tmpl w:val="94621954"/>
    <w:lvl w:ilvl="0" w:tplc="8A78A5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D77B85"/>
    <w:multiLevelType w:val="singleLevel"/>
    <w:tmpl w:val="039E1816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4" w15:restartNumberingAfterBreak="0">
    <w:nsid w:val="6B2D63B8"/>
    <w:multiLevelType w:val="singleLevel"/>
    <w:tmpl w:val="BF187012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5" w15:restartNumberingAfterBreak="0">
    <w:nsid w:val="6C4E3723"/>
    <w:multiLevelType w:val="hybridMultilevel"/>
    <w:tmpl w:val="88F6E34A"/>
    <w:lvl w:ilvl="0" w:tplc="7C0673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/>
        <w:sz w:val="28"/>
        <w:szCs w:val="28"/>
      </w:rPr>
    </w:lvl>
    <w:lvl w:ilvl="1" w:tplc="01EE4012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BA2DC6"/>
    <w:multiLevelType w:val="hybridMultilevel"/>
    <w:tmpl w:val="45507E44"/>
    <w:lvl w:ilvl="0" w:tplc="17AC6D2A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FC2A5B4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88FA73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87821F3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EC701B80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66C055EE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2610A244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B8A74F8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AB08ED9A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 w15:restartNumberingAfterBreak="0">
    <w:nsid w:val="77124865"/>
    <w:multiLevelType w:val="singleLevel"/>
    <w:tmpl w:val="435800E4"/>
    <w:lvl w:ilvl="0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8" w15:restartNumberingAfterBreak="0">
    <w:nsid w:val="7C2864A4"/>
    <w:multiLevelType w:val="singleLevel"/>
    <w:tmpl w:val="4B9E4BC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9" w15:restartNumberingAfterBreak="0">
    <w:nsid w:val="7C5A4F5F"/>
    <w:multiLevelType w:val="hybridMultilevel"/>
    <w:tmpl w:val="FC864040"/>
    <w:lvl w:ilvl="0" w:tplc="24288072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>
    <w:abstractNumId w:val="33"/>
  </w:num>
  <w:num w:numId="2">
    <w:abstractNumId w:val="18"/>
  </w:num>
  <w:num w:numId="3">
    <w:abstractNumId w:val="37"/>
  </w:num>
  <w:num w:numId="4">
    <w:abstractNumId w:val="25"/>
  </w:num>
  <w:num w:numId="5">
    <w:abstractNumId w:val="38"/>
  </w:num>
  <w:num w:numId="6">
    <w:abstractNumId w:val="10"/>
  </w:num>
  <w:num w:numId="7">
    <w:abstractNumId w:val="1"/>
  </w:num>
  <w:num w:numId="8">
    <w:abstractNumId w:val="26"/>
  </w:num>
  <w:num w:numId="9">
    <w:abstractNumId w:val="23"/>
  </w:num>
  <w:num w:numId="10">
    <w:abstractNumId w:val="6"/>
  </w:num>
  <w:num w:numId="11">
    <w:abstractNumId w:val="17"/>
  </w:num>
  <w:num w:numId="12">
    <w:abstractNumId w:val="34"/>
  </w:num>
  <w:num w:numId="13">
    <w:abstractNumId w:val="3"/>
  </w:num>
  <w:num w:numId="14">
    <w:abstractNumId w:val="15"/>
  </w:num>
  <w:num w:numId="15">
    <w:abstractNumId w:val="24"/>
  </w:num>
  <w:num w:numId="16">
    <w:abstractNumId w:val="5"/>
  </w:num>
  <w:num w:numId="17">
    <w:abstractNumId w:val="2"/>
  </w:num>
  <w:num w:numId="18">
    <w:abstractNumId w:val="4"/>
  </w:num>
  <w:num w:numId="19">
    <w:abstractNumId w:val="16"/>
  </w:num>
  <w:num w:numId="20">
    <w:abstractNumId w:val="36"/>
  </w:num>
  <w:num w:numId="21">
    <w:abstractNumId w:val="22"/>
  </w:num>
  <w:num w:numId="22">
    <w:abstractNumId w:val="12"/>
  </w:num>
  <w:num w:numId="23">
    <w:abstractNumId w:val="21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8"/>
  </w:num>
  <w:num w:numId="26">
    <w:abstractNumId w:val="27"/>
  </w:num>
  <w:num w:numId="27">
    <w:abstractNumId w:val="29"/>
  </w:num>
  <w:num w:numId="28">
    <w:abstractNumId w:val="20"/>
  </w:num>
  <w:num w:numId="29">
    <w:abstractNumId w:val="32"/>
  </w:num>
  <w:num w:numId="30">
    <w:abstractNumId w:val="30"/>
  </w:num>
  <w:num w:numId="31">
    <w:abstractNumId w:val="35"/>
  </w:num>
  <w:num w:numId="32">
    <w:abstractNumId w:val="7"/>
  </w:num>
  <w:num w:numId="33">
    <w:abstractNumId w:val="13"/>
  </w:num>
  <w:num w:numId="34">
    <w:abstractNumId w:val="9"/>
  </w:num>
  <w:num w:numId="35">
    <w:abstractNumId w:val="39"/>
  </w:num>
  <w:num w:numId="36">
    <w:abstractNumId w:val="19"/>
  </w:num>
  <w:num w:numId="37">
    <w:abstractNumId w:val="11"/>
  </w:num>
  <w:num w:numId="38">
    <w:abstractNumId w:val="28"/>
  </w:num>
  <w:num w:numId="39">
    <w:abstractNumId w:val="3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bordersDoNotSurroundHeader/>
  <w:bordersDoNotSurroundFooter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F"/>
    <w:rsid w:val="00013061"/>
    <w:rsid w:val="00013B22"/>
    <w:rsid w:val="0001618A"/>
    <w:rsid w:val="000361EC"/>
    <w:rsid w:val="00036731"/>
    <w:rsid w:val="00037197"/>
    <w:rsid w:val="00037CC0"/>
    <w:rsid w:val="00051291"/>
    <w:rsid w:val="00051BA7"/>
    <w:rsid w:val="000525BE"/>
    <w:rsid w:val="0005566E"/>
    <w:rsid w:val="00066316"/>
    <w:rsid w:val="000744B3"/>
    <w:rsid w:val="00085195"/>
    <w:rsid w:val="000A5C07"/>
    <w:rsid w:val="000B233D"/>
    <w:rsid w:val="000B4ED5"/>
    <w:rsid w:val="000C1A84"/>
    <w:rsid w:val="000C4913"/>
    <w:rsid w:val="000C6619"/>
    <w:rsid w:val="000C6E9D"/>
    <w:rsid w:val="000D0673"/>
    <w:rsid w:val="000D47D7"/>
    <w:rsid w:val="000D49DF"/>
    <w:rsid w:val="000E4C39"/>
    <w:rsid w:val="00106B68"/>
    <w:rsid w:val="00132DD8"/>
    <w:rsid w:val="00134D04"/>
    <w:rsid w:val="001444AD"/>
    <w:rsid w:val="00153CF8"/>
    <w:rsid w:val="00165008"/>
    <w:rsid w:val="001714AA"/>
    <w:rsid w:val="0017301E"/>
    <w:rsid w:val="0017595D"/>
    <w:rsid w:val="0017718D"/>
    <w:rsid w:val="00181E15"/>
    <w:rsid w:val="0019041B"/>
    <w:rsid w:val="00190AEF"/>
    <w:rsid w:val="00190FB7"/>
    <w:rsid w:val="00191E06"/>
    <w:rsid w:val="001B3334"/>
    <w:rsid w:val="001B68A9"/>
    <w:rsid w:val="001B7C83"/>
    <w:rsid w:val="001C77C5"/>
    <w:rsid w:val="001D4D5B"/>
    <w:rsid w:val="001E0A27"/>
    <w:rsid w:val="001E0A6C"/>
    <w:rsid w:val="001E3F4A"/>
    <w:rsid w:val="001E71E3"/>
    <w:rsid w:val="001F6E92"/>
    <w:rsid w:val="00214BB9"/>
    <w:rsid w:val="00215E3C"/>
    <w:rsid w:val="00233359"/>
    <w:rsid w:val="00251AC2"/>
    <w:rsid w:val="00254866"/>
    <w:rsid w:val="002641DB"/>
    <w:rsid w:val="00271365"/>
    <w:rsid w:val="00272114"/>
    <w:rsid w:val="00272911"/>
    <w:rsid w:val="002734BF"/>
    <w:rsid w:val="00280CD2"/>
    <w:rsid w:val="00281478"/>
    <w:rsid w:val="00291406"/>
    <w:rsid w:val="00292620"/>
    <w:rsid w:val="00294033"/>
    <w:rsid w:val="002A072D"/>
    <w:rsid w:val="002A079B"/>
    <w:rsid w:val="002B481E"/>
    <w:rsid w:val="002B4E1A"/>
    <w:rsid w:val="002B5673"/>
    <w:rsid w:val="002B6B34"/>
    <w:rsid w:val="002B793A"/>
    <w:rsid w:val="002C750A"/>
    <w:rsid w:val="002D71AC"/>
    <w:rsid w:val="002E0720"/>
    <w:rsid w:val="002F6D0B"/>
    <w:rsid w:val="0032776C"/>
    <w:rsid w:val="00332B00"/>
    <w:rsid w:val="003362A2"/>
    <w:rsid w:val="003435EA"/>
    <w:rsid w:val="0034623F"/>
    <w:rsid w:val="00350932"/>
    <w:rsid w:val="00351CDE"/>
    <w:rsid w:val="00355CF2"/>
    <w:rsid w:val="00360A2A"/>
    <w:rsid w:val="00366057"/>
    <w:rsid w:val="00380551"/>
    <w:rsid w:val="00383D26"/>
    <w:rsid w:val="00391C02"/>
    <w:rsid w:val="00393CFD"/>
    <w:rsid w:val="003A0824"/>
    <w:rsid w:val="003C42E2"/>
    <w:rsid w:val="003E1192"/>
    <w:rsid w:val="003E44D2"/>
    <w:rsid w:val="003F0EEE"/>
    <w:rsid w:val="003F1C62"/>
    <w:rsid w:val="003F4661"/>
    <w:rsid w:val="004039BA"/>
    <w:rsid w:val="00411EC6"/>
    <w:rsid w:val="004148B4"/>
    <w:rsid w:val="00417F8B"/>
    <w:rsid w:val="004473E4"/>
    <w:rsid w:val="00457D46"/>
    <w:rsid w:val="00462A0D"/>
    <w:rsid w:val="00466382"/>
    <w:rsid w:val="00466CBE"/>
    <w:rsid w:val="004716DB"/>
    <w:rsid w:val="00473502"/>
    <w:rsid w:val="00483FA0"/>
    <w:rsid w:val="0049708E"/>
    <w:rsid w:val="004B4FE3"/>
    <w:rsid w:val="004D6E3B"/>
    <w:rsid w:val="004E4216"/>
    <w:rsid w:val="004F6634"/>
    <w:rsid w:val="0050077C"/>
    <w:rsid w:val="00503F68"/>
    <w:rsid w:val="005127A7"/>
    <w:rsid w:val="00516BB0"/>
    <w:rsid w:val="00521EB6"/>
    <w:rsid w:val="005366E3"/>
    <w:rsid w:val="005401C7"/>
    <w:rsid w:val="005563AC"/>
    <w:rsid w:val="00567AB2"/>
    <w:rsid w:val="005720DE"/>
    <w:rsid w:val="00577E6D"/>
    <w:rsid w:val="00580175"/>
    <w:rsid w:val="00583F22"/>
    <w:rsid w:val="0059006C"/>
    <w:rsid w:val="005918B1"/>
    <w:rsid w:val="005945DC"/>
    <w:rsid w:val="00596448"/>
    <w:rsid w:val="00596E99"/>
    <w:rsid w:val="005A7E79"/>
    <w:rsid w:val="005C1DE9"/>
    <w:rsid w:val="005F1DBC"/>
    <w:rsid w:val="005F2E6C"/>
    <w:rsid w:val="005F307C"/>
    <w:rsid w:val="006203F2"/>
    <w:rsid w:val="0064692E"/>
    <w:rsid w:val="00654CB7"/>
    <w:rsid w:val="00655533"/>
    <w:rsid w:val="00656717"/>
    <w:rsid w:val="00666E36"/>
    <w:rsid w:val="006748FA"/>
    <w:rsid w:val="00681246"/>
    <w:rsid w:val="00693169"/>
    <w:rsid w:val="006A730D"/>
    <w:rsid w:val="006B697D"/>
    <w:rsid w:val="006D1644"/>
    <w:rsid w:val="006D1A75"/>
    <w:rsid w:val="006D1EF9"/>
    <w:rsid w:val="006E2A78"/>
    <w:rsid w:val="006E7AF8"/>
    <w:rsid w:val="006F3925"/>
    <w:rsid w:val="00706529"/>
    <w:rsid w:val="0071510F"/>
    <w:rsid w:val="0072535A"/>
    <w:rsid w:val="007461E8"/>
    <w:rsid w:val="00755F8F"/>
    <w:rsid w:val="0076156B"/>
    <w:rsid w:val="00761D67"/>
    <w:rsid w:val="00770EF4"/>
    <w:rsid w:val="0077233A"/>
    <w:rsid w:val="0079305D"/>
    <w:rsid w:val="00795B57"/>
    <w:rsid w:val="0079659E"/>
    <w:rsid w:val="007979ED"/>
    <w:rsid w:val="007B2B16"/>
    <w:rsid w:val="007B43CC"/>
    <w:rsid w:val="007C29DB"/>
    <w:rsid w:val="007C2FBA"/>
    <w:rsid w:val="007D2155"/>
    <w:rsid w:val="007D220F"/>
    <w:rsid w:val="007D3CDB"/>
    <w:rsid w:val="007E353A"/>
    <w:rsid w:val="007E5CF0"/>
    <w:rsid w:val="007E67FE"/>
    <w:rsid w:val="007F4946"/>
    <w:rsid w:val="00805EDC"/>
    <w:rsid w:val="00814CF0"/>
    <w:rsid w:val="00816820"/>
    <w:rsid w:val="008204ED"/>
    <w:rsid w:val="0082082E"/>
    <w:rsid w:val="00820896"/>
    <w:rsid w:val="00833207"/>
    <w:rsid w:val="0083694A"/>
    <w:rsid w:val="00842657"/>
    <w:rsid w:val="00846832"/>
    <w:rsid w:val="00861BA8"/>
    <w:rsid w:val="00867225"/>
    <w:rsid w:val="008808DF"/>
    <w:rsid w:val="00882B92"/>
    <w:rsid w:val="008A329A"/>
    <w:rsid w:val="008B248A"/>
    <w:rsid w:val="008B6636"/>
    <w:rsid w:val="008B6BB1"/>
    <w:rsid w:val="008C3232"/>
    <w:rsid w:val="008E557C"/>
    <w:rsid w:val="008F31E8"/>
    <w:rsid w:val="008F4D7E"/>
    <w:rsid w:val="00904621"/>
    <w:rsid w:val="00912DD8"/>
    <w:rsid w:val="00912EAC"/>
    <w:rsid w:val="0091327E"/>
    <w:rsid w:val="009245B1"/>
    <w:rsid w:val="009402E6"/>
    <w:rsid w:val="00940BD2"/>
    <w:rsid w:val="00941E69"/>
    <w:rsid w:val="00956CAF"/>
    <w:rsid w:val="00965AC1"/>
    <w:rsid w:val="00966049"/>
    <w:rsid w:val="00976244"/>
    <w:rsid w:val="00980F96"/>
    <w:rsid w:val="00993338"/>
    <w:rsid w:val="00994AC4"/>
    <w:rsid w:val="0099682C"/>
    <w:rsid w:val="009D280E"/>
    <w:rsid w:val="009D44F6"/>
    <w:rsid w:val="009F62FF"/>
    <w:rsid w:val="00A128AB"/>
    <w:rsid w:val="00A174A9"/>
    <w:rsid w:val="00A24866"/>
    <w:rsid w:val="00A265A1"/>
    <w:rsid w:val="00A2743E"/>
    <w:rsid w:val="00A32A56"/>
    <w:rsid w:val="00A37613"/>
    <w:rsid w:val="00A412A8"/>
    <w:rsid w:val="00A41D54"/>
    <w:rsid w:val="00A42081"/>
    <w:rsid w:val="00A50C46"/>
    <w:rsid w:val="00A57551"/>
    <w:rsid w:val="00A60A91"/>
    <w:rsid w:val="00A60E67"/>
    <w:rsid w:val="00A66120"/>
    <w:rsid w:val="00A66135"/>
    <w:rsid w:val="00A86FAA"/>
    <w:rsid w:val="00AB1F4A"/>
    <w:rsid w:val="00AC2905"/>
    <w:rsid w:val="00AC2F2A"/>
    <w:rsid w:val="00AC52FD"/>
    <w:rsid w:val="00AC67D5"/>
    <w:rsid w:val="00AC6939"/>
    <w:rsid w:val="00AD0D43"/>
    <w:rsid w:val="00AE14BD"/>
    <w:rsid w:val="00AF2B1E"/>
    <w:rsid w:val="00AF6007"/>
    <w:rsid w:val="00B012A5"/>
    <w:rsid w:val="00B01C8E"/>
    <w:rsid w:val="00B028F0"/>
    <w:rsid w:val="00B0537F"/>
    <w:rsid w:val="00B115D4"/>
    <w:rsid w:val="00B13608"/>
    <w:rsid w:val="00B1635B"/>
    <w:rsid w:val="00B253FE"/>
    <w:rsid w:val="00B254A8"/>
    <w:rsid w:val="00B26503"/>
    <w:rsid w:val="00B301A6"/>
    <w:rsid w:val="00B37F53"/>
    <w:rsid w:val="00B40687"/>
    <w:rsid w:val="00B437C5"/>
    <w:rsid w:val="00B51B29"/>
    <w:rsid w:val="00B71EBE"/>
    <w:rsid w:val="00B747FB"/>
    <w:rsid w:val="00BB6B68"/>
    <w:rsid w:val="00BC17E2"/>
    <w:rsid w:val="00BC5DD8"/>
    <w:rsid w:val="00BE4040"/>
    <w:rsid w:val="00BE7B54"/>
    <w:rsid w:val="00BF1565"/>
    <w:rsid w:val="00BF3CAA"/>
    <w:rsid w:val="00C01555"/>
    <w:rsid w:val="00C12A56"/>
    <w:rsid w:val="00C1466D"/>
    <w:rsid w:val="00C157FF"/>
    <w:rsid w:val="00C16160"/>
    <w:rsid w:val="00C168BF"/>
    <w:rsid w:val="00C32832"/>
    <w:rsid w:val="00C4536D"/>
    <w:rsid w:val="00C45AFF"/>
    <w:rsid w:val="00C52AA8"/>
    <w:rsid w:val="00C55DAC"/>
    <w:rsid w:val="00C57387"/>
    <w:rsid w:val="00C674A1"/>
    <w:rsid w:val="00C70AB4"/>
    <w:rsid w:val="00C71A9C"/>
    <w:rsid w:val="00C72AA9"/>
    <w:rsid w:val="00C76670"/>
    <w:rsid w:val="00C81622"/>
    <w:rsid w:val="00C81709"/>
    <w:rsid w:val="00C8473D"/>
    <w:rsid w:val="00C84D59"/>
    <w:rsid w:val="00C874B8"/>
    <w:rsid w:val="00C87D97"/>
    <w:rsid w:val="00C91581"/>
    <w:rsid w:val="00C91E23"/>
    <w:rsid w:val="00C91FA3"/>
    <w:rsid w:val="00C92E38"/>
    <w:rsid w:val="00C95F82"/>
    <w:rsid w:val="00CA1094"/>
    <w:rsid w:val="00CA1329"/>
    <w:rsid w:val="00CA58AE"/>
    <w:rsid w:val="00CA6202"/>
    <w:rsid w:val="00CA68F5"/>
    <w:rsid w:val="00CA6E2E"/>
    <w:rsid w:val="00CA6FE6"/>
    <w:rsid w:val="00CB7E9F"/>
    <w:rsid w:val="00CC21D8"/>
    <w:rsid w:val="00CC48AE"/>
    <w:rsid w:val="00CD1A83"/>
    <w:rsid w:val="00CD6824"/>
    <w:rsid w:val="00CE24A9"/>
    <w:rsid w:val="00CE5E30"/>
    <w:rsid w:val="00CF2F3C"/>
    <w:rsid w:val="00D03504"/>
    <w:rsid w:val="00D04929"/>
    <w:rsid w:val="00D04F5B"/>
    <w:rsid w:val="00D145E8"/>
    <w:rsid w:val="00D206A8"/>
    <w:rsid w:val="00D216B2"/>
    <w:rsid w:val="00D21E2F"/>
    <w:rsid w:val="00D25892"/>
    <w:rsid w:val="00D27CB4"/>
    <w:rsid w:val="00D313A8"/>
    <w:rsid w:val="00D40704"/>
    <w:rsid w:val="00D530DB"/>
    <w:rsid w:val="00D61BE7"/>
    <w:rsid w:val="00D709E2"/>
    <w:rsid w:val="00D74D9D"/>
    <w:rsid w:val="00D77994"/>
    <w:rsid w:val="00D8135E"/>
    <w:rsid w:val="00D817F1"/>
    <w:rsid w:val="00D81D89"/>
    <w:rsid w:val="00D855C1"/>
    <w:rsid w:val="00D87EB0"/>
    <w:rsid w:val="00D94800"/>
    <w:rsid w:val="00D96CFC"/>
    <w:rsid w:val="00DA65BF"/>
    <w:rsid w:val="00DB3EC8"/>
    <w:rsid w:val="00DB607E"/>
    <w:rsid w:val="00DD617B"/>
    <w:rsid w:val="00DE4443"/>
    <w:rsid w:val="00DF3CE9"/>
    <w:rsid w:val="00E05F9C"/>
    <w:rsid w:val="00E07F09"/>
    <w:rsid w:val="00E10F04"/>
    <w:rsid w:val="00E27404"/>
    <w:rsid w:val="00E33F80"/>
    <w:rsid w:val="00E45B71"/>
    <w:rsid w:val="00E519F1"/>
    <w:rsid w:val="00E67CEB"/>
    <w:rsid w:val="00E96A16"/>
    <w:rsid w:val="00EB450C"/>
    <w:rsid w:val="00EB75D6"/>
    <w:rsid w:val="00ED0C85"/>
    <w:rsid w:val="00EE0F08"/>
    <w:rsid w:val="00EE70C7"/>
    <w:rsid w:val="00EF1877"/>
    <w:rsid w:val="00EF275A"/>
    <w:rsid w:val="00F03555"/>
    <w:rsid w:val="00F12F1A"/>
    <w:rsid w:val="00F13D8B"/>
    <w:rsid w:val="00F213EC"/>
    <w:rsid w:val="00F34E96"/>
    <w:rsid w:val="00F52FCC"/>
    <w:rsid w:val="00F5650D"/>
    <w:rsid w:val="00F61190"/>
    <w:rsid w:val="00F61991"/>
    <w:rsid w:val="00F619D7"/>
    <w:rsid w:val="00F62B67"/>
    <w:rsid w:val="00F71677"/>
    <w:rsid w:val="00F7788D"/>
    <w:rsid w:val="00F779B3"/>
    <w:rsid w:val="00F77C93"/>
    <w:rsid w:val="00F800A7"/>
    <w:rsid w:val="00F928A0"/>
    <w:rsid w:val="00F94715"/>
    <w:rsid w:val="00FA06D2"/>
    <w:rsid w:val="00FC08B6"/>
    <w:rsid w:val="00FC17D1"/>
    <w:rsid w:val="00FC4F78"/>
    <w:rsid w:val="00FD1186"/>
    <w:rsid w:val="00FD2302"/>
    <w:rsid w:val="00FD4170"/>
    <w:rsid w:val="00FE5DF6"/>
    <w:rsid w:val="00FF027B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525AB"/>
  <w15:docId w15:val="{3E14D447-74E4-4F21-AB58-53E339C2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pPr>
      <w:ind w:left="432" w:hanging="432"/>
      <w:jc w:val="both"/>
    </w:pPr>
  </w:style>
  <w:style w:type="paragraph" w:customStyle="1" w:styleId="MCQuestion">
    <w:name w:val="MC Question"/>
    <w:basedOn w:val="Normal"/>
    <w:next w:val="MCAnswer"/>
    <w:pPr>
      <w:spacing w:after="120"/>
      <w:ind w:left="432" w:hanging="432"/>
    </w:pPr>
  </w:style>
  <w:style w:type="paragraph" w:customStyle="1" w:styleId="MCAnswer">
    <w:name w:val="MC Answer"/>
    <w:basedOn w:val="Normal"/>
    <w:pPr>
      <w:ind w:left="720" w:hanging="288"/>
    </w:pPr>
  </w:style>
  <w:style w:type="paragraph" w:customStyle="1" w:styleId="Answer">
    <w:name w:val="Answer"/>
    <w:basedOn w:val="Normal"/>
    <w:rsid w:val="002C750A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sz w:val="24"/>
    </w:rPr>
  </w:style>
  <w:style w:type="paragraph" w:styleId="EndnoteText">
    <w:name w:val="endnote text"/>
    <w:basedOn w:val="Normal"/>
    <w:semiHidden/>
    <w:rPr>
      <w:rFonts w:ascii="Clarendon Condensed" w:hAnsi="Clarendon Condensed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Level1">
    <w:name w:val="Question Level 1"/>
    <w:basedOn w:val="Normal"/>
    <w:pPr>
      <w:ind w:left="432" w:hanging="432"/>
    </w:pPr>
  </w:style>
  <w:style w:type="table" w:styleId="TableGrid">
    <w:name w:val="Table Grid"/>
    <w:basedOn w:val="TableNormal"/>
    <w:rsid w:val="00FD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Level2">
    <w:name w:val="Question Level 2"/>
    <w:basedOn w:val="Question"/>
    <w:rsid w:val="00D8135E"/>
    <w:pPr>
      <w:ind w:left="810" w:hanging="378"/>
    </w:pPr>
  </w:style>
  <w:style w:type="paragraph" w:styleId="BalloonText">
    <w:name w:val="Balloon Text"/>
    <w:basedOn w:val="Normal"/>
    <w:link w:val="BalloonTextChar"/>
    <w:rsid w:val="00D03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50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0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CurrentWork\Document\WORDTEMP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BAEF5-15C8-4C29-B2A3-37B5529E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117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	Bringing all of the parts together into a related, functional whole is</vt:lpstr>
    </vt:vector>
  </TitlesOfParts>
  <Company>HKBU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	Bringing all of the parts together into a related, functional whole is</dc:title>
  <dc:creator>Man Kit Chang</dc:creator>
  <cp:lastModifiedBy>L</cp:lastModifiedBy>
  <cp:revision>19</cp:revision>
  <cp:lastPrinted>2016-10-31T03:51:00Z</cp:lastPrinted>
  <dcterms:created xsi:type="dcterms:W3CDTF">2016-11-05T11:28:00Z</dcterms:created>
  <dcterms:modified xsi:type="dcterms:W3CDTF">2020-11-24T05:53:00Z</dcterms:modified>
</cp:coreProperties>
</file>