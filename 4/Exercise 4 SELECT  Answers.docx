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4A" w:rsidRDefault="00755F8F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AB1F4A">
        <w:rPr>
          <w:b/>
          <w:sz w:val="24"/>
        </w:rPr>
        <w:t>IS</w:t>
      </w:r>
      <w:r w:rsidR="00351CDE">
        <w:rPr>
          <w:b/>
          <w:sz w:val="24"/>
        </w:rPr>
        <w:t>E</w:t>
      </w:r>
      <w:r w:rsidR="00AB1F4A">
        <w:rPr>
          <w:b/>
          <w:sz w:val="24"/>
        </w:rPr>
        <w:t>M</w:t>
      </w:r>
      <w:r w:rsidR="00CA68F5">
        <w:rPr>
          <w:b/>
          <w:sz w:val="24"/>
        </w:rPr>
        <w:t xml:space="preserve"> 3006</w:t>
      </w:r>
      <w:r w:rsidR="007B43CC">
        <w:rPr>
          <w:b/>
          <w:sz w:val="24"/>
        </w:rPr>
        <w:t xml:space="preserve"> Data Management in Business</w:t>
      </w:r>
    </w:p>
    <w:p w:rsidR="00AB1F4A" w:rsidRDefault="00C81622">
      <w:pPr>
        <w:jc w:val="center"/>
        <w:rPr>
          <w:b/>
          <w:sz w:val="24"/>
        </w:rPr>
      </w:pPr>
      <w:r>
        <w:rPr>
          <w:b/>
          <w:sz w:val="24"/>
        </w:rPr>
        <w:t>Exercise</w:t>
      </w:r>
      <w:r w:rsidR="00A86FAA">
        <w:rPr>
          <w:b/>
          <w:sz w:val="24"/>
        </w:rPr>
        <w:t xml:space="preserve"> 4</w:t>
      </w:r>
    </w:p>
    <w:p w:rsidR="0059006C" w:rsidRDefault="00664E56">
      <w:pPr>
        <w:jc w:val="center"/>
        <w:rPr>
          <w:b/>
          <w:sz w:val="24"/>
        </w:rPr>
      </w:pPr>
      <w:r>
        <w:rPr>
          <w:b/>
          <w:sz w:val="24"/>
        </w:rPr>
        <w:t>SQL SELECT</w:t>
      </w:r>
    </w:p>
    <w:p w:rsidR="00531141" w:rsidRDefault="00531141">
      <w:pPr>
        <w:jc w:val="center"/>
        <w:rPr>
          <w:b/>
          <w:sz w:val="24"/>
        </w:rPr>
      </w:pPr>
      <w:r>
        <w:rPr>
          <w:b/>
          <w:sz w:val="24"/>
        </w:rPr>
        <w:t>Answers (ALL)</w:t>
      </w:r>
    </w:p>
    <w:p w:rsidR="00C81622" w:rsidRDefault="00C81622">
      <w:pPr>
        <w:jc w:val="center"/>
        <w:rPr>
          <w:b/>
          <w:sz w:val="24"/>
        </w:rPr>
      </w:pPr>
    </w:p>
    <w:p w:rsidR="000E4C39" w:rsidRDefault="000E4C39" w:rsidP="00CD1A83">
      <w:pPr>
        <w:rPr>
          <w:b/>
          <w:sz w:val="24"/>
        </w:rPr>
      </w:pPr>
      <w:r>
        <w:rPr>
          <w:b/>
          <w:sz w:val="24"/>
        </w:rPr>
        <w:t xml:space="preserve">Use the Trustful Property Rental Company Database in </w:t>
      </w:r>
      <w:proofErr w:type="spellStart"/>
      <w:r>
        <w:rPr>
          <w:b/>
          <w:sz w:val="24"/>
        </w:rPr>
        <w:t>Exerice</w:t>
      </w:r>
      <w:proofErr w:type="spellEnd"/>
      <w:r>
        <w:rPr>
          <w:b/>
          <w:sz w:val="24"/>
        </w:rPr>
        <w:t xml:space="preserve"> 3.</w:t>
      </w:r>
    </w:p>
    <w:p w:rsidR="000E4C39" w:rsidRDefault="000E4C39" w:rsidP="00CD1A83">
      <w:pPr>
        <w:rPr>
          <w:b/>
          <w:sz w:val="24"/>
        </w:rPr>
      </w:pPr>
    </w:p>
    <w:p w:rsidR="005276B6" w:rsidRDefault="00B37F53" w:rsidP="005276B6">
      <w:pPr>
        <w:rPr>
          <w:b/>
          <w:sz w:val="24"/>
        </w:rPr>
      </w:pPr>
      <w:r>
        <w:rPr>
          <w:b/>
          <w:sz w:val="24"/>
        </w:rPr>
        <w:t xml:space="preserve">Use </w:t>
      </w:r>
      <w:r w:rsidR="005276B6" w:rsidRPr="005276B6">
        <w:rPr>
          <w:b/>
          <w:sz w:val="24"/>
          <w:u w:val="single"/>
        </w:rPr>
        <w:t>Postgre</w:t>
      </w:r>
      <w:r w:rsidR="007B2B16" w:rsidRPr="005276B6">
        <w:rPr>
          <w:b/>
          <w:sz w:val="24"/>
          <w:u w:val="single"/>
        </w:rPr>
        <w:t>SQL</w:t>
      </w:r>
      <w:r w:rsidR="007B2B16">
        <w:rPr>
          <w:b/>
          <w:sz w:val="24"/>
        </w:rPr>
        <w:t xml:space="preserve"> Select statement to answer the following </w:t>
      </w:r>
      <w:r w:rsidR="009D44F6">
        <w:rPr>
          <w:b/>
          <w:sz w:val="24"/>
        </w:rPr>
        <w:t>queries</w:t>
      </w:r>
      <w:r>
        <w:rPr>
          <w:b/>
          <w:sz w:val="24"/>
        </w:rPr>
        <w:t xml:space="preserve">. </w:t>
      </w:r>
    </w:p>
    <w:p w:rsidR="005276B6" w:rsidRDefault="005276B6" w:rsidP="005276B6">
      <w:pPr>
        <w:rPr>
          <w:b/>
          <w:sz w:val="24"/>
        </w:rPr>
      </w:pPr>
    </w:p>
    <w:p w:rsidR="005276B6" w:rsidRDefault="005276B6" w:rsidP="005276B6">
      <w:pPr>
        <w:rPr>
          <w:b/>
          <w:sz w:val="24"/>
        </w:rPr>
      </w:pPr>
      <w:r>
        <w:rPr>
          <w:b/>
          <w:sz w:val="24"/>
        </w:rPr>
        <w:t>Unless state otherwise, the case of strings is important, i.e. if I ask you to retrieve properties that are located in 'KLN', you only retrieve properties that are located in 'KLN', but not '</w:t>
      </w:r>
      <w:proofErr w:type="spellStart"/>
      <w:r>
        <w:rPr>
          <w:b/>
          <w:sz w:val="24"/>
        </w:rPr>
        <w:t>kln</w:t>
      </w:r>
      <w:proofErr w:type="spellEnd"/>
      <w:r>
        <w:rPr>
          <w:b/>
          <w:sz w:val="24"/>
        </w:rPr>
        <w:t>', '</w:t>
      </w:r>
      <w:proofErr w:type="spellStart"/>
      <w:r>
        <w:rPr>
          <w:b/>
          <w:sz w:val="24"/>
        </w:rPr>
        <w:t>Kln</w:t>
      </w:r>
      <w:proofErr w:type="spellEnd"/>
      <w:r>
        <w:rPr>
          <w:b/>
          <w:sz w:val="24"/>
        </w:rPr>
        <w:t>', '</w:t>
      </w:r>
      <w:proofErr w:type="spellStart"/>
      <w:r>
        <w:rPr>
          <w:b/>
          <w:sz w:val="24"/>
        </w:rPr>
        <w:t>kLn</w:t>
      </w:r>
      <w:proofErr w:type="spellEnd"/>
      <w:r>
        <w:rPr>
          <w:b/>
          <w:sz w:val="24"/>
        </w:rPr>
        <w:t>', etc.</w:t>
      </w:r>
    </w:p>
    <w:p w:rsidR="005276B6" w:rsidRDefault="005276B6" w:rsidP="005276B6">
      <w:pPr>
        <w:rPr>
          <w:b/>
          <w:sz w:val="24"/>
        </w:rPr>
      </w:pPr>
    </w:p>
    <w:p w:rsidR="002B5673" w:rsidRDefault="005276B6" w:rsidP="005276B6">
      <w:pPr>
        <w:rPr>
          <w:b/>
          <w:sz w:val="24"/>
        </w:rPr>
      </w:pPr>
      <w:r>
        <w:rPr>
          <w:b/>
          <w:sz w:val="24"/>
        </w:rPr>
        <w:t>The ordering of the rows is not important, unless I ask you to sort the output</w:t>
      </w:r>
    </w:p>
    <w:p w:rsidR="005276B6" w:rsidRDefault="005276B6" w:rsidP="005276B6">
      <w:pPr>
        <w:rPr>
          <w:b/>
          <w:sz w:val="24"/>
        </w:rPr>
      </w:pPr>
    </w:p>
    <w:p w:rsidR="00A86FAA" w:rsidRDefault="00A86FAA" w:rsidP="00A86FAA">
      <w:pPr>
        <w:numPr>
          <w:ilvl w:val="0"/>
          <w:numId w:val="37"/>
        </w:numPr>
        <w:rPr>
          <w:sz w:val="24"/>
        </w:rPr>
      </w:pPr>
      <w:proofErr w:type="spellStart"/>
      <w:r>
        <w:rPr>
          <w:sz w:val="24"/>
        </w:rPr>
        <w:t>Similare</w:t>
      </w:r>
      <w:proofErr w:type="spellEnd"/>
      <w:r>
        <w:rPr>
          <w:sz w:val="24"/>
        </w:rPr>
        <w:t xml:space="preserve"> to Q1</w:t>
      </w:r>
      <w:r w:rsidR="00B26FD9">
        <w:rPr>
          <w:sz w:val="24"/>
        </w:rPr>
        <w:t>2</w:t>
      </w:r>
      <w:r>
        <w:rPr>
          <w:sz w:val="24"/>
        </w:rPr>
        <w:t xml:space="preserve"> in Exercise 3, for each client, list out the client number, client name, and the number of properties that he/she has viewed. (Note that a client may view a property more than 1 times.)</w:t>
      </w:r>
    </w:p>
    <w:p w:rsidR="005276B6" w:rsidRDefault="005276B6" w:rsidP="005276B6">
      <w:pPr>
        <w:ind w:left="720"/>
        <w:rPr>
          <w:sz w:val="24"/>
        </w:rPr>
      </w:pPr>
    </w:p>
    <w:p w:rsidR="00AC67D5" w:rsidRDefault="005276B6" w:rsidP="00AC67D5">
      <w:pPr>
        <w:ind w:left="720"/>
        <w:rPr>
          <w:sz w:val="24"/>
        </w:rPr>
      </w:pPr>
      <w:r w:rsidRPr="005276B6">
        <w:rPr>
          <w:noProof/>
          <w:sz w:val="24"/>
        </w:rPr>
        <w:drawing>
          <wp:inline distT="0" distB="0" distL="0" distR="0" wp14:anchorId="2A35D15F" wp14:editId="3EA2014D">
            <wp:extent cx="3011333" cy="75778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11" cy="7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41" w:rsidRDefault="00531141" w:rsidP="00531141">
      <w:pPr>
        <w:ind w:left="709"/>
        <w:rPr>
          <w:rFonts w:ascii="Lucida Console" w:hAnsi="Lucida Console"/>
          <w:szCs w:val="22"/>
        </w:rPr>
      </w:pPr>
    </w:p>
    <w:p w:rsidR="00531141" w:rsidRPr="00737D21" w:rsidRDefault="00531141" w:rsidP="00531141">
      <w:pPr>
        <w:ind w:left="709"/>
        <w:rPr>
          <w:rFonts w:ascii="Lucida Console" w:hAnsi="Lucida Console"/>
          <w:szCs w:val="22"/>
        </w:rPr>
      </w:pPr>
      <w:r w:rsidRPr="00737D21">
        <w:rPr>
          <w:rFonts w:ascii="Lucida Console" w:hAnsi="Lucida Console"/>
          <w:szCs w:val="22"/>
        </w:rPr>
        <w:t xml:space="preserve">SELECT   </w:t>
      </w:r>
      <w:proofErr w:type="spellStart"/>
      <w:r w:rsidRPr="00737D21">
        <w:rPr>
          <w:rFonts w:ascii="Lucida Console" w:hAnsi="Lucida Console"/>
          <w:szCs w:val="22"/>
        </w:rPr>
        <w:t>C.Clientno</w:t>
      </w:r>
      <w:proofErr w:type="spellEnd"/>
      <w:r w:rsidRPr="00737D21">
        <w:rPr>
          <w:rFonts w:ascii="Lucida Console" w:hAnsi="Lucida Console"/>
          <w:szCs w:val="22"/>
        </w:rPr>
        <w:t xml:space="preserve">, </w:t>
      </w:r>
      <w:proofErr w:type="spellStart"/>
      <w:r w:rsidRPr="00737D21">
        <w:rPr>
          <w:rFonts w:ascii="Lucida Console" w:hAnsi="Lucida Console"/>
          <w:szCs w:val="22"/>
        </w:rPr>
        <w:t>C.ClientName</w:t>
      </w:r>
      <w:proofErr w:type="spellEnd"/>
      <w:r w:rsidRPr="00737D21">
        <w:rPr>
          <w:rFonts w:ascii="Lucida Console" w:hAnsi="Lucida Console"/>
          <w:szCs w:val="22"/>
        </w:rPr>
        <w:t xml:space="preserve">, </w:t>
      </w:r>
    </w:p>
    <w:p w:rsidR="00531141" w:rsidRPr="00737D21" w:rsidRDefault="00531141" w:rsidP="00531141">
      <w:pPr>
        <w:ind w:left="709"/>
        <w:rPr>
          <w:rFonts w:ascii="Lucida Console" w:hAnsi="Lucida Console"/>
          <w:szCs w:val="22"/>
        </w:rPr>
      </w:pPr>
      <w:r w:rsidRPr="00737D21">
        <w:rPr>
          <w:rFonts w:ascii="Lucida Console" w:hAnsi="Lucida Console"/>
          <w:szCs w:val="22"/>
        </w:rPr>
        <w:t xml:space="preserve">         </w:t>
      </w:r>
      <w:proofErr w:type="gramStart"/>
      <w:r w:rsidRPr="00737D21">
        <w:rPr>
          <w:rFonts w:ascii="Lucida Console" w:hAnsi="Lucida Console"/>
          <w:szCs w:val="22"/>
        </w:rPr>
        <w:t>COUNT(</w:t>
      </w:r>
      <w:proofErr w:type="gramEnd"/>
      <w:r w:rsidRPr="00737D21">
        <w:rPr>
          <w:rFonts w:ascii="Lucida Console" w:hAnsi="Lucida Console"/>
          <w:szCs w:val="22"/>
        </w:rPr>
        <w:t xml:space="preserve">DISTINCT </w:t>
      </w:r>
      <w:proofErr w:type="spellStart"/>
      <w:r w:rsidRPr="00737D21">
        <w:rPr>
          <w:rFonts w:ascii="Lucida Console" w:hAnsi="Lucida Console"/>
          <w:szCs w:val="22"/>
        </w:rPr>
        <w:t>PropertyNo</w:t>
      </w:r>
      <w:proofErr w:type="spellEnd"/>
      <w:r w:rsidRPr="00737D21">
        <w:rPr>
          <w:rFonts w:ascii="Lucida Console" w:hAnsi="Lucida Console"/>
          <w:szCs w:val="22"/>
        </w:rPr>
        <w:t>) as "Number of Property Viewed"</w:t>
      </w:r>
    </w:p>
    <w:p w:rsidR="00531141" w:rsidRPr="00737D21" w:rsidRDefault="00531141" w:rsidP="00531141">
      <w:pPr>
        <w:ind w:left="709"/>
        <w:rPr>
          <w:rFonts w:ascii="Lucida Console" w:hAnsi="Lucida Console"/>
          <w:szCs w:val="22"/>
        </w:rPr>
      </w:pPr>
      <w:r w:rsidRPr="00737D21">
        <w:rPr>
          <w:rFonts w:ascii="Lucida Console" w:hAnsi="Lucida Console"/>
          <w:szCs w:val="22"/>
        </w:rPr>
        <w:t>FROM     Viewing V JOIN Client C</w:t>
      </w:r>
    </w:p>
    <w:p w:rsidR="00531141" w:rsidRPr="00737D21" w:rsidRDefault="00531141" w:rsidP="00531141">
      <w:pPr>
        <w:ind w:left="709"/>
        <w:rPr>
          <w:rFonts w:ascii="Lucida Console" w:hAnsi="Lucida Console"/>
          <w:szCs w:val="22"/>
        </w:rPr>
      </w:pPr>
      <w:r w:rsidRPr="00737D21">
        <w:rPr>
          <w:rFonts w:ascii="Lucida Console" w:hAnsi="Lucida Console"/>
          <w:szCs w:val="22"/>
        </w:rPr>
        <w:t xml:space="preserve">          ON </w:t>
      </w:r>
      <w:proofErr w:type="spellStart"/>
      <w:r w:rsidRPr="00737D21">
        <w:rPr>
          <w:rFonts w:ascii="Lucida Console" w:hAnsi="Lucida Console"/>
          <w:szCs w:val="22"/>
        </w:rPr>
        <w:t>V.ClientNo</w:t>
      </w:r>
      <w:proofErr w:type="spellEnd"/>
      <w:r w:rsidRPr="00737D21">
        <w:rPr>
          <w:rFonts w:ascii="Lucida Console" w:hAnsi="Lucida Console"/>
          <w:szCs w:val="22"/>
        </w:rPr>
        <w:t xml:space="preserve"> = </w:t>
      </w:r>
      <w:proofErr w:type="spellStart"/>
      <w:r w:rsidRPr="00737D21">
        <w:rPr>
          <w:rFonts w:ascii="Lucida Console" w:hAnsi="Lucida Console"/>
          <w:szCs w:val="22"/>
        </w:rPr>
        <w:t>C.ClientNo</w:t>
      </w:r>
      <w:proofErr w:type="spellEnd"/>
    </w:p>
    <w:p w:rsidR="00531141" w:rsidRDefault="00531141" w:rsidP="00531141">
      <w:pPr>
        <w:ind w:left="709"/>
        <w:rPr>
          <w:rFonts w:ascii="Lucida Console" w:hAnsi="Lucida Console"/>
          <w:szCs w:val="22"/>
        </w:rPr>
      </w:pPr>
      <w:r w:rsidRPr="00737D21">
        <w:rPr>
          <w:rFonts w:ascii="Lucida Console" w:hAnsi="Lucida Console"/>
          <w:szCs w:val="22"/>
        </w:rPr>
        <w:t xml:space="preserve">GROUP </w:t>
      </w:r>
      <w:proofErr w:type="gramStart"/>
      <w:r w:rsidRPr="00737D21">
        <w:rPr>
          <w:rFonts w:ascii="Lucida Console" w:hAnsi="Lucida Console"/>
          <w:szCs w:val="22"/>
        </w:rPr>
        <w:t xml:space="preserve">BY  </w:t>
      </w:r>
      <w:proofErr w:type="spellStart"/>
      <w:r w:rsidRPr="00737D21">
        <w:rPr>
          <w:rFonts w:ascii="Lucida Console" w:hAnsi="Lucida Console"/>
          <w:szCs w:val="22"/>
        </w:rPr>
        <w:t>C.ClientNo</w:t>
      </w:r>
      <w:proofErr w:type="spellEnd"/>
      <w:proofErr w:type="gramEnd"/>
      <w:r w:rsidRPr="00737D21">
        <w:rPr>
          <w:rFonts w:ascii="Lucida Console" w:hAnsi="Lucida Console"/>
          <w:szCs w:val="22"/>
        </w:rPr>
        <w:t xml:space="preserve">, </w:t>
      </w:r>
      <w:proofErr w:type="spellStart"/>
      <w:r w:rsidRPr="00737D21">
        <w:rPr>
          <w:rFonts w:ascii="Lucida Console" w:hAnsi="Lucida Console"/>
          <w:szCs w:val="22"/>
        </w:rPr>
        <w:t>C.ClientName</w:t>
      </w:r>
      <w:proofErr w:type="spellEnd"/>
      <w:r w:rsidRPr="00737D21">
        <w:rPr>
          <w:rFonts w:ascii="Lucida Console" w:hAnsi="Lucida Console"/>
          <w:szCs w:val="22"/>
        </w:rPr>
        <w:t xml:space="preserve"> ;</w:t>
      </w:r>
    </w:p>
    <w:p w:rsidR="00531141" w:rsidRDefault="00531141" w:rsidP="00531141">
      <w:pPr>
        <w:rPr>
          <w:rFonts w:ascii="Lucida Console" w:hAnsi="Lucida Console"/>
          <w:szCs w:val="22"/>
        </w:rPr>
      </w:pPr>
    </w:p>
    <w:p w:rsidR="00531141" w:rsidRDefault="00531141" w:rsidP="00531141">
      <w:pPr>
        <w:ind w:left="709"/>
        <w:rPr>
          <w:rFonts w:ascii="Lucida Console" w:hAnsi="Lucida Console"/>
          <w:szCs w:val="22"/>
        </w:rPr>
      </w:pPr>
    </w:p>
    <w:p w:rsidR="00531141" w:rsidRDefault="00531141" w:rsidP="00531141">
      <w:pPr>
        <w:ind w:left="709"/>
        <w:rPr>
          <w:rFonts w:ascii="Lucida Console" w:hAnsi="Lucida Console"/>
          <w:szCs w:val="22"/>
        </w:rPr>
      </w:pPr>
      <w:r>
        <w:rPr>
          <w:rFonts w:ascii="Lucida Console" w:hAnsi="Lucida Console"/>
          <w:szCs w:val="22"/>
        </w:rPr>
        <w:t xml:space="preserve">/* </w:t>
      </w:r>
      <w:proofErr w:type="gramStart"/>
      <w:r>
        <w:rPr>
          <w:rFonts w:ascii="Lucida Console" w:hAnsi="Lucida Console"/>
          <w:szCs w:val="22"/>
        </w:rPr>
        <w:t>As</w:t>
      </w:r>
      <w:proofErr w:type="gramEnd"/>
      <w:r>
        <w:rPr>
          <w:rFonts w:ascii="Lucida Console" w:hAnsi="Lucida Console"/>
          <w:szCs w:val="22"/>
        </w:rPr>
        <w:t xml:space="preserve"> </w:t>
      </w:r>
      <w:proofErr w:type="spellStart"/>
      <w:r>
        <w:rPr>
          <w:rFonts w:ascii="Lucida Console" w:hAnsi="Lucida Console"/>
          <w:szCs w:val="22"/>
        </w:rPr>
        <w:t>C.ClientNo</w:t>
      </w:r>
      <w:proofErr w:type="spellEnd"/>
      <w:r>
        <w:rPr>
          <w:rFonts w:ascii="Lucida Console" w:hAnsi="Lucida Console"/>
          <w:szCs w:val="22"/>
        </w:rPr>
        <w:t xml:space="preserve"> is the primary key of the Client Table</w:t>
      </w:r>
    </w:p>
    <w:p w:rsidR="00531141" w:rsidRDefault="00531141" w:rsidP="00531141">
      <w:pPr>
        <w:ind w:left="709"/>
        <w:rPr>
          <w:rFonts w:ascii="Lucida Console" w:hAnsi="Lucida Console"/>
          <w:szCs w:val="22"/>
        </w:rPr>
      </w:pPr>
      <w:r>
        <w:rPr>
          <w:rFonts w:ascii="Lucida Console" w:hAnsi="Lucida Console"/>
          <w:szCs w:val="22"/>
        </w:rPr>
        <w:t xml:space="preserve">   So you can project </w:t>
      </w:r>
      <w:proofErr w:type="spellStart"/>
      <w:r>
        <w:rPr>
          <w:rFonts w:ascii="Lucida Console" w:hAnsi="Lucida Console"/>
          <w:szCs w:val="22"/>
        </w:rPr>
        <w:t>C.ClientName</w:t>
      </w:r>
      <w:proofErr w:type="spellEnd"/>
      <w:r>
        <w:rPr>
          <w:rFonts w:ascii="Lucida Console" w:hAnsi="Lucida Console"/>
          <w:szCs w:val="22"/>
        </w:rPr>
        <w:t xml:space="preserve"> </w:t>
      </w:r>
      <w:proofErr w:type="spellStart"/>
      <w:r>
        <w:rPr>
          <w:rFonts w:ascii="Lucida Console" w:hAnsi="Lucida Console"/>
          <w:szCs w:val="22"/>
        </w:rPr>
        <w:t>eventhough</w:t>
      </w:r>
      <w:proofErr w:type="spellEnd"/>
      <w:r>
        <w:rPr>
          <w:rFonts w:ascii="Lucida Console" w:hAnsi="Lucida Console"/>
          <w:szCs w:val="22"/>
        </w:rPr>
        <w:t xml:space="preserve"> it is not included</w:t>
      </w:r>
    </w:p>
    <w:p w:rsidR="00531141" w:rsidRDefault="00531141" w:rsidP="00531141">
      <w:pPr>
        <w:ind w:left="709"/>
        <w:rPr>
          <w:rFonts w:ascii="Lucida Console" w:hAnsi="Lucida Console"/>
          <w:szCs w:val="22"/>
        </w:rPr>
      </w:pPr>
      <w:r>
        <w:rPr>
          <w:rFonts w:ascii="Lucida Console" w:hAnsi="Lucida Console"/>
          <w:szCs w:val="22"/>
        </w:rPr>
        <w:t xml:space="preserve">   </w:t>
      </w:r>
      <w:proofErr w:type="gramStart"/>
      <w:r>
        <w:rPr>
          <w:rFonts w:ascii="Lucida Console" w:hAnsi="Lucida Console"/>
          <w:szCs w:val="22"/>
        </w:rPr>
        <w:t>in</w:t>
      </w:r>
      <w:proofErr w:type="gramEnd"/>
      <w:r>
        <w:rPr>
          <w:rFonts w:ascii="Lucida Console" w:hAnsi="Lucida Console"/>
          <w:szCs w:val="22"/>
        </w:rPr>
        <w:t xml:space="preserve"> the GROUP BY clause. The following will work in PostgreSQL */                        </w:t>
      </w:r>
    </w:p>
    <w:p w:rsidR="00531141" w:rsidRDefault="00531141" w:rsidP="00531141">
      <w:pPr>
        <w:ind w:left="709"/>
        <w:rPr>
          <w:rFonts w:ascii="Lucida Console" w:hAnsi="Lucida Console"/>
          <w:szCs w:val="22"/>
        </w:rPr>
      </w:pPr>
      <w:r>
        <w:rPr>
          <w:rFonts w:ascii="Lucida Console" w:hAnsi="Lucida Console"/>
          <w:szCs w:val="22"/>
        </w:rPr>
        <w:t xml:space="preserve">  </w:t>
      </w:r>
    </w:p>
    <w:p w:rsidR="00531141" w:rsidRPr="00A41721" w:rsidRDefault="00531141" w:rsidP="00531141">
      <w:pPr>
        <w:ind w:left="709"/>
        <w:rPr>
          <w:rFonts w:ascii="Lucida Console" w:hAnsi="Lucida Console"/>
          <w:szCs w:val="22"/>
        </w:rPr>
      </w:pPr>
      <w:r w:rsidRPr="00A41721">
        <w:rPr>
          <w:rFonts w:ascii="Lucida Console" w:hAnsi="Lucida Console"/>
          <w:szCs w:val="22"/>
        </w:rPr>
        <w:t xml:space="preserve">SELECT   </w:t>
      </w:r>
      <w:proofErr w:type="spellStart"/>
      <w:r w:rsidRPr="00A41721">
        <w:rPr>
          <w:rFonts w:ascii="Lucida Console" w:hAnsi="Lucida Console"/>
          <w:szCs w:val="22"/>
        </w:rPr>
        <w:t>C.Clientno</w:t>
      </w:r>
      <w:proofErr w:type="spellEnd"/>
      <w:r w:rsidRPr="00A41721">
        <w:rPr>
          <w:rFonts w:ascii="Lucida Console" w:hAnsi="Lucida Console"/>
          <w:szCs w:val="22"/>
        </w:rPr>
        <w:t xml:space="preserve">, </w:t>
      </w:r>
      <w:proofErr w:type="spellStart"/>
      <w:r w:rsidRPr="00A41721">
        <w:rPr>
          <w:rFonts w:ascii="Lucida Console" w:hAnsi="Lucida Console"/>
          <w:szCs w:val="22"/>
        </w:rPr>
        <w:t>C.ClientName</w:t>
      </w:r>
      <w:proofErr w:type="spellEnd"/>
      <w:r w:rsidRPr="00A41721">
        <w:rPr>
          <w:rFonts w:ascii="Lucida Console" w:hAnsi="Lucida Console"/>
          <w:szCs w:val="22"/>
        </w:rPr>
        <w:t xml:space="preserve">, </w:t>
      </w:r>
    </w:p>
    <w:p w:rsidR="00531141" w:rsidRPr="00A41721" w:rsidRDefault="00531141" w:rsidP="00531141">
      <w:pPr>
        <w:ind w:left="709"/>
        <w:rPr>
          <w:rFonts w:ascii="Lucida Console" w:hAnsi="Lucida Console"/>
          <w:szCs w:val="22"/>
        </w:rPr>
      </w:pPr>
      <w:r w:rsidRPr="00A41721">
        <w:rPr>
          <w:rFonts w:ascii="Lucida Console" w:hAnsi="Lucida Console"/>
          <w:szCs w:val="22"/>
        </w:rPr>
        <w:t xml:space="preserve">         </w:t>
      </w:r>
      <w:proofErr w:type="gramStart"/>
      <w:r w:rsidRPr="00A41721">
        <w:rPr>
          <w:rFonts w:ascii="Lucida Console" w:hAnsi="Lucida Console"/>
          <w:szCs w:val="22"/>
        </w:rPr>
        <w:t>COUNT(</w:t>
      </w:r>
      <w:proofErr w:type="gramEnd"/>
      <w:r w:rsidRPr="00A41721">
        <w:rPr>
          <w:rFonts w:ascii="Lucida Console" w:hAnsi="Lucida Console"/>
          <w:szCs w:val="22"/>
        </w:rPr>
        <w:t xml:space="preserve">DISTINCT </w:t>
      </w:r>
      <w:proofErr w:type="spellStart"/>
      <w:r w:rsidRPr="00A41721">
        <w:rPr>
          <w:rFonts w:ascii="Lucida Console" w:hAnsi="Lucida Console"/>
          <w:szCs w:val="22"/>
        </w:rPr>
        <w:t>PropertyNo</w:t>
      </w:r>
      <w:proofErr w:type="spellEnd"/>
      <w:r w:rsidRPr="00A41721">
        <w:rPr>
          <w:rFonts w:ascii="Lucida Console" w:hAnsi="Lucida Console"/>
          <w:szCs w:val="22"/>
        </w:rPr>
        <w:t>) as "Number of Property Viewed"</w:t>
      </w:r>
    </w:p>
    <w:p w:rsidR="00531141" w:rsidRPr="00A41721" w:rsidRDefault="00531141" w:rsidP="00531141">
      <w:pPr>
        <w:ind w:left="709"/>
        <w:rPr>
          <w:rFonts w:ascii="Lucida Console" w:hAnsi="Lucida Console"/>
          <w:szCs w:val="22"/>
        </w:rPr>
      </w:pPr>
      <w:r w:rsidRPr="00A41721">
        <w:rPr>
          <w:rFonts w:ascii="Lucida Console" w:hAnsi="Lucida Console"/>
          <w:szCs w:val="22"/>
        </w:rPr>
        <w:t>FROM     Viewing V JOIN Client C</w:t>
      </w:r>
    </w:p>
    <w:p w:rsidR="00531141" w:rsidRPr="00A41721" w:rsidRDefault="00531141" w:rsidP="00531141">
      <w:pPr>
        <w:ind w:left="709"/>
        <w:rPr>
          <w:rFonts w:ascii="Lucida Console" w:hAnsi="Lucida Console"/>
          <w:szCs w:val="22"/>
        </w:rPr>
      </w:pPr>
      <w:r w:rsidRPr="00A41721">
        <w:rPr>
          <w:rFonts w:ascii="Lucida Console" w:hAnsi="Lucida Console"/>
          <w:szCs w:val="22"/>
        </w:rPr>
        <w:t xml:space="preserve">          ON </w:t>
      </w:r>
      <w:proofErr w:type="spellStart"/>
      <w:r w:rsidRPr="00A41721">
        <w:rPr>
          <w:rFonts w:ascii="Lucida Console" w:hAnsi="Lucida Console"/>
          <w:szCs w:val="22"/>
        </w:rPr>
        <w:t>V.ClientNo</w:t>
      </w:r>
      <w:proofErr w:type="spellEnd"/>
      <w:r w:rsidRPr="00A41721">
        <w:rPr>
          <w:rFonts w:ascii="Lucida Console" w:hAnsi="Lucida Console"/>
          <w:szCs w:val="22"/>
        </w:rPr>
        <w:t xml:space="preserve"> = </w:t>
      </w:r>
      <w:proofErr w:type="spellStart"/>
      <w:r w:rsidRPr="00A41721">
        <w:rPr>
          <w:rFonts w:ascii="Lucida Console" w:hAnsi="Lucida Console"/>
          <w:szCs w:val="22"/>
        </w:rPr>
        <w:t>C.ClientNo</w:t>
      </w:r>
      <w:proofErr w:type="spellEnd"/>
    </w:p>
    <w:p w:rsidR="00531141" w:rsidRPr="00A41721" w:rsidRDefault="00531141" w:rsidP="00531141">
      <w:pPr>
        <w:ind w:left="709"/>
        <w:rPr>
          <w:rFonts w:ascii="Lucida Console" w:hAnsi="Lucida Console"/>
          <w:szCs w:val="22"/>
        </w:rPr>
      </w:pPr>
      <w:r w:rsidRPr="00A41721">
        <w:rPr>
          <w:rFonts w:ascii="Lucida Console" w:hAnsi="Lucida Console"/>
          <w:szCs w:val="22"/>
        </w:rPr>
        <w:t xml:space="preserve">GROUP </w:t>
      </w:r>
      <w:proofErr w:type="gramStart"/>
      <w:r w:rsidRPr="00A41721">
        <w:rPr>
          <w:rFonts w:ascii="Lucida Console" w:hAnsi="Lucida Console"/>
          <w:szCs w:val="22"/>
        </w:rPr>
        <w:t xml:space="preserve">BY  </w:t>
      </w:r>
      <w:proofErr w:type="spellStart"/>
      <w:r w:rsidRPr="00A41721">
        <w:rPr>
          <w:rFonts w:ascii="Lucida Console" w:hAnsi="Lucida Console"/>
          <w:szCs w:val="22"/>
        </w:rPr>
        <w:t>C.ClientNo</w:t>
      </w:r>
      <w:proofErr w:type="spellEnd"/>
      <w:proofErr w:type="gramEnd"/>
      <w:r w:rsidRPr="00A41721">
        <w:rPr>
          <w:rFonts w:ascii="Lucida Console" w:hAnsi="Lucida Console"/>
          <w:szCs w:val="22"/>
        </w:rPr>
        <w:t xml:space="preserve"> ;</w:t>
      </w:r>
      <w:r>
        <w:rPr>
          <w:rFonts w:ascii="Lucida Console" w:hAnsi="Lucida Console"/>
          <w:szCs w:val="22"/>
        </w:rPr>
        <w:t xml:space="preserve"> </w:t>
      </w:r>
    </w:p>
    <w:p w:rsidR="005276B6" w:rsidRDefault="005276B6" w:rsidP="00AC67D5">
      <w:pPr>
        <w:ind w:left="720"/>
        <w:rPr>
          <w:sz w:val="24"/>
        </w:rPr>
      </w:pPr>
    </w:p>
    <w:p w:rsidR="00531141" w:rsidRDefault="00531141">
      <w:pPr>
        <w:rPr>
          <w:sz w:val="24"/>
        </w:rPr>
      </w:pPr>
      <w:r>
        <w:rPr>
          <w:sz w:val="24"/>
        </w:rPr>
        <w:br w:type="page"/>
      </w:r>
    </w:p>
    <w:p w:rsidR="00A86FAA" w:rsidRDefault="00A86FAA" w:rsidP="00A86FAA">
      <w:pPr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List the owner number and name of the property owners whose properties have been viewed </w:t>
      </w:r>
      <w:r w:rsidR="00B26FD9">
        <w:rPr>
          <w:sz w:val="24"/>
        </w:rPr>
        <w:t>in June 2020</w:t>
      </w:r>
      <w:r w:rsidR="00C87D97">
        <w:rPr>
          <w:sz w:val="24"/>
        </w:rPr>
        <w:t>. Order the output by owner’s name and remove any duplication.</w:t>
      </w:r>
      <w:r>
        <w:rPr>
          <w:sz w:val="24"/>
        </w:rPr>
        <w:t xml:space="preserve"> </w:t>
      </w:r>
    </w:p>
    <w:p w:rsidR="005276B6" w:rsidRDefault="005276B6" w:rsidP="005276B6">
      <w:pPr>
        <w:ind w:left="720"/>
        <w:rPr>
          <w:sz w:val="24"/>
        </w:rPr>
      </w:pPr>
    </w:p>
    <w:p w:rsidR="005276B6" w:rsidRDefault="005276B6" w:rsidP="005276B6">
      <w:pPr>
        <w:ind w:left="720"/>
        <w:rPr>
          <w:sz w:val="24"/>
        </w:rPr>
      </w:pPr>
      <w:r w:rsidRPr="005276B6">
        <w:rPr>
          <w:noProof/>
          <w:sz w:val="24"/>
        </w:rPr>
        <w:drawing>
          <wp:inline distT="0" distB="0" distL="0" distR="0" wp14:anchorId="7939880B" wp14:editId="3B81CD91">
            <wp:extent cx="2557570" cy="77921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237" cy="8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41" w:rsidRDefault="00531141" w:rsidP="005276B6">
      <w:pPr>
        <w:ind w:left="720"/>
        <w:rPr>
          <w:sz w:val="24"/>
        </w:rPr>
      </w:pPr>
    </w:p>
    <w:p w:rsidR="00531141" w:rsidRPr="00BA7919" w:rsidRDefault="00531141" w:rsidP="00531141">
      <w:pPr>
        <w:ind w:left="709"/>
        <w:rPr>
          <w:rFonts w:ascii="Lucida Console" w:hAnsi="Lucida Console"/>
          <w:szCs w:val="22"/>
        </w:rPr>
      </w:pPr>
      <w:r w:rsidRPr="00BA7919">
        <w:rPr>
          <w:rFonts w:ascii="Lucida Console" w:hAnsi="Lucida Console"/>
          <w:szCs w:val="22"/>
        </w:rPr>
        <w:t xml:space="preserve">SELECT   DISTINCT </w:t>
      </w:r>
      <w:proofErr w:type="spellStart"/>
      <w:r w:rsidRPr="00BA7919">
        <w:rPr>
          <w:rFonts w:ascii="Lucida Console" w:hAnsi="Lucida Console"/>
          <w:szCs w:val="22"/>
        </w:rPr>
        <w:t>PO.OwnerNo</w:t>
      </w:r>
      <w:proofErr w:type="spellEnd"/>
      <w:r w:rsidRPr="00BA7919">
        <w:rPr>
          <w:rFonts w:ascii="Lucida Console" w:hAnsi="Lucida Console"/>
          <w:szCs w:val="22"/>
        </w:rPr>
        <w:t xml:space="preserve">, </w:t>
      </w:r>
      <w:proofErr w:type="spellStart"/>
      <w:r w:rsidRPr="00BA7919">
        <w:rPr>
          <w:rFonts w:ascii="Lucida Console" w:hAnsi="Lucida Console"/>
          <w:szCs w:val="22"/>
        </w:rPr>
        <w:t>PO.OwnerName</w:t>
      </w:r>
      <w:proofErr w:type="spellEnd"/>
      <w:r w:rsidRPr="00BA7919">
        <w:rPr>
          <w:rFonts w:ascii="Lucida Console" w:hAnsi="Lucida Console"/>
          <w:szCs w:val="22"/>
        </w:rPr>
        <w:t xml:space="preserve">      </w:t>
      </w:r>
    </w:p>
    <w:p w:rsidR="00531141" w:rsidRPr="00BA7919" w:rsidRDefault="00531141" w:rsidP="00531141">
      <w:pPr>
        <w:ind w:left="709"/>
        <w:rPr>
          <w:rFonts w:ascii="Lucida Console" w:hAnsi="Lucida Console"/>
          <w:szCs w:val="22"/>
        </w:rPr>
      </w:pPr>
      <w:r w:rsidRPr="00BA7919">
        <w:rPr>
          <w:rFonts w:ascii="Lucida Console" w:hAnsi="Lucida Console"/>
          <w:szCs w:val="22"/>
        </w:rPr>
        <w:t>FROM     Viewing V JOIN Property P</w:t>
      </w:r>
    </w:p>
    <w:p w:rsidR="00531141" w:rsidRPr="00BA7919" w:rsidRDefault="00531141" w:rsidP="00531141">
      <w:pPr>
        <w:ind w:left="709"/>
        <w:rPr>
          <w:rFonts w:ascii="Lucida Console" w:hAnsi="Lucida Console"/>
          <w:szCs w:val="22"/>
        </w:rPr>
      </w:pPr>
      <w:r w:rsidRPr="00BA7919">
        <w:rPr>
          <w:rFonts w:ascii="Lucida Console" w:hAnsi="Lucida Console"/>
          <w:szCs w:val="22"/>
        </w:rPr>
        <w:t xml:space="preserve">           ON </w:t>
      </w:r>
      <w:proofErr w:type="spellStart"/>
      <w:r w:rsidRPr="00BA7919">
        <w:rPr>
          <w:rFonts w:ascii="Lucida Console" w:hAnsi="Lucida Console"/>
          <w:szCs w:val="22"/>
        </w:rPr>
        <w:t>V.PropertyNo</w:t>
      </w:r>
      <w:proofErr w:type="spellEnd"/>
      <w:r w:rsidRPr="00BA7919">
        <w:rPr>
          <w:rFonts w:ascii="Lucida Console" w:hAnsi="Lucida Console"/>
          <w:szCs w:val="22"/>
        </w:rPr>
        <w:t xml:space="preserve"> = </w:t>
      </w:r>
      <w:proofErr w:type="spellStart"/>
      <w:r w:rsidRPr="00BA7919">
        <w:rPr>
          <w:rFonts w:ascii="Lucida Console" w:hAnsi="Lucida Console"/>
          <w:szCs w:val="22"/>
        </w:rPr>
        <w:t>P.PropertyNo</w:t>
      </w:r>
      <w:proofErr w:type="spellEnd"/>
    </w:p>
    <w:p w:rsidR="00531141" w:rsidRPr="00BA7919" w:rsidRDefault="00531141" w:rsidP="00531141">
      <w:pPr>
        <w:ind w:left="709"/>
        <w:rPr>
          <w:rFonts w:ascii="Lucida Console" w:hAnsi="Lucida Console"/>
          <w:szCs w:val="22"/>
        </w:rPr>
      </w:pPr>
      <w:r w:rsidRPr="00BA7919">
        <w:rPr>
          <w:rFonts w:ascii="Lucida Console" w:hAnsi="Lucida Console"/>
          <w:szCs w:val="22"/>
        </w:rPr>
        <w:t xml:space="preserve">         JOIN </w:t>
      </w:r>
      <w:proofErr w:type="spellStart"/>
      <w:r w:rsidRPr="00BA7919">
        <w:rPr>
          <w:rFonts w:ascii="Lucida Console" w:hAnsi="Lucida Console"/>
          <w:szCs w:val="22"/>
        </w:rPr>
        <w:t>PropertyOwner</w:t>
      </w:r>
      <w:proofErr w:type="spellEnd"/>
      <w:r w:rsidRPr="00BA7919">
        <w:rPr>
          <w:rFonts w:ascii="Lucida Console" w:hAnsi="Lucida Console"/>
          <w:szCs w:val="22"/>
        </w:rPr>
        <w:t xml:space="preserve"> PO</w:t>
      </w:r>
    </w:p>
    <w:p w:rsidR="00531141" w:rsidRPr="00BA7919" w:rsidRDefault="00531141" w:rsidP="00531141">
      <w:pPr>
        <w:ind w:left="709"/>
        <w:rPr>
          <w:rFonts w:ascii="Lucida Console" w:hAnsi="Lucida Console"/>
          <w:szCs w:val="22"/>
        </w:rPr>
      </w:pPr>
      <w:r w:rsidRPr="00BA7919">
        <w:rPr>
          <w:rFonts w:ascii="Lucida Console" w:hAnsi="Lucida Console"/>
          <w:szCs w:val="22"/>
        </w:rPr>
        <w:t xml:space="preserve">           ON </w:t>
      </w:r>
      <w:proofErr w:type="spellStart"/>
      <w:r w:rsidRPr="00BA7919">
        <w:rPr>
          <w:rFonts w:ascii="Lucida Console" w:hAnsi="Lucida Console"/>
          <w:szCs w:val="22"/>
        </w:rPr>
        <w:t>P.OwnerNo</w:t>
      </w:r>
      <w:proofErr w:type="spellEnd"/>
      <w:r w:rsidRPr="00BA7919">
        <w:rPr>
          <w:rFonts w:ascii="Lucida Console" w:hAnsi="Lucida Console"/>
          <w:szCs w:val="22"/>
        </w:rPr>
        <w:t xml:space="preserve"> = </w:t>
      </w:r>
      <w:proofErr w:type="spellStart"/>
      <w:r w:rsidRPr="00BA7919">
        <w:rPr>
          <w:rFonts w:ascii="Lucida Console" w:hAnsi="Lucida Console"/>
          <w:szCs w:val="22"/>
        </w:rPr>
        <w:t>PO.OwnerNo</w:t>
      </w:r>
      <w:proofErr w:type="spellEnd"/>
    </w:p>
    <w:p w:rsidR="00531141" w:rsidRDefault="00531141" w:rsidP="00531141">
      <w:pPr>
        <w:ind w:left="709"/>
        <w:rPr>
          <w:rFonts w:ascii="Lucida Console" w:hAnsi="Lucida Console"/>
          <w:szCs w:val="22"/>
        </w:rPr>
      </w:pPr>
      <w:r w:rsidRPr="00BA7919">
        <w:rPr>
          <w:rFonts w:ascii="Lucida Console" w:hAnsi="Lucida Console"/>
          <w:szCs w:val="22"/>
        </w:rPr>
        <w:t>WHERE    TO_</w:t>
      </w:r>
      <w:proofErr w:type="gramStart"/>
      <w:r w:rsidRPr="00BA7919">
        <w:rPr>
          <w:rFonts w:ascii="Lucida Console" w:hAnsi="Lucida Console"/>
          <w:szCs w:val="22"/>
        </w:rPr>
        <w:t>CHAR(</w:t>
      </w:r>
      <w:proofErr w:type="spellStart"/>
      <w:proofErr w:type="gramEnd"/>
      <w:r w:rsidRPr="00BA7919">
        <w:rPr>
          <w:rFonts w:ascii="Lucida Console" w:hAnsi="Lucida Console"/>
          <w:szCs w:val="22"/>
        </w:rPr>
        <w:t>ViewDateTime</w:t>
      </w:r>
      <w:proofErr w:type="spellEnd"/>
      <w:r w:rsidRPr="00BA7919">
        <w:rPr>
          <w:rFonts w:ascii="Lucida Console" w:hAnsi="Lucida Console"/>
          <w:szCs w:val="22"/>
        </w:rPr>
        <w:t>, 'MON-YYYY'</w:t>
      </w:r>
      <w:r>
        <w:rPr>
          <w:rFonts w:ascii="Lucida Console" w:hAnsi="Lucida Console"/>
          <w:szCs w:val="22"/>
        </w:rPr>
        <w:t>) = 'JUN-2020</w:t>
      </w:r>
      <w:r w:rsidRPr="00BA7919">
        <w:rPr>
          <w:rFonts w:ascii="Lucida Console" w:hAnsi="Lucida Console"/>
          <w:szCs w:val="22"/>
        </w:rPr>
        <w:t>'</w:t>
      </w:r>
    </w:p>
    <w:p w:rsidR="00531141" w:rsidRPr="00BA7919" w:rsidRDefault="00531141" w:rsidP="00531141">
      <w:pPr>
        <w:ind w:left="709"/>
        <w:rPr>
          <w:rFonts w:ascii="Lucida Console" w:hAnsi="Lucida Console"/>
          <w:szCs w:val="22"/>
        </w:rPr>
      </w:pPr>
      <w:r>
        <w:rPr>
          <w:rFonts w:ascii="Lucida Console" w:hAnsi="Lucida Console"/>
          <w:szCs w:val="22"/>
        </w:rPr>
        <w:t xml:space="preserve">ORDER BY </w:t>
      </w:r>
      <w:proofErr w:type="spellStart"/>
      <w:r>
        <w:rPr>
          <w:rFonts w:ascii="Lucida Console" w:hAnsi="Lucida Console"/>
          <w:szCs w:val="22"/>
        </w:rPr>
        <w:t>PO.OwnerName</w:t>
      </w:r>
      <w:proofErr w:type="spellEnd"/>
      <w:r w:rsidRPr="00BA7919">
        <w:rPr>
          <w:rFonts w:ascii="Lucida Console" w:hAnsi="Lucida Console"/>
          <w:szCs w:val="22"/>
        </w:rPr>
        <w:t>;</w:t>
      </w:r>
    </w:p>
    <w:p w:rsidR="00531141" w:rsidRDefault="00531141" w:rsidP="005276B6">
      <w:pPr>
        <w:ind w:left="720"/>
        <w:rPr>
          <w:sz w:val="24"/>
        </w:rPr>
      </w:pPr>
    </w:p>
    <w:p w:rsidR="00531141" w:rsidRDefault="00531141" w:rsidP="005276B6">
      <w:pPr>
        <w:ind w:left="720"/>
        <w:rPr>
          <w:sz w:val="24"/>
        </w:rPr>
      </w:pPr>
      <w:bookmarkStart w:id="0" w:name="_GoBack"/>
      <w:bookmarkEnd w:id="0"/>
    </w:p>
    <w:p w:rsidR="00AC67D5" w:rsidRDefault="00AC67D5" w:rsidP="00F84C53">
      <w:pPr>
        <w:rPr>
          <w:sz w:val="24"/>
        </w:rPr>
      </w:pPr>
    </w:p>
    <w:p w:rsidR="00C87D97" w:rsidRDefault="00C87D97" w:rsidP="00A86FAA">
      <w:pPr>
        <w:numPr>
          <w:ilvl w:val="0"/>
          <w:numId w:val="37"/>
        </w:numPr>
        <w:rPr>
          <w:sz w:val="24"/>
        </w:rPr>
      </w:pPr>
      <w:r>
        <w:rPr>
          <w:sz w:val="24"/>
        </w:rPr>
        <w:t>List the owner number and n</w:t>
      </w:r>
      <w:r w:rsidR="00AC67D5">
        <w:rPr>
          <w:sz w:val="24"/>
        </w:rPr>
        <w:t>ame of the property owners who</w:t>
      </w:r>
      <w:r>
        <w:rPr>
          <w:sz w:val="24"/>
        </w:rPr>
        <w:t xml:space="preserve"> have listed properties which is taking care of by employee belongs to a branch </w:t>
      </w:r>
      <w:proofErr w:type="spellStart"/>
      <w:r>
        <w:rPr>
          <w:sz w:val="24"/>
        </w:rPr>
        <w:t>loacated</w:t>
      </w:r>
      <w:proofErr w:type="spellEnd"/>
      <w:r>
        <w:rPr>
          <w:sz w:val="24"/>
        </w:rPr>
        <w:t xml:space="preserve"> at the city ‘NT’ and the employee has been hired by the company more than 365 days</w:t>
      </w:r>
      <w:r w:rsidR="006203F2">
        <w:rPr>
          <w:sz w:val="24"/>
        </w:rPr>
        <w:t xml:space="preserve"> (when the query is executed)</w:t>
      </w:r>
      <w:r>
        <w:rPr>
          <w:sz w:val="24"/>
        </w:rPr>
        <w:t>.</w:t>
      </w:r>
    </w:p>
    <w:p w:rsidR="00AC67D5" w:rsidRDefault="00AC67D5" w:rsidP="00AC67D5">
      <w:pPr>
        <w:ind w:left="720"/>
        <w:rPr>
          <w:sz w:val="24"/>
        </w:rPr>
      </w:pPr>
    </w:p>
    <w:p w:rsidR="00531141" w:rsidRPr="000B6191" w:rsidRDefault="00531141" w:rsidP="00531141">
      <w:pPr>
        <w:ind w:left="709"/>
        <w:rPr>
          <w:rFonts w:ascii="Lucida Console" w:hAnsi="Lucida Console"/>
          <w:szCs w:val="22"/>
        </w:rPr>
      </w:pPr>
      <w:r w:rsidRPr="000B6191">
        <w:rPr>
          <w:rFonts w:ascii="Lucida Console" w:hAnsi="Lucida Console"/>
          <w:szCs w:val="22"/>
        </w:rPr>
        <w:t xml:space="preserve">SELECT   </w:t>
      </w:r>
      <w:proofErr w:type="spellStart"/>
      <w:r w:rsidRPr="000B6191">
        <w:rPr>
          <w:rFonts w:ascii="Lucida Console" w:hAnsi="Lucida Console"/>
          <w:szCs w:val="22"/>
        </w:rPr>
        <w:t>PO.OwnerNo</w:t>
      </w:r>
      <w:proofErr w:type="spellEnd"/>
      <w:r w:rsidRPr="000B6191">
        <w:rPr>
          <w:rFonts w:ascii="Lucida Console" w:hAnsi="Lucida Console"/>
          <w:szCs w:val="22"/>
        </w:rPr>
        <w:t xml:space="preserve">, </w:t>
      </w:r>
      <w:proofErr w:type="spellStart"/>
      <w:r w:rsidRPr="000B6191">
        <w:rPr>
          <w:rFonts w:ascii="Lucida Console" w:hAnsi="Lucida Console"/>
          <w:szCs w:val="22"/>
        </w:rPr>
        <w:t>PO.OwnerName</w:t>
      </w:r>
      <w:proofErr w:type="spellEnd"/>
      <w:r w:rsidRPr="000B6191">
        <w:rPr>
          <w:rFonts w:ascii="Lucida Console" w:hAnsi="Lucida Console"/>
          <w:szCs w:val="22"/>
        </w:rPr>
        <w:t xml:space="preserve">      </w:t>
      </w:r>
    </w:p>
    <w:p w:rsidR="00531141" w:rsidRPr="000B6191" w:rsidRDefault="00531141" w:rsidP="00531141">
      <w:pPr>
        <w:ind w:left="709"/>
        <w:rPr>
          <w:rFonts w:ascii="Lucida Console" w:hAnsi="Lucida Console"/>
          <w:szCs w:val="22"/>
        </w:rPr>
      </w:pPr>
      <w:r w:rsidRPr="000B6191">
        <w:rPr>
          <w:rFonts w:ascii="Lucida Console" w:hAnsi="Lucida Console"/>
          <w:szCs w:val="22"/>
        </w:rPr>
        <w:t xml:space="preserve">FROM     Property P JOIN </w:t>
      </w:r>
      <w:proofErr w:type="spellStart"/>
      <w:r w:rsidRPr="000B6191">
        <w:rPr>
          <w:rFonts w:ascii="Lucida Console" w:hAnsi="Lucida Console"/>
          <w:szCs w:val="22"/>
        </w:rPr>
        <w:t>PropertyOwner</w:t>
      </w:r>
      <w:proofErr w:type="spellEnd"/>
      <w:r w:rsidRPr="000B6191">
        <w:rPr>
          <w:rFonts w:ascii="Lucida Console" w:hAnsi="Lucida Console"/>
          <w:szCs w:val="22"/>
        </w:rPr>
        <w:t xml:space="preserve"> PO</w:t>
      </w:r>
    </w:p>
    <w:p w:rsidR="00531141" w:rsidRPr="000B6191" w:rsidRDefault="00531141" w:rsidP="00531141">
      <w:pPr>
        <w:ind w:left="709"/>
        <w:rPr>
          <w:rFonts w:ascii="Lucida Console" w:hAnsi="Lucida Console"/>
          <w:szCs w:val="22"/>
        </w:rPr>
      </w:pPr>
      <w:r w:rsidRPr="000B6191">
        <w:rPr>
          <w:rFonts w:ascii="Lucida Console" w:hAnsi="Lucida Console"/>
          <w:szCs w:val="22"/>
        </w:rPr>
        <w:t xml:space="preserve">           ON </w:t>
      </w:r>
      <w:proofErr w:type="spellStart"/>
      <w:r w:rsidRPr="000B6191">
        <w:rPr>
          <w:rFonts w:ascii="Lucida Console" w:hAnsi="Lucida Console"/>
          <w:szCs w:val="22"/>
        </w:rPr>
        <w:t>P.OwnerNo</w:t>
      </w:r>
      <w:proofErr w:type="spellEnd"/>
      <w:r w:rsidRPr="000B6191">
        <w:rPr>
          <w:rFonts w:ascii="Lucida Console" w:hAnsi="Lucida Console"/>
          <w:szCs w:val="22"/>
        </w:rPr>
        <w:t xml:space="preserve"> = </w:t>
      </w:r>
      <w:proofErr w:type="spellStart"/>
      <w:r w:rsidRPr="000B6191">
        <w:rPr>
          <w:rFonts w:ascii="Lucida Console" w:hAnsi="Lucida Console"/>
          <w:szCs w:val="22"/>
        </w:rPr>
        <w:t>PO.OwnerNo</w:t>
      </w:r>
      <w:proofErr w:type="spellEnd"/>
    </w:p>
    <w:p w:rsidR="00531141" w:rsidRPr="000B6191" w:rsidRDefault="00531141" w:rsidP="00531141">
      <w:pPr>
        <w:ind w:left="709"/>
        <w:rPr>
          <w:rFonts w:ascii="Lucida Console" w:hAnsi="Lucida Console"/>
          <w:szCs w:val="22"/>
        </w:rPr>
      </w:pPr>
      <w:r w:rsidRPr="000B6191">
        <w:rPr>
          <w:rFonts w:ascii="Lucida Console" w:hAnsi="Lucida Console"/>
          <w:szCs w:val="22"/>
        </w:rPr>
        <w:t xml:space="preserve">         JOIN EMPLOYEE E</w:t>
      </w:r>
    </w:p>
    <w:p w:rsidR="00531141" w:rsidRPr="000B6191" w:rsidRDefault="00531141" w:rsidP="00531141">
      <w:pPr>
        <w:ind w:left="709"/>
        <w:rPr>
          <w:rFonts w:ascii="Lucida Console" w:hAnsi="Lucida Console"/>
          <w:szCs w:val="22"/>
        </w:rPr>
      </w:pPr>
      <w:r w:rsidRPr="000B6191">
        <w:rPr>
          <w:rFonts w:ascii="Lucida Console" w:hAnsi="Lucida Console"/>
          <w:szCs w:val="22"/>
        </w:rPr>
        <w:t xml:space="preserve">           ON </w:t>
      </w:r>
      <w:proofErr w:type="spellStart"/>
      <w:r w:rsidRPr="000B6191">
        <w:rPr>
          <w:rFonts w:ascii="Lucida Console" w:hAnsi="Lucida Console"/>
          <w:szCs w:val="22"/>
        </w:rPr>
        <w:t>P.EmployeeID</w:t>
      </w:r>
      <w:proofErr w:type="spellEnd"/>
      <w:r w:rsidRPr="000B6191">
        <w:rPr>
          <w:rFonts w:ascii="Lucida Console" w:hAnsi="Lucida Console"/>
          <w:szCs w:val="22"/>
        </w:rPr>
        <w:t xml:space="preserve"> = </w:t>
      </w:r>
      <w:proofErr w:type="spellStart"/>
      <w:r w:rsidRPr="000B6191">
        <w:rPr>
          <w:rFonts w:ascii="Lucida Console" w:hAnsi="Lucida Console"/>
          <w:szCs w:val="22"/>
        </w:rPr>
        <w:t>E.EmployeeID</w:t>
      </w:r>
      <w:proofErr w:type="spellEnd"/>
    </w:p>
    <w:p w:rsidR="00531141" w:rsidRPr="000B6191" w:rsidRDefault="00531141" w:rsidP="00531141">
      <w:pPr>
        <w:ind w:left="709"/>
        <w:rPr>
          <w:rFonts w:ascii="Lucida Console" w:hAnsi="Lucida Console"/>
          <w:szCs w:val="22"/>
        </w:rPr>
      </w:pPr>
      <w:r w:rsidRPr="000B6191">
        <w:rPr>
          <w:rFonts w:ascii="Lucida Console" w:hAnsi="Lucida Console"/>
          <w:szCs w:val="22"/>
        </w:rPr>
        <w:t xml:space="preserve">         JOIN Branch B</w:t>
      </w:r>
    </w:p>
    <w:p w:rsidR="00531141" w:rsidRPr="000B6191" w:rsidRDefault="00531141" w:rsidP="00531141">
      <w:pPr>
        <w:ind w:left="709"/>
        <w:rPr>
          <w:rFonts w:ascii="Lucida Console" w:hAnsi="Lucida Console"/>
          <w:szCs w:val="22"/>
        </w:rPr>
      </w:pPr>
      <w:r w:rsidRPr="000B6191">
        <w:rPr>
          <w:rFonts w:ascii="Lucida Console" w:hAnsi="Lucida Console"/>
          <w:szCs w:val="22"/>
        </w:rPr>
        <w:t xml:space="preserve">           ON </w:t>
      </w:r>
      <w:proofErr w:type="spellStart"/>
      <w:r w:rsidRPr="000B6191">
        <w:rPr>
          <w:rFonts w:ascii="Lucida Console" w:hAnsi="Lucida Console"/>
          <w:szCs w:val="22"/>
        </w:rPr>
        <w:t>E.BranchCode</w:t>
      </w:r>
      <w:proofErr w:type="spellEnd"/>
      <w:r w:rsidRPr="000B6191">
        <w:rPr>
          <w:rFonts w:ascii="Lucida Console" w:hAnsi="Lucida Console"/>
          <w:szCs w:val="22"/>
        </w:rPr>
        <w:t xml:space="preserve"> = </w:t>
      </w:r>
      <w:proofErr w:type="spellStart"/>
      <w:r w:rsidRPr="000B6191">
        <w:rPr>
          <w:rFonts w:ascii="Lucida Console" w:hAnsi="Lucida Console"/>
          <w:szCs w:val="22"/>
        </w:rPr>
        <w:t>B.BranchCode</w:t>
      </w:r>
      <w:proofErr w:type="spellEnd"/>
    </w:p>
    <w:p w:rsidR="00531141" w:rsidRPr="000B6191" w:rsidRDefault="00531141" w:rsidP="00531141">
      <w:pPr>
        <w:ind w:left="709"/>
        <w:rPr>
          <w:rFonts w:ascii="Lucida Console" w:hAnsi="Lucida Console"/>
          <w:szCs w:val="22"/>
        </w:rPr>
      </w:pPr>
      <w:r>
        <w:rPr>
          <w:rFonts w:ascii="Lucida Console" w:hAnsi="Lucida Console"/>
          <w:szCs w:val="22"/>
        </w:rPr>
        <w:t xml:space="preserve">WHERE    </w:t>
      </w:r>
      <w:proofErr w:type="spellStart"/>
      <w:r>
        <w:rPr>
          <w:rFonts w:ascii="Lucida Console" w:hAnsi="Lucida Console"/>
          <w:szCs w:val="22"/>
        </w:rPr>
        <w:t>BranchCity</w:t>
      </w:r>
      <w:proofErr w:type="spellEnd"/>
      <w:r w:rsidRPr="000B6191">
        <w:rPr>
          <w:rFonts w:ascii="Lucida Console" w:hAnsi="Lucida Console"/>
          <w:szCs w:val="22"/>
        </w:rPr>
        <w:t xml:space="preserve"> = 'NT'</w:t>
      </w:r>
    </w:p>
    <w:p w:rsidR="00531141" w:rsidRPr="000B6191" w:rsidRDefault="00531141" w:rsidP="00531141">
      <w:pPr>
        <w:ind w:left="709"/>
        <w:rPr>
          <w:rFonts w:ascii="Lucida Console" w:hAnsi="Lucida Console"/>
          <w:szCs w:val="22"/>
        </w:rPr>
      </w:pPr>
      <w:r w:rsidRPr="000B6191">
        <w:rPr>
          <w:rFonts w:ascii="Lucida Console" w:hAnsi="Lucida Console"/>
          <w:szCs w:val="22"/>
        </w:rPr>
        <w:t xml:space="preserve">         AND CURRENT_DATE - </w:t>
      </w:r>
      <w:proofErr w:type="spellStart"/>
      <w:r w:rsidRPr="000B6191">
        <w:rPr>
          <w:rFonts w:ascii="Lucida Console" w:hAnsi="Lucida Console"/>
          <w:szCs w:val="22"/>
        </w:rPr>
        <w:t>DateHired</w:t>
      </w:r>
      <w:proofErr w:type="spellEnd"/>
      <w:r w:rsidRPr="000B6191">
        <w:rPr>
          <w:rFonts w:ascii="Lucida Console" w:hAnsi="Lucida Console"/>
          <w:szCs w:val="22"/>
        </w:rPr>
        <w:t xml:space="preserve"> &gt; 365;</w:t>
      </w:r>
    </w:p>
    <w:p w:rsidR="00531141" w:rsidRDefault="00531141" w:rsidP="00531141">
      <w:pPr>
        <w:ind w:left="720"/>
        <w:rPr>
          <w:sz w:val="24"/>
        </w:rPr>
      </w:pPr>
    </w:p>
    <w:p w:rsidR="00531141" w:rsidRDefault="00531141" w:rsidP="00AC67D5">
      <w:pPr>
        <w:ind w:left="720"/>
        <w:rPr>
          <w:sz w:val="24"/>
        </w:rPr>
      </w:pPr>
    </w:p>
    <w:p w:rsidR="00B26FD9" w:rsidRDefault="00B26FD9" w:rsidP="00B26FD9">
      <w:pPr>
        <w:ind w:left="720"/>
        <w:rPr>
          <w:sz w:val="24"/>
        </w:rPr>
      </w:pPr>
    </w:p>
    <w:p w:rsidR="00A86FAA" w:rsidRDefault="00A86FAA" w:rsidP="00A86FAA">
      <w:pPr>
        <w:rPr>
          <w:sz w:val="24"/>
        </w:rPr>
      </w:pPr>
    </w:p>
    <w:p w:rsidR="00BC5DD8" w:rsidRDefault="00BC5DD8" w:rsidP="001E0A27">
      <w:pPr>
        <w:rPr>
          <w:sz w:val="24"/>
        </w:rPr>
      </w:pPr>
    </w:p>
    <w:sectPr w:rsidR="00BC5DD8" w:rsidSect="007B2B16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864" w:right="864" w:bottom="864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5DB" w:rsidRDefault="008615DB">
      <w:r>
        <w:separator/>
      </w:r>
    </w:p>
  </w:endnote>
  <w:endnote w:type="continuationSeparator" w:id="0">
    <w:p w:rsidR="008615DB" w:rsidRDefault="0086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larendon Condense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 w:rsidP="007B2B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DA65BF" w:rsidRDefault="00DA65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 w:rsidP="007B2B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13D2">
      <w:rPr>
        <w:rStyle w:val="PageNumber"/>
        <w:noProof/>
      </w:rPr>
      <w:t>2</w:t>
    </w:r>
    <w:r>
      <w:rPr>
        <w:rStyle w:val="PageNumber"/>
      </w:rPr>
      <w:fldChar w:fldCharType="end"/>
    </w:r>
  </w:p>
  <w:p w:rsidR="00DA65BF" w:rsidRDefault="00DA65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5DB" w:rsidRDefault="008615DB">
      <w:r>
        <w:separator/>
      </w:r>
    </w:p>
  </w:footnote>
  <w:footnote w:type="continuationSeparator" w:id="0">
    <w:p w:rsidR="008615DB" w:rsidRDefault="0086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A65BF" w:rsidRDefault="00DA65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9DC82BC"/>
    <w:lvl w:ilvl="0">
      <w:numFmt w:val="decimal"/>
      <w:lvlText w:val="*"/>
      <w:lvlJc w:val="left"/>
    </w:lvl>
  </w:abstractNum>
  <w:abstractNum w:abstractNumId="1" w15:restartNumberingAfterBreak="0">
    <w:nsid w:val="00DB0DF3"/>
    <w:multiLevelType w:val="singleLevel"/>
    <w:tmpl w:val="B016EBBE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" w15:restartNumberingAfterBreak="0">
    <w:nsid w:val="01461779"/>
    <w:multiLevelType w:val="singleLevel"/>
    <w:tmpl w:val="574C6DB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" w15:restartNumberingAfterBreak="0">
    <w:nsid w:val="01BF1B6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BF6E19"/>
    <w:multiLevelType w:val="singleLevel"/>
    <w:tmpl w:val="1040DDDE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5" w15:restartNumberingAfterBreak="0">
    <w:nsid w:val="04641DC1"/>
    <w:multiLevelType w:val="singleLevel"/>
    <w:tmpl w:val="79D42168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6" w15:restartNumberingAfterBreak="0">
    <w:nsid w:val="0D5C41A8"/>
    <w:multiLevelType w:val="singleLevel"/>
    <w:tmpl w:val="0D64FB38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7" w15:restartNumberingAfterBreak="0">
    <w:nsid w:val="11E81A70"/>
    <w:multiLevelType w:val="hybridMultilevel"/>
    <w:tmpl w:val="BED21306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8" w15:restartNumberingAfterBreak="0">
    <w:nsid w:val="13402457"/>
    <w:multiLevelType w:val="hybridMultilevel"/>
    <w:tmpl w:val="7AC2D20C"/>
    <w:lvl w:ilvl="0" w:tplc="8436B56C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14E54A7C"/>
    <w:multiLevelType w:val="hybridMultilevel"/>
    <w:tmpl w:val="64B863E4"/>
    <w:lvl w:ilvl="0" w:tplc="303A69BA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15242E6B"/>
    <w:multiLevelType w:val="singleLevel"/>
    <w:tmpl w:val="FBAEDAF2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1" w15:restartNumberingAfterBreak="0">
    <w:nsid w:val="1A3649F9"/>
    <w:multiLevelType w:val="hybridMultilevel"/>
    <w:tmpl w:val="5AE69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E86AB2"/>
    <w:multiLevelType w:val="hybridMultilevel"/>
    <w:tmpl w:val="847621FE"/>
    <w:lvl w:ilvl="0" w:tplc="6F98AD8A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860CB7E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2878E868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9B6E4AE8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37263FFC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F228749C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1220A43E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8472A32C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3ACAC5C0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1B537AD8"/>
    <w:multiLevelType w:val="hybridMultilevel"/>
    <w:tmpl w:val="5CD8256A"/>
    <w:lvl w:ilvl="0" w:tplc="303A69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1C7579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5932A14"/>
    <w:multiLevelType w:val="hybridMultilevel"/>
    <w:tmpl w:val="E606F0D0"/>
    <w:lvl w:ilvl="0" w:tplc="AFF271B4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729E7ECC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CC38F4C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BE7A08F0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53E27E1C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7F74109C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79F64080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C5CE07F0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F5E61594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6" w15:restartNumberingAfterBreak="0">
    <w:nsid w:val="25A8674B"/>
    <w:multiLevelType w:val="singleLevel"/>
    <w:tmpl w:val="08226A2C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7" w15:restartNumberingAfterBreak="0">
    <w:nsid w:val="2701157B"/>
    <w:multiLevelType w:val="singleLevel"/>
    <w:tmpl w:val="625AA8D8"/>
    <w:lvl w:ilvl="0">
      <w:start w:val="4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8" w15:restartNumberingAfterBreak="0">
    <w:nsid w:val="2DE5598D"/>
    <w:multiLevelType w:val="hybridMultilevel"/>
    <w:tmpl w:val="83FE1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1C0FAA"/>
    <w:multiLevelType w:val="hybridMultilevel"/>
    <w:tmpl w:val="17CEC1CA"/>
    <w:lvl w:ilvl="0" w:tplc="835A8954">
      <w:start w:val="2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E5FED698">
      <w:start w:val="3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3936019C"/>
    <w:multiLevelType w:val="hybridMultilevel"/>
    <w:tmpl w:val="6E4E274A"/>
    <w:lvl w:ilvl="0" w:tplc="D1262312">
      <w:start w:val="1"/>
      <w:numFmt w:val="low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BCC8F7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38E6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608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8CD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DCEE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3A2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6699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027D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4E37A2"/>
    <w:multiLevelType w:val="hybridMultilevel"/>
    <w:tmpl w:val="44B64C94"/>
    <w:lvl w:ilvl="0" w:tplc="731ECF12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87402996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B644D97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FADEA468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9D1CC33A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15EEAD80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9EF46A20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D870F834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6482393C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2" w15:restartNumberingAfterBreak="0">
    <w:nsid w:val="3BA61368"/>
    <w:multiLevelType w:val="singleLevel"/>
    <w:tmpl w:val="5A747D4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3" w15:restartNumberingAfterBreak="0">
    <w:nsid w:val="3C4D24CD"/>
    <w:multiLevelType w:val="singleLevel"/>
    <w:tmpl w:val="FFBEE7A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3E8B11E5"/>
    <w:multiLevelType w:val="singleLevel"/>
    <w:tmpl w:val="86E4623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5" w15:restartNumberingAfterBreak="0">
    <w:nsid w:val="47833C92"/>
    <w:multiLevelType w:val="singleLevel"/>
    <w:tmpl w:val="C3FAEA6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6" w15:restartNumberingAfterBreak="0">
    <w:nsid w:val="482918A4"/>
    <w:multiLevelType w:val="hybridMultilevel"/>
    <w:tmpl w:val="53A2EF1A"/>
    <w:lvl w:ilvl="0" w:tplc="EF78793C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7" w15:restartNumberingAfterBreak="0">
    <w:nsid w:val="4CD55CE6"/>
    <w:multiLevelType w:val="hybridMultilevel"/>
    <w:tmpl w:val="5D62D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F71783"/>
    <w:multiLevelType w:val="hybridMultilevel"/>
    <w:tmpl w:val="CF0EF5FA"/>
    <w:lvl w:ilvl="0" w:tplc="147049B4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9" w15:restartNumberingAfterBreak="0">
    <w:nsid w:val="4FED0732"/>
    <w:multiLevelType w:val="hybridMultilevel"/>
    <w:tmpl w:val="10444A08"/>
    <w:lvl w:ilvl="0" w:tplc="DB609AB8">
      <w:start w:val="2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0" w15:restartNumberingAfterBreak="0">
    <w:nsid w:val="57774278"/>
    <w:multiLevelType w:val="hybridMultilevel"/>
    <w:tmpl w:val="94621954"/>
    <w:lvl w:ilvl="0" w:tplc="8A78A5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D77B85"/>
    <w:multiLevelType w:val="singleLevel"/>
    <w:tmpl w:val="039E1816"/>
    <w:lvl w:ilvl="0">
      <w:start w:val="4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2" w15:restartNumberingAfterBreak="0">
    <w:nsid w:val="6B2D63B8"/>
    <w:multiLevelType w:val="singleLevel"/>
    <w:tmpl w:val="BF187012"/>
    <w:lvl w:ilvl="0">
      <w:start w:val="5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3" w15:restartNumberingAfterBreak="0">
    <w:nsid w:val="6C4E3723"/>
    <w:multiLevelType w:val="hybridMultilevel"/>
    <w:tmpl w:val="88F6E34A"/>
    <w:lvl w:ilvl="0" w:tplc="7C0673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b/>
        <w:sz w:val="28"/>
        <w:szCs w:val="28"/>
      </w:rPr>
    </w:lvl>
    <w:lvl w:ilvl="1" w:tplc="01EE4012">
      <w:start w:val="1"/>
      <w:numFmt w:val="decimal"/>
      <w:lvlText w:val="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BA2DC6"/>
    <w:multiLevelType w:val="hybridMultilevel"/>
    <w:tmpl w:val="45507E44"/>
    <w:lvl w:ilvl="0" w:tplc="17AC6D2A">
      <w:start w:val="3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7FC2A5B4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88FA737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87821F30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EC701B80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66C055EE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2610A244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AB8A74F8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AB08ED9A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5" w15:restartNumberingAfterBreak="0">
    <w:nsid w:val="77124865"/>
    <w:multiLevelType w:val="singleLevel"/>
    <w:tmpl w:val="435800E4"/>
    <w:lvl w:ilvl="0">
      <w:start w:val="3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6" w15:restartNumberingAfterBreak="0">
    <w:nsid w:val="7C2864A4"/>
    <w:multiLevelType w:val="singleLevel"/>
    <w:tmpl w:val="4B9E4BC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7" w15:restartNumberingAfterBreak="0">
    <w:nsid w:val="7C5A4F5F"/>
    <w:multiLevelType w:val="hybridMultilevel"/>
    <w:tmpl w:val="FC864040"/>
    <w:lvl w:ilvl="0" w:tplc="24288072">
      <w:start w:val="2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num w:numId="1">
    <w:abstractNumId w:val="31"/>
  </w:num>
  <w:num w:numId="2">
    <w:abstractNumId w:val="17"/>
  </w:num>
  <w:num w:numId="3">
    <w:abstractNumId w:val="35"/>
  </w:num>
  <w:num w:numId="4">
    <w:abstractNumId w:val="24"/>
  </w:num>
  <w:num w:numId="5">
    <w:abstractNumId w:val="36"/>
  </w:num>
  <w:num w:numId="6">
    <w:abstractNumId w:val="10"/>
  </w:num>
  <w:num w:numId="7">
    <w:abstractNumId w:val="1"/>
  </w:num>
  <w:num w:numId="8">
    <w:abstractNumId w:val="25"/>
  </w:num>
  <w:num w:numId="9">
    <w:abstractNumId w:val="22"/>
  </w:num>
  <w:num w:numId="10">
    <w:abstractNumId w:val="6"/>
  </w:num>
  <w:num w:numId="11">
    <w:abstractNumId w:val="16"/>
  </w:num>
  <w:num w:numId="12">
    <w:abstractNumId w:val="32"/>
  </w:num>
  <w:num w:numId="13">
    <w:abstractNumId w:val="3"/>
  </w:num>
  <w:num w:numId="14">
    <w:abstractNumId w:val="14"/>
  </w:num>
  <w:num w:numId="15">
    <w:abstractNumId w:val="23"/>
  </w:num>
  <w:num w:numId="16">
    <w:abstractNumId w:val="5"/>
  </w:num>
  <w:num w:numId="17">
    <w:abstractNumId w:val="2"/>
  </w:num>
  <w:num w:numId="18">
    <w:abstractNumId w:val="4"/>
  </w:num>
  <w:num w:numId="19">
    <w:abstractNumId w:val="15"/>
  </w:num>
  <w:num w:numId="20">
    <w:abstractNumId w:val="34"/>
  </w:num>
  <w:num w:numId="21">
    <w:abstractNumId w:val="21"/>
  </w:num>
  <w:num w:numId="22">
    <w:abstractNumId w:val="12"/>
  </w:num>
  <w:num w:numId="23">
    <w:abstractNumId w:val="20"/>
  </w:num>
  <w:num w:numId="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center"/>
        <w:pPr>
          <w:ind w:left="360" w:hanging="360"/>
        </w:pPr>
        <w:rPr>
          <w:rFonts w:ascii="Symbol" w:hAnsi="Symbol" w:hint="default"/>
        </w:rPr>
      </w:lvl>
    </w:lvlOverride>
  </w:num>
  <w:num w:numId="25">
    <w:abstractNumId w:val="8"/>
  </w:num>
  <w:num w:numId="26">
    <w:abstractNumId w:val="26"/>
  </w:num>
  <w:num w:numId="27">
    <w:abstractNumId w:val="28"/>
  </w:num>
  <w:num w:numId="28">
    <w:abstractNumId w:val="19"/>
  </w:num>
  <w:num w:numId="29">
    <w:abstractNumId w:val="30"/>
  </w:num>
  <w:num w:numId="30">
    <w:abstractNumId w:val="29"/>
  </w:num>
  <w:num w:numId="31">
    <w:abstractNumId w:val="33"/>
  </w:num>
  <w:num w:numId="32">
    <w:abstractNumId w:val="7"/>
  </w:num>
  <w:num w:numId="33">
    <w:abstractNumId w:val="13"/>
  </w:num>
  <w:num w:numId="34">
    <w:abstractNumId w:val="9"/>
  </w:num>
  <w:num w:numId="35">
    <w:abstractNumId w:val="37"/>
  </w:num>
  <w:num w:numId="36">
    <w:abstractNumId w:val="18"/>
  </w:num>
  <w:num w:numId="37">
    <w:abstractNumId w:val="1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3F"/>
    <w:rsid w:val="00013B22"/>
    <w:rsid w:val="000361EC"/>
    <w:rsid w:val="00036731"/>
    <w:rsid w:val="00037197"/>
    <w:rsid w:val="00037CC0"/>
    <w:rsid w:val="000525BE"/>
    <w:rsid w:val="0005566E"/>
    <w:rsid w:val="00066316"/>
    <w:rsid w:val="000744B3"/>
    <w:rsid w:val="00085195"/>
    <w:rsid w:val="000A5C07"/>
    <w:rsid w:val="000B233D"/>
    <w:rsid w:val="000B4ED5"/>
    <w:rsid w:val="000C1A84"/>
    <w:rsid w:val="000C4913"/>
    <w:rsid w:val="000C6619"/>
    <w:rsid w:val="000D0673"/>
    <w:rsid w:val="000D47D7"/>
    <w:rsid w:val="000D49DF"/>
    <w:rsid w:val="000E4C39"/>
    <w:rsid w:val="00106B68"/>
    <w:rsid w:val="00132DD8"/>
    <w:rsid w:val="00134D04"/>
    <w:rsid w:val="001444AD"/>
    <w:rsid w:val="00153CF8"/>
    <w:rsid w:val="00165008"/>
    <w:rsid w:val="001714AA"/>
    <w:rsid w:val="0017301E"/>
    <w:rsid w:val="0017595D"/>
    <w:rsid w:val="0017718D"/>
    <w:rsid w:val="00181E15"/>
    <w:rsid w:val="00190AEF"/>
    <w:rsid w:val="00190FB7"/>
    <w:rsid w:val="00191E06"/>
    <w:rsid w:val="001B3334"/>
    <w:rsid w:val="001B7C83"/>
    <w:rsid w:val="001C77C5"/>
    <w:rsid w:val="001D4D5B"/>
    <w:rsid w:val="001E0A27"/>
    <w:rsid w:val="001E0A6C"/>
    <w:rsid w:val="001E3F4A"/>
    <w:rsid w:val="001E71E3"/>
    <w:rsid w:val="00214BB9"/>
    <w:rsid w:val="00215E3C"/>
    <w:rsid w:val="00233359"/>
    <w:rsid w:val="00251AC2"/>
    <w:rsid w:val="00254866"/>
    <w:rsid w:val="002641DB"/>
    <w:rsid w:val="00271365"/>
    <w:rsid w:val="00272114"/>
    <w:rsid w:val="00272911"/>
    <w:rsid w:val="002734BF"/>
    <w:rsid w:val="00280CD2"/>
    <w:rsid w:val="00281478"/>
    <w:rsid w:val="00291406"/>
    <w:rsid w:val="00292620"/>
    <w:rsid w:val="002A072D"/>
    <w:rsid w:val="002A079B"/>
    <w:rsid w:val="002B481E"/>
    <w:rsid w:val="002B4E1A"/>
    <w:rsid w:val="002B5673"/>
    <w:rsid w:val="002B6B34"/>
    <w:rsid w:val="002B793A"/>
    <w:rsid w:val="002C750A"/>
    <w:rsid w:val="002D71AC"/>
    <w:rsid w:val="002E2EB1"/>
    <w:rsid w:val="002F6D0B"/>
    <w:rsid w:val="0032776C"/>
    <w:rsid w:val="003362A2"/>
    <w:rsid w:val="0034623F"/>
    <w:rsid w:val="00350932"/>
    <w:rsid w:val="00351CDE"/>
    <w:rsid w:val="00355CF2"/>
    <w:rsid w:val="00360A2A"/>
    <w:rsid w:val="00366057"/>
    <w:rsid w:val="00380551"/>
    <w:rsid w:val="00383D26"/>
    <w:rsid w:val="00391C02"/>
    <w:rsid w:val="00393CFD"/>
    <w:rsid w:val="003A0824"/>
    <w:rsid w:val="003C42E2"/>
    <w:rsid w:val="003E1192"/>
    <w:rsid w:val="003E44D2"/>
    <w:rsid w:val="003F0EEE"/>
    <w:rsid w:val="003F1C62"/>
    <w:rsid w:val="004039BA"/>
    <w:rsid w:val="00411EC6"/>
    <w:rsid w:val="00417F8B"/>
    <w:rsid w:val="004473E4"/>
    <w:rsid w:val="00457D46"/>
    <w:rsid w:val="00462A0D"/>
    <w:rsid w:val="00466CBE"/>
    <w:rsid w:val="004716DB"/>
    <w:rsid w:val="00473502"/>
    <w:rsid w:val="00483FA0"/>
    <w:rsid w:val="004B4FE3"/>
    <w:rsid w:val="004D6E3B"/>
    <w:rsid w:val="004E4216"/>
    <w:rsid w:val="004F6634"/>
    <w:rsid w:val="0050077C"/>
    <w:rsid w:val="00503F68"/>
    <w:rsid w:val="005127A7"/>
    <w:rsid w:val="00516BB0"/>
    <w:rsid w:val="005276B6"/>
    <w:rsid w:val="00531141"/>
    <w:rsid w:val="005366E3"/>
    <w:rsid w:val="005401C7"/>
    <w:rsid w:val="005563AC"/>
    <w:rsid w:val="00567AB2"/>
    <w:rsid w:val="005720DE"/>
    <w:rsid w:val="00577E6D"/>
    <w:rsid w:val="00580175"/>
    <w:rsid w:val="00583F22"/>
    <w:rsid w:val="0059006C"/>
    <w:rsid w:val="005918B1"/>
    <w:rsid w:val="005945DC"/>
    <w:rsid w:val="00596448"/>
    <w:rsid w:val="00596E99"/>
    <w:rsid w:val="005A7E79"/>
    <w:rsid w:val="005C1DE9"/>
    <w:rsid w:val="005E13D2"/>
    <w:rsid w:val="005F1DBC"/>
    <w:rsid w:val="005F2E6C"/>
    <w:rsid w:val="005F307C"/>
    <w:rsid w:val="006203F2"/>
    <w:rsid w:val="0064692E"/>
    <w:rsid w:val="00654CB7"/>
    <w:rsid w:val="00655533"/>
    <w:rsid w:val="00656717"/>
    <w:rsid w:val="00664E56"/>
    <w:rsid w:val="00666E36"/>
    <w:rsid w:val="006748FA"/>
    <w:rsid w:val="00681246"/>
    <w:rsid w:val="00693169"/>
    <w:rsid w:val="006A730D"/>
    <w:rsid w:val="006B697D"/>
    <w:rsid w:val="006D1644"/>
    <w:rsid w:val="006D1A75"/>
    <w:rsid w:val="006D1EF9"/>
    <w:rsid w:val="006E2A78"/>
    <w:rsid w:val="006E7AF8"/>
    <w:rsid w:val="006F3925"/>
    <w:rsid w:val="00706529"/>
    <w:rsid w:val="0071510F"/>
    <w:rsid w:val="0072535A"/>
    <w:rsid w:val="007461E8"/>
    <w:rsid w:val="00755F8F"/>
    <w:rsid w:val="0076156B"/>
    <w:rsid w:val="00761D67"/>
    <w:rsid w:val="00770EF4"/>
    <w:rsid w:val="0077233A"/>
    <w:rsid w:val="007804A0"/>
    <w:rsid w:val="0079305D"/>
    <w:rsid w:val="00795B57"/>
    <w:rsid w:val="0079659E"/>
    <w:rsid w:val="007979ED"/>
    <w:rsid w:val="007B2B16"/>
    <w:rsid w:val="007B43CC"/>
    <w:rsid w:val="007C29DB"/>
    <w:rsid w:val="007C2FBA"/>
    <w:rsid w:val="007D2155"/>
    <w:rsid w:val="007D220F"/>
    <w:rsid w:val="007D3CDB"/>
    <w:rsid w:val="007E353A"/>
    <w:rsid w:val="007E5CF0"/>
    <w:rsid w:val="007E67FE"/>
    <w:rsid w:val="007F4946"/>
    <w:rsid w:val="00805EDC"/>
    <w:rsid w:val="00814CF0"/>
    <w:rsid w:val="00816820"/>
    <w:rsid w:val="008204ED"/>
    <w:rsid w:val="0082082E"/>
    <w:rsid w:val="00820896"/>
    <w:rsid w:val="00833207"/>
    <w:rsid w:val="0083694A"/>
    <w:rsid w:val="00842657"/>
    <w:rsid w:val="00846832"/>
    <w:rsid w:val="008615DB"/>
    <w:rsid w:val="00861BA8"/>
    <w:rsid w:val="00867225"/>
    <w:rsid w:val="008808DF"/>
    <w:rsid w:val="00882B92"/>
    <w:rsid w:val="008A329A"/>
    <w:rsid w:val="008B248A"/>
    <w:rsid w:val="008B6636"/>
    <w:rsid w:val="008B6BB1"/>
    <w:rsid w:val="008C3232"/>
    <w:rsid w:val="008F31E8"/>
    <w:rsid w:val="008F4D7E"/>
    <w:rsid w:val="00904621"/>
    <w:rsid w:val="00912DD8"/>
    <w:rsid w:val="00912EAC"/>
    <w:rsid w:val="0091327E"/>
    <w:rsid w:val="009245B1"/>
    <w:rsid w:val="009402E6"/>
    <w:rsid w:val="00940BD2"/>
    <w:rsid w:val="00956CAF"/>
    <w:rsid w:val="00965AC1"/>
    <w:rsid w:val="00966049"/>
    <w:rsid w:val="00976244"/>
    <w:rsid w:val="00980F96"/>
    <w:rsid w:val="00993338"/>
    <w:rsid w:val="00994AC4"/>
    <w:rsid w:val="0099682C"/>
    <w:rsid w:val="009D280E"/>
    <w:rsid w:val="009D44F6"/>
    <w:rsid w:val="009F62FF"/>
    <w:rsid w:val="00A174A9"/>
    <w:rsid w:val="00A24866"/>
    <w:rsid w:val="00A265A1"/>
    <w:rsid w:val="00A2743E"/>
    <w:rsid w:val="00A32A56"/>
    <w:rsid w:val="00A37613"/>
    <w:rsid w:val="00A412A8"/>
    <w:rsid w:val="00A41D54"/>
    <w:rsid w:val="00A57551"/>
    <w:rsid w:val="00A60A91"/>
    <w:rsid w:val="00A60E67"/>
    <w:rsid w:val="00A66120"/>
    <w:rsid w:val="00A86FAA"/>
    <w:rsid w:val="00AB1F4A"/>
    <w:rsid w:val="00AC2905"/>
    <w:rsid w:val="00AC2F2A"/>
    <w:rsid w:val="00AC52FD"/>
    <w:rsid w:val="00AC67D5"/>
    <w:rsid w:val="00AC6939"/>
    <w:rsid w:val="00AD0D43"/>
    <w:rsid w:val="00AE14BD"/>
    <w:rsid w:val="00AF2B1E"/>
    <w:rsid w:val="00AF6007"/>
    <w:rsid w:val="00B012A5"/>
    <w:rsid w:val="00B028F0"/>
    <w:rsid w:val="00B0537F"/>
    <w:rsid w:val="00B115D4"/>
    <w:rsid w:val="00B13608"/>
    <w:rsid w:val="00B1635B"/>
    <w:rsid w:val="00B253FE"/>
    <w:rsid w:val="00B26503"/>
    <w:rsid w:val="00B26FD9"/>
    <w:rsid w:val="00B37F53"/>
    <w:rsid w:val="00B40687"/>
    <w:rsid w:val="00B437C5"/>
    <w:rsid w:val="00B51B29"/>
    <w:rsid w:val="00B71EBE"/>
    <w:rsid w:val="00B747FB"/>
    <w:rsid w:val="00BB6B68"/>
    <w:rsid w:val="00BC17E2"/>
    <w:rsid w:val="00BC5DD8"/>
    <w:rsid w:val="00BE4040"/>
    <w:rsid w:val="00BE7B54"/>
    <w:rsid w:val="00BF3CAA"/>
    <w:rsid w:val="00C01555"/>
    <w:rsid w:val="00C1466D"/>
    <w:rsid w:val="00C157FF"/>
    <w:rsid w:val="00C16160"/>
    <w:rsid w:val="00C168BF"/>
    <w:rsid w:val="00C32832"/>
    <w:rsid w:val="00C4536D"/>
    <w:rsid w:val="00C45AFF"/>
    <w:rsid w:val="00C52AA8"/>
    <w:rsid w:val="00C55DAC"/>
    <w:rsid w:val="00C57387"/>
    <w:rsid w:val="00C674A1"/>
    <w:rsid w:val="00C70AB4"/>
    <w:rsid w:val="00C71A9C"/>
    <w:rsid w:val="00C76670"/>
    <w:rsid w:val="00C81622"/>
    <w:rsid w:val="00C81709"/>
    <w:rsid w:val="00C8473D"/>
    <w:rsid w:val="00C84D59"/>
    <w:rsid w:val="00C874B8"/>
    <w:rsid w:val="00C87D97"/>
    <w:rsid w:val="00C91581"/>
    <w:rsid w:val="00C91E23"/>
    <w:rsid w:val="00C91FA3"/>
    <w:rsid w:val="00C92E38"/>
    <w:rsid w:val="00C95F82"/>
    <w:rsid w:val="00CA1094"/>
    <w:rsid w:val="00CA1329"/>
    <w:rsid w:val="00CA58AE"/>
    <w:rsid w:val="00CA6202"/>
    <w:rsid w:val="00CA68F5"/>
    <w:rsid w:val="00CA6E2E"/>
    <w:rsid w:val="00CA6FE6"/>
    <w:rsid w:val="00CB7E9F"/>
    <w:rsid w:val="00CC21D8"/>
    <w:rsid w:val="00CC48AE"/>
    <w:rsid w:val="00CD1A83"/>
    <w:rsid w:val="00CD6824"/>
    <w:rsid w:val="00CE24A9"/>
    <w:rsid w:val="00CE5E30"/>
    <w:rsid w:val="00CF2F3C"/>
    <w:rsid w:val="00D03504"/>
    <w:rsid w:val="00D04929"/>
    <w:rsid w:val="00D04F5B"/>
    <w:rsid w:val="00D063F9"/>
    <w:rsid w:val="00D145E8"/>
    <w:rsid w:val="00D206A8"/>
    <w:rsid w:val="00D216B2"/>
    <w:rsid w:val="00D21E2F"/>
    <w:rsid w:val="00D25892"/>
    <w:rsid w:val="00D27CB4"/>
    <w:rsid w:val="00D313A8"/>
    <w:rsid w:val="00D530DB"/>
    <w:rsid w:val="00D61BE7"/>
    <w:rsid w:val="00D709E2"/>
    <w:rsid w:val="00D74D9D"/>
    <w:rsid w:val="00D77994"/>
    <w:rsid w:val="00D8135E"/>
    <w:rsid w:val="00D81D89"/>
    <w:rsid w:val="00D855C1"/>
    <w:rsid w:val="00D87EB0"/>
    <w:rsid w:val="00D94800"/>
    <w:rsid w:val="00D96CFC"/>
    <w:rsid w:val="00DA65BF"/>
    <w:rsid w:val="00DB3EC8"/>
    <w:rsid w:val="00DB607E"/>
    <w:rsid w:val="00DD617B"/>
    <w:rsid w:val="00DE4443"/>
    <w:rsid w:val="00DF3CE9"/>
    <w:rsid w:val="00E05F9C"/>
    <w:rsid w:val="00E07F09"/>
    <w:rsid w:val="00E10F04"/>
    <w:rsid w:val="00E27404"/>
    <w:rsid w:val="00E33F80"/>
    <w:rsid w:val="00E45B71"/>
    <w:rsid w:val="00E67CEB"/>
    <w:rsid w:val="00E96A16"/>
    <w:rsid w:val="00EB450C"/>
    <w:rsid w:val="00EB75D6"/>
    <w:rsid w:val="00ED0C85"/>
    <w:rsid w:val="00EE0F08"/>
    <w:rsid w:val="00EE70C7"/>
    <w:rsid w:val="00EF1877"/>
    <w:rsid w:val="00EF275A"/>
    <w:rsid w:val="00F03555"/>
    <w:rsid w:val="00F13D8B"/>
    <w:rsid w:val="00F213EC"/>
    <w:rsid w:val="00F34E96"/>
    <w:rsid w:val="00F5650D"/>
    <w:rsid w:val="00F61190"/>
    <w:rsid w:val="00F61991"/>
    <w:rsid w:val="00F619D7"/>
    <w:rsid w:val="00F62B67"/>
    <w:rsid w:val="00F779B3"/>
    <w:rsid w:val="00F77C93"/>
    <w:rsid w:val="00F800A7"/>
    <w:rsid w:val="00F84C53"/>
    <w:rsid w:val="00F928A0"/>
    <w:rsid w:val="00FA06D2"/>
    <w:rsid w:val="00FC08B6"/>
    <w:rsid w:val="00FC17D1"/>
    <w:rsid w:val="00FC4F78"/>
    <w:rsid w:val="00FD1186"/>
    <w:rsid w:val="00FD2302"/>
    <w:rsid w:val="00FD4170"/>
    <w:rsid w:val="00FE5DF6"/>
    <w:rsid w:val="00FF027B"/>
    <w:rsid w:val="00F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548D2"/>
  <w15:docId w15:val="{3E14D447-74E4-4F21-AB58-53E339C2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pPr>
      <w:ind w:left="432" w:hanging="432"/>
      <w:jc w:val="both"/>
    </w:pPr>
  </w:style>
  <w:style w:type="paragraph" w:customStyle="1" w:styleId="MCQuestion">
    <w:name w:val="MC Question"/>
    <w:basedOn w:val="Normal"/>
    <w:next w:val="MCAnswer"/>
    <w:pPr>
      <w:spacing w:after="120"/>
      <w:ind w:left="432" w:hanging="432"/>
    </w:pPr>
  </w:style>
  <w:style w:type="paragraph" w:customStyle="1" w:styleId="MCAnswer">
    <w:name w:val="MC Answer"/>
    <w:basedOn w:val="Normal"/>
    <w:pPr>
      <w:ind w:left="720" w:hanging="288"/>
    </w:pPr>
  </w:style>
  <w:style w:type="paragraph" w:customStyle="1" w:styleId="Answer">
    <w:name w:val="Answer"/>
    <w:basedOn w:val="Normal"/>
    <w:rsid w:val="002C750A"/>
    <w:pPr>
      <w:tabs>
        <w:tab w:val="left" w:pos="360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</w:pPr>
    <w:rPr>
      <w:sz w:val="24"/>
    </w:rPr>
  </w:style>
  <w:style w:type="paragraph" w:styleId="EndnoteText">
    <w:name w:val="endnote text"/>
    <w:basedOn w:val="Normal"/>
    <w:semiHidden/>
    <w:rPr>
      <w:rFonts w:ascii="Clarendon Condensed" w:hAnsi="Clarendon Condensed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uestionLevel1">
    <w:name w:val="Question Level 1"/>
    <w:basedOn w:val="Normal"/>
    <w:pPr>
      <w:ind w:left="432" w:hanging="432"/>
    </w:pPr>
  </w:style>
  <w:style w:type="table" w:styleId="TableGrid">
    <w:name w:val="Table Grid"/>
    <w:basedOn w:val="TableNormal"/>
    <w:rsid w:val="00FD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Level2">
    <w:name w:val="Question Level 2"/>
    <w:basedOn w:val="Question"/>
    <w:rsid w:val="00D8135E"/>
    <w:pPr>
      <w:ind w:left="810" w:hanging="378"/>
    </w:pPr>
  </w:style>
  <w:style w:type="paragraph" w:styleId="BalloonText">
    <w:name w:val="Balloon Text"/>
    <w:basedOn w:val="Normal"/>
    <w:link w:val="BalloonTextChar"/>
    <w:rsid w:val="00D03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350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60E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ation\CurrentWork\Document\WORDTEMP\EX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49DB9-D5B2-401D-A8A0-526B53A1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EXAM.DOT</Template>
  <TotalTime>8</TotalTime>
  <Pages>2</Pages>
  <Words>348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	Bringing all of the parts together into a related, functional whole is</vt:lpstr>
    </vt:vector>
  </TitlesOfParts>
  <Company>HKBU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	Bringing all of the parts together into a related, functional whole is</dc:title>
  <dc:creator>Man Kit Chang</dc:creator>
  <cp:lastModifiedBy>L</cp:lastModifiedBy>
  <cp:revision>3</cp:revision>
  <cp:lastPrinted>2016-10-20T01:08:00Z</cp:lastPrinted>
  <dcterms:created xsi:type="dcterms:W3CDTF">2020-11-09T00:29:00Z</dcterms:created>
  <dcterms:modified xsi:type="dcterms:W3CDTF">2020-11-09T00:56:00Z</dcterms:modified>
</cp:coreProperties>
</file>